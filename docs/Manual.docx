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F73C5" w14:textId="77777777" w:rsidR="0052513B" w:rsidRDefault="0052513B" w:rsidP="0052513B">
      <w:bookmarkStart w:id="0" w:name="_Hlk127644444"/>
    </w:p>
    <w:p w14:paraId="2F98FB06" w14:textId="77777777" w:rsidR="0052513B" w:rsidRDefault="0052513B" w:rsidP="0052513B">
      <w:pPr>
        <w:rPr>
          <w:rFonts w:cs="Arial"/>
          <w:b/>
          <w:bCs/>
          <w:color w:val="4472C4"/>
          <w:sz w:val="28"/>
          <w:szCs w:val="28"/>
        </w:rPr>
      </w:pPr>
      <w:r>
        <w:rPr>
          <w:rFonts w:ascii="Amasis MT Pro Black" w:hAnsi="Amasis MT Pro Black"/>
          <w:b/>
          <w:bCs/>
          <w:noProof/>
          <w:sz w:val="40"/>
          <w:szCs w:val="40"/>
        </w:rPr>
        <w:drawing>
          <wp:anchor distT="0" distB="0" distL="0" distR="0" simplePos="0" relativeHeight="251658257" behindDoc="0" locked="0" layoutInCell="1" allowOverlap="1" wp14:anchorId="5647B7EE" wp14:editId="18681196">
            <wp:simplePos x="0" y="0"/>
            <wp:positionH relativeFrom="column">
              <wp:posOffset>4534535</wp:posOffset>
            </wp:positionH>
            <wp:positionV relativeFrom="paragraph">
              <wp:posOffset>-104420</wp:posOffset>
            </wp:positionV>
            <wp:extent cx="1036154" cy="784860"/>
            <wp:effectExtent l="0" t="0" r="0" b="0"/>
            <wp:wrapNone/>
            <wp:docPr id="1026" name="Imagen 1026" descr="Un dibujo de un personaje animado&#10;&#10;Descripción generada automáticamente con confianza ba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/>
                  </pic:blipFill>
                  <pic:spPr>
                    <a:xfrm>
                      <a:off x="0" y="0"/>
                      <a:ext cx="1036154" cy="7848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8258" behindDoc="1" locked="0" layoutInCell="1" allowOverlap="1" wp14:anchorId="6B775F16" wp14:editId="5D87C6A7">
            <wp:simplePos x="0" y="0"/>
            <wp:positionH relativeFrom="column">
              <wp:posOffset>38735</wp:posOffset>
            </wp:positionH>
            <wp:positionV relativeFrom="paragraph">
              <wp:posOffset>-171450</wp:posOffset>
            </wp:positionV>
            <wp:extent cx="1851660" cy="853440"/>
            <wp:effectExtent l="0" t="0" r="0" b="3810"/>
            <wp:wrapNone/>
            <wp:docPr id="1027" name="Imagen 1027" descr="Logotipo – Tecnológico Nacional de México Campus Tapachul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1851660" cy="853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E2E056" w14:textId="77777777" w:rsidR="0052513B" w:rsidRDefault="0052513B" w:rsidP="0052513B">
      <w:pPr>
        <w:rPr>
          <w:rFonts w:cs="Arial"/>
          <w:b/>
          <w:bCs/>
          <w:color w:val="4472C4"/>
          <w:sz w:val="28"/>
          <w:szCs w:val="28"/>
        </w:rPr>
      </w:pPr>
    </w:p>
    <w:p w14:paraId="0CC4FDD7" w14:textId="77777777" w:rsidR="002622BC" w:rsidRDefault="002622BC" w:rsidP="0052513B">
      <w:pPr>
        <w:rPr>
          <w:rFonts w:cs="Arial"/>
          <w:b/>
          <w:color w:val="4472C4"/>
          <w:sz w:val="28"/>
          <w:szCs w:val="28"/>
        </w:rPr>
      </w:pPr>
    </w:p>
    <w:p w14:paraId="7C4AD63A" w14:textId="77777777" w:rsidR="002622BC" w:rsidRDefault="002622BC" w:rsidP="002622BC">
      <w:pPr>
        <w:rPr>
          <w:rFonts w:cs="Arial"/>
          <w:b/>
          <w:color w:val="4472C4"/>
          <w:sz w:val="28"/>
          <w:szCs w:val="28"/>
        </w:rPr>
      </w:pPr>
    </w:p>
    <w:p w14:paraId="5E0966F4" w14:textId="77777777" w:rsidR="002622BC" w:rsidRDefault="002622BC" w:rsidP="0052513B">
      <w:pPr>
        <w:rPr>
          <w:rFonts w:cs="Arial"/>
          <w:b/>
          <w:color w:val="4472C4"/>
          <w:sz w:val="28"/>
          <w:szCs w:val="28"/>
        </w:rPr>
      </w:pPr>
      <w:r>
        <w:rPr>
          <w:rFonts w:ascii="Amasis MT Pro Black" w:hAnsi="Amasis MT Pro Black" w:cs="Times New Roman"/>
          <w:b/>
          <w:sz w:val="40"/>
          <w:szCs w:val="40"/>
        </w:rPr>
        <w:t>Tecnológico Nacional de México</w:t>
      </w:r>
    </w:p>
    <w:p w14:paraId="29BF9075" w14:textId="77777777" w:rsidR="0052513B" w:rsidRDefault="0052513B" w:rsidP="0052513B">
      <w:pPr>
        <w:rPr>
          <w:rFonts w:cs="Arial"/>
          <w:b/>
          <w:bCs/>
          <w:color w:val="4472C4"/>
          <w:sz w:val="28"/>
          <w:szCs w:val="28"/>
        </w:rPr>
      </w:pPr>
      <w:r>
        <w:rPr>
          <w:rFonts w:ascii="Amasis MT Pro Medium" w:hAnsi="Amasis MT Pro Medium"/>
          <w:sz w:val="28"/>
          <w:szCs w:val="28"/>
        </w:rPr>
        <w:t>Instituto Tecnológico de Veracruz</w:t>
      </w:r>
    </w:p>
    <w:p w14:paraId="3515AEF9" w14:textId="77777777" w:rsidR="002622BC" w:rsidRDefault="002622BC" w:rsidP="0052513B">
      <w:pPr>
        <w:rPr>
          <w:rFonts w:cs="Arial"/>
          <w:b/>
          <w:color w:val="4472C4"/>
          <w:sz w:val="28"/>
          <w:szCs w:val="28"/>
        </w:rPr>
      </w:pPr>
    </w:p>
    <w:p w14:paraId="1BE65176" w14:textId="56334B7D" w:rsidR="00DE09E7" w:rsidRPr="00776101" w:rsidRDefault="004B4961" w:rsidP="0052513B">
      <w:pPr>
        <w:rPr>
          <w:rFonts w:ascii="Amasis MT Pro" w:hAnsi="Amasis MT Pro"/>
          <w:lang w:eastAsia="es-MX"/>
        </w:rPr>
      </w:pPr>
      <w:r w:rsidRPr="004B4961">
        <w:rPr>
          <w:rFonts w:ascii="Amasis MT Pro" w:hAnsi="Amasis MT Pro"/>
          <w:lang w:eastAsia="es-MX"/>
        </w:rPr>
        <w:t xml:space="preserve">EJ23 6J1A - Lenguajes </w:t>
      </w:r>
      <w:r>
        <w:rPr>
          <w:rFonts w:ascii="Amasis MT Pro" w:hAnsi="Amasis MT Pro"/>
          <w:lang w:eastAsia="es-MX"/>
        </w:rPr>
        <w:t>y</w:t>
      </w:r>
      <w:r w:rsidRPr="004B4961">
        <w:rPr>
          <w:rFonts w:ascii="Amasis MT Pro" w:hAnsi="Amasis MT Pro"/>
          <w:lang w:eastAsia="es-MX"/>
        </w:rPr>
        <w:t xml:space="preserve"> Autómatas I</w:t>
      </w:r>
    </w:p>
    <w:p w14:paraId="6DCFEEE3" w14:textId="6EF22BF1" w:rsidR="00AB0B14" w:rsidRPr="002E7D9E" w:rsidRDefault="0052513B" w:rsidP="0052513B">
      <w:pPr>
        <w:rPr>
          <w:rFonts w:ascii="Amasis MT Pro" w:hAnsi="Amasis MT Pro" w:cs="Arial"/>
          <w:b/>
          <w:color w:val="4472C4"/>
          <w:sz w:val="28"/>
          <w:szCs w:val="28"/>
        </w:rPr>
      </w:pPr>
      <w:r>
        <w:rPr>
          <w:rFonts w:ascii="Amasis MT Pro" w:hAnsi="Amasis MT Pro"/>
          <w:szCs w:val="24"/>
        </w:rPr>
        <w:t>Docente:</w:t>
      </w:r>
      <w:r>
        <w:rPr>
          <w:rFonts w:hAnsi="Amasis MT Pro"/>
          <w:szCs w:val="24"/>
        </w:rPr>
        <w:t xml:space="preserve"> </w:t>
      </w:r>
      <w:r w:rsidR="00925777" w:rsidRPr="00925777">
        <w:rPr>
          <w:rFonts w:ascii="Amasis MT Pro" w:hAnsi="Amasis MT Pro"/>
          <w:szCs w:val="24"/>
        </w:rPr>
        <w:t>Ofelia Gutiérrez Giraldi</w:t>
      </w:r>
    </w:p>
    <w:p w14:paraId="5D0C5E31" w14:textId="062EA42B" w:rsidR="0052513B" w:rsidRDefault="0052513B" w:rsidP="0052513B">
      <w:pPr>
        <w:ind w:left="1068"/>
        <w:rPr>
          <w:rFonts w:cs="Arial"/>
          <w:b/>
          <w:bCs/>
          <w:color w:val="4472C4"/>
          <w:sz w:val="28"/>
          <w:szCs w:val="28"/>
        </w:rPr>
      </w:pPr>
    </w:p>
    <w:p w14:paraId="3E867503" w14:textId="0E5C6A38" w:rsidR="0052513B" w:rsidRDefault="0052513B" w:rsidP="0052513B">
      <w:pPr>
        <w:rPr>
          <w:rFonts w:cs="Arial"/>
          <w:b/>
          <w:bCs/>
          <w:color w:val="4472C4"/>
          <w:sz w:val="28"/>
          <w:szCs w:val="28"/>
        </w:rPr>
      </w:pPr>
      <w:r>
        <w:rPr>
          <w:rFonts w:ascii="Amasis MT Pro" w:hAnsi="Amasis MT Pro"/>
          <w:szCs w:val="24"/>
        </w:rPr>
        <w:t>Proyecto: Fase Sintáctica del Compilador</w:t>
      </w:r>
    </w:p>
    <w:p w14:paraId="0F3195C8" w14:textId="6421DFF5" w:rsidR="0052513B" w:rsidRPr="00B421BD" w:rsidRDefault="0052513B" w:rsidP="0052513B">
      <w:pPr>
        <w:spacing w:before="240" w:line="360" w:lineRule="auto"/>
        <w:rPr>
          <w:rFonts w:ascii="Amasis MT Pro" w:hAnsi="Amasis MT Pro" w:cs="Arial"/>
          <w:color w:val="000000"/>
          <w:szCs w:val="24"/>
        </w:rPr>
      </w:pPr>
      <w:r>
        <w:rPr>
          <w:rFonts w:ascii="Amasis MT Pro" w:hAnsi="Amasis MT Pro" w:cs="Arial"/>
          <w:color w:val="000000"/>
          <w:szCs w:val="24"/>
        </w:rPr>
        <w:t>Equipo 2 - Integrantes</w:t>
      </w:r>
      <w:r w:rsidRPr="00B421BD">
        <w:rPr>
          <w:rFonts w:ascii="Amasis MT Pro" w:hAnsi="Amasis MT Pro" w:cs="Arial"/>
          <w:color w:val="000000"/>
          <w:szCs w:val="24"/>
        </w:rPr>
        <w:t>:</w:t>
      </w:r>
    </w:p>
    <w:p w14:paraId="5B0B5D25" w14:textId="1DF58417" w:rsidR="0052513B" w:rsidRDefault="0052513B" w:rsidP="0052513B">
      <w:pPr>
        <w:spacing w:line="360" w:lineRule="auto"/>
        <w:ind w:left="708"/>
        <w:rPr>
          <w:rFonts w:ascii="Amasis MT Pro" w:hAnsi="Amasis MT Pro" w:cs="Arial"/>
          <w:color w:val="000000"/>
          <w:szCs w:val="24"/>
        </w:rPr>
      </w:pPr>
      <w:r>
        <w:rPr>
          <w:rFonts w:ascii="Amasis MT Pro" w:hAnsi="Amasis MT Pro" w:cs="Arial"/>
          <w:color w:val="000000"/>
          <w:szCs w:val="24"/>
        </w:rPr>
        <w:t>Honorio Acosta Ruiz</w:t>
      </w:r>
    </w:p>
    <w:p w14:paraId="7C4BE149" w14:textId="0299A2E8" w:rsidR="0052513B" w:rsidRPr="00B421BD" w:rsidRDefault="0052513B" w:rsidP="0052513B">
      <w:pPr>
        <w:spacing w:line="360" w:lineRule="auto"/>
        <w:ind w:left="708"/>
        <w:rPr>
          <w:rFonts w:ascii="Amasis MT Pro" w:hAnsi="Amasis MT Pro" w:cs="Arial"/>
          <w:color w:val="000000"/>
          <w:szCs w:val="24"/>
        </w:rPr>
      </w:pPr>
      <w:r w:rsidRPr="00B421BD">
        <w:rPr>
          <w:rFonts w:ascii="Amasis MT Pro" w:hAnsi="Amasis MT Pro" w:cs="Arial"/>
          <w:color w:val="000000"/>
          <w:szCs w:val="24"/>
        </w:rPr>
        <w:t>Laura Espejo Alvarado</w:t>
      </w:r>
    </w:p>
    <w:p w14:paraId="060EA03D" w14:textId="66735C78" w:rsidR="0052513B" w:rsidRDefault="0052513B" w:rsidP="0052513B">
      <w:pPr>
        <w:rPr>
          <w:rFonts w:ascii="Amasis MT Pro" w:hAnsi="Amasis MT Pro" w:cs="Arial"/>
          <w:color w:val="000000"/>
          <w:szCs w:val="24"/>
        </w:rPr>
      </w:pPr>
      <w:r>
        <w:rPr>
          <w:rFonts w:ascii="Amasis MT Pro" w:hAnsi="Amasis MT Pro" w:cs="Arial"/>
          <w:color w:val="000000"/>
          <w:szCs w:val="24"/>
        </w:rPr>
        <w:tab/>
        <w:t>Kitzia Guadalupe Munive Cabal</w:t>
      </w:r>
    </w:p>
    <w:p w14:paraId="7A25FB3B" w14:textId="77777777" w:rsidR="0052513B" w:rsidRDefault="0052513B" w:rsidP="0052513B">
      <w:pPr>
        <w:rPr>
          <w:rFonts w:ascii="Amasis MT Pro" w:hAnsi="Amasis MT Pro" w:cs="Arial"/>
          <w:color w:val="000000"/>
          <w:szCs w:val="24"/>
        </w:rPr>
      </w:pPr>
    </w:p>
    <w:p w14:paraId="1E23F3AE" w14:textId="77777777" w:rsidR="0052513B" w:rsidRDefault="0052513B" w:rsidP="0052513B">
      <w:pPr>
        <w:rPr>
          <w:rFonts w:ascii="Amasis MT Pro" w:hAnsi="Amasis MT Pro" w:cs="Arial"/>
          <w:color w:val="000000"/>
          <w:szCs w:val="24"/>
        </w:rPr>
      </w:pPr>
    </w:p>
    <w:p w14:paraId="64482DC1" w14:textId="77777777" w:rsidR="0052513B" w:rsidRDefault="0052513B" w:rsidP="0052513B">
      <w:pPr>
        <w:rPr>
          <w:rFonts w:ascii="Amasis MT Pro" w:hAnsi="Amasis MT Pro" w:cs="Arial"/>
          <w:color w:val="000000"/>
          <w:szCs w:val="24"/>
        </w:rPr>
      </w:pPr>
    </w:p>
    <w:p w14:paraId="40103342" w14:textId="77777777" w:rsidR="0052513B" w:rsidRDefault="0052513B" w:rsidP="0052513B">
      <w:pPr>
        <w:rPr>
          <w:rFonts w:ascii="Amasis MT Pro" w:hAnsi="Amasis MT Pro" w:cs="Arial"/>
          <w:color w:val="000000"/>
          <w:szCs w:val="24"/>
        </w:rPr>
      </w:pPr>
    </w:p>
    <w:p w14:paraId="488B4544" w14:textId="77777777" w:rsidR="0052513B" w:rsidRDefault="0052513B" w:rsidP="0052513B">
      <w:pPr>
        <w:rPr>
          <w:rFonts w:cs="Arial"/>
          <w:b/>
          <w:bCs/>
          <w:color w:val="4472C4"/>
          <w:sz w:val="28"/>
          <w:szCs w:val="28"/>
        </w:rPr>
      </w:pPr>
    </w:p>
    <w:p w14:paraId="21ED16D3" w14:textId="77777777" w:rsidR="0052513B" w:rsidRDefault="0052513B" w:rsidP="0052513B">
      <w:pPr>
        <w:rPr>
          <w:rFonts w:cs="Arial"/>
          <w:b/>
          <w:bCs/>
          <w:color w:val="4472C4"/>
          <w:sz w:val="28"/>
          <w:szCs w:val="28"/>
        </w:rPr>
      </w:pPr>
    </w:p>
    <w:p w14:paraId="1F915D51" w14:textId="77777777" w:rsidR="0052513B" w:rsidRDefault="0052513B" w:rsidP="0052513B">
      <w:pPr>
        <w:spacing w:line="360" w:lineRule="auto"/>
        <w:rPr>
          <w:rFonts w:ascii="Amasis MT Pro" w:hAnsi="Amasis MT Pro"/>
          <w:szCs w:val="24"/>
        </w:rPr>
      </w:pPr>
    </w:p>
    <w:p w14:paraId="26B5BCE7" w14:textId="77777777" w:rsidR="0052513B" w:rsidRDefault="0052513B" w:rsidP="0052513B">
      <w:pPr>
        <w:spacing w:line="360" w:lineRule="auto"/>
        <w:rPr>
          <w:rFonts w:ascii="Amasis MT Pro" w:hAnsi="Amasis MT Pro"/>
          <w:szCs w:val="24"/>
        </w:rPr>
      </w:pPr>
    </w:p>
    <w:p w14:paraId="2E956330" w14:textId="12B9C2CF" w:rsidR="00506ADB" w:rsidRPr="0052513B" w:rsidRDefault="0052513B" w:rsidP="0052513B">
      <w:pPr>
        <w:ind w:left="3540" w:firstLine="708"/>
        <w:rPr>
          <w:rFonts w:ascii="Amasis MT Pro" w:hAnsi="Amasis MT Pro"/>
          <w:szCs w:val="24"/>
        </w:rPr>
        <w:sectPr w:rsidR="00506ADB" w:rsidRPr="0052513B" w:rsidSect="00C33929">
          <w:footerReference w:type="default" r:id="rId13"/>
          <w:pgSz w:w="12240" w:h="15840"/>
          <w:pgMar w:top="1418" w:right="1701" w:bottom="1418" w:left="1701" w:header="709" w:footer="709" w:gutter="0"/>
          <w:pgNumType w:start="1"/>
          <w:cols w:space="708"/>
          <w:docGrid w:linePitch="360"/>
        </w:sectPr>
      </w:pPr>
      <w:r>
        <w:rPr>
          <w:rFonts w:ascii="Amasis MT Pro" w:hAnsi="Amasis MT Pro"/>
          <w:szCs w:val="24"/>
        </w:rPr>
        <w:t xml:space="preserve">        H. Veracruz, Ver., </w:t>
      </w:r>
      <w:bookmarkEnd w:id="0"/>
      <w:r>
        <w:rPr>
          <w:rFonts w:ascii="Amasis MT Pro" w:hAnsi="Amasis MT Pro"/>
          <w:szCs w:val="24"/>
        </w:rPr>
        <w:t>18 de mayo 2023</w:t>
      </w:r>
    </w:p>
    <w:p w14:paraId="6E56CF84" w14:textId="16012578" w:rsidR="00C46608" w:rsidRPr="00C46608" w:rsidRDefault="00C46608" w:rsidP="00C46608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Tabla de contenido</w:t>
      </w:r>
    </w:p>
    <w:p w14:paraId="027F43C9" w14:textId="4E2FA782" w:rsidR="009D2B4A" w:rsidRDefault="00C46608">
      <w:pPr>
        <w:pStyle w:val="TOC1"/>
        <w:tabs>
          <w:tab w:val="right" w:leader="underscore" w:pos="8828"/>
        </w:tabs>
        <w:rPr>
          <w:rFonts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MX"/>
          <w14:ligatures w14:val="standardContextual"/>
        </w:rPr>
      </w:pPr>
      <w:r>
        <w:fldChar w:fldCharType="begin"/>
      </w:r>
      <w:r>
        <w:instrText xml:space="preserve"> TOC \h \z \u \t "Título 1,2,Título,1" </w:instrText>
      </w:r>
      <w:r>
        <w:fldChar w:fldCharType="separate"/>
      </w:r>
      <w:hyperlink w:anchor="_Toc135258651" w:history="1">
        <w:r w:rsidR="009D2B4A" w:rsidRPr="002250AC">
          <w:rPr>
            <w:rStyle w:val="Hyperlink"/>
            <w:noProof/>
          </w:rPr>
          <w:t>ELL (EasyLearningLenguage)</w:t>
        </w:r>
        <w:r w:rsidR="009D2B4A">
          <w:rPr>
            <w:noProof/>
            <w:webHidden/>
          </w:rPr>
          <w:tab/>
        </w:r>
        <w:r w:rsidR="009D2B4A">
          <w:rPr>
            <w:noProof/>
            <w:webHidden/>
          </w:rPr>
          <w:fldChar w:fldCharType="begin"/>
        </w:r>
        <w:r w:rsidR="009D2B4A">
          <w:rPr>
            <w:noProof/>
            <w:webHidden/>
          </w:rPr>
          <w:instrText xml:space="preserve"> PAGEREF _Toc135258651 \h </w:instrText>
        </w:r>
        <w:r w:rsidR="009D2B4A">
          <w:rPr>
            <w:noProof/>
            <w:webHidden/>
          </w:rPr>
        </w:r>
        <w:r w:rsidR="009D2B4A">
          <w:rPr>
            <w:noProof/>
            <w:webHidden/>
          </w:rPr>
          <w:fldChar w:fldCharType="separate"/>
        </w:r>
        <w:r w:rsidR="009D2B4A">
          <w:rPr>
            <w:noProof/>
            <w:webHidden/>
          </w:rPr>
          <w:t>2</w:t>
        </w:r>
        <w:r w:rsidR="009D2B4A">
          <w:rPr>
            <w:noProof/>
            <w:webHidden/>
          </w:rPr>
          <w:fldChar w:fldCharType="end"/>
        </w:r>
      </w:hyperlink>
    </w:p>
    <w:p w14:paraId="67581FFA" w14:textId="3DF9F2DD" w:rsidR="009D2B4A" w:rsidRDefault="00FB0568">
      <w:pPr>
        <w:pStyle w:val="TOC2"/>
        <w:tabs>
          <w:tab w:val="right" w:leader="underscore" w:pos="8828"/>
        </w:tabs>
        <w:rPr>
          <w:rFonts w:cstheme="minorBidi"/>
          <w:b w:val="0"/>
          <w:bCs w:val="0"/>
          <w:noProof/>
          <w:kern w:val="2"/>
          <w:lang w:eastAsia="es-MX"/>
          <w14:ligatures w14:val="standardContextual"/>
        </w:rPr>
      </w:pPr>
      <w:hyperlink w:anchor="_Toc135258652" w:history="1">
        <w:r w:rsidR="009D2B4A" w:rsidRPr="002250AC">
          <w:rPr>
            <w:rStyle w:val="Hyperlink"/>
            <w:noProof/>
          </w:rPr>
          <w:t>Propósito</w:t>
        </w:r>
        <w:r w:rsidR="009D2B4A">
          <w:rPr>
            <w:noProof/>
            <w:webHidden/>
          </w:rPr>
          <w:tab/>
        </w:r>
        <w:r w:rsidR="009D2B4A">
          <w:rPr>
            <w:noProof/>
            <w:webHidden/>
          </w:rPr>
          <w:fldChar w:fldCharType="begin"/>
        </w:r>
        <w:r w:rsidR="009D2B4A">
          <w:rPr>
            <w:noProof/>
            <w:webHidden/>
          </w:rPr>
          <w:instrText xml:space="preserve"> PAGEREF _Toc135258652 \h </w:instrText>
        </w:r>
        <w:r w:rsidR="009D2B4A">
          <w:rPr>
            <w:noProof/>
            <w:webHidden/>
          </w:rPr>
        </w:r>
        <w:r w:rsidR="009D2B4A">
          <w:rPr>
            <w:noProof/>
            <w:webHidden/>
          </w:rPr>
          <w:fldChar w:fldCharType="separate"/>
        </w:r>
        <w:r w:rsidR="009D2B4A">
          <w:rPr>
            <w:noProof/>
            <w:webHidden/>
          </w:rPr>
          <w:t>2</w:t>
        </w:r>
        <w:r w:rsidR="009D2B4A">
          <w:rPr>
            <w:noProof/>
            <w:webHidden/>
          </w:rPr>
          <w:fldChar w:fldCharType="end"/>
        </w:r>
      </w:hyperlink>
    </w:p>
    <w:p w14:paraId="3ACFAF3C" w14:textId="173768EE" w:rsidR="009D2B4A" w:rsidRDefault="00FB0568">
      <w:pPr>
        <w:pStyle w:val="TOC2"/>
        <w:tabs>
          <w:tab w:val="right" w:leader="underscore" w:pos="8828"/>
        </w:tabs>
        <w:rPr>
          <w:rFonts w:cstheme="minorBidi"/>
          <w:b w:val="0"/>
          <w:bCs w:val="0"/>
          <w:noProof/>
          <w:kern w:val="2"/>
          <w:lang w:eastAsia="es-MX"/>
          <w14:ligatures w14:val="standardContextual"/>
        </w:rPr>
      </w:pPr>
      <w:hyperlink w:anchor="_Toc135258653" w:history="1">
        <w:r w:rsidR="009D2B4A" w:rsidRPr="002250AC">
          <w:rPr>
            <w:rStyle w:val="Hyperlink"/>
            <w:noProof/>
          </w:rPr>
          <w:t>Origen del nombre ELL: EasyLearningLenguage</w:t>
        </w:r>
        <w:r w:rsidR="009D2B4A">
          <w:rPr>
            <w:noProof/>
            <w:webHidden/>
          </w:rPr>
          <w:tab/>
        </w:r>
        <w:r w:rsidR="009D2B4A">
          <w:rPr>
            <w:noProof/>
            <w:webHidden/>
          </w:rPr>
          <w:fldChar w:fldCharType="begin"/>
        </w:r>
        <w:r w:rsidR="009D2B4A">
          <w:rPr>
            <w:noProof/>
            <w:webHidden/>
          </w:rPr>
          <w:instrText xml:space="preserve"> PAGEREF _Toc135258653 \h </w:instrText>
        </w:r>
        <w:r w:rsidR="009D2B4A">
          <w:rPr>
            <w:noProof/>
            <w:webHidden/>
          </w:rPr>
        </w:r>
        <w:r w:rsidR="009D2B4A">
          <w:rPr>
            <w:noProof/>
            <w:webHidden/>
          </w:rPr>
          <w:fldChar w:fldCharType="separate"/>
        </w:r>
        <w:r w:rsidR="009D2B4A">
          <w:rPr>
            <w:noProof/>
            <w:webHidden/>
          </w:rPr>
          <w:t>2</w:t>
        </w:r>
        <w:r w:rsidR="009D2B4A">
          <w:rPr>
            <w:noProof/>
            <w:webHidden/>
          </w:rPr>
          <w:fldChar w:fldCharType="end"/>
        </w:r>
      </w:hyperlink>
    </w:p>
    <w:p w14:paraId="4C82737A" w14:textId="6FD735F5" w:rsidR="009D2B4A" w:rsidRDefault="00FB0568">
      <w:pPr>
        <w:pStyle w:val="TOC1"/>
        <w:tabs>
          <w:tab w:val="right" w:leader="underscore" w:pos="8828"/>
        </w:tabs>
        <w:rPr>
          <w:rFonts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MX"/>
          <w14:ligatures w14:val="standardContextual"/>
        </w:rPr>
      </w:pPr>
      <w:hyperlink w:anchor="_Toc135258654" w:history="1">
        <w:r w:rsidR="009D2B4A" w:rsidRPr="002250AC">
          <w:rPr>
            <w:rStyle w:val="Hyperlink"/>
            <w:noProof/>
          </w:rPr>
          <w:t>Manual de Usuario</w:t>
        </w:r>
        <w:r w:rsidR="009D2B4A">
          <w:rPr>
            <w:noProof/>
            <w:webHidden/>
          </w:rPr>
          <w:tab/>
        </w:r>
        <w:r w:rsidR="009D2B4A">
          <w:rPr>
            <w:noProof/>
            <w:webHidden/>
          </w:rPr>
          <w:fldChar w:fldCharType="begin"/>
        </w:r>
        <w:r w:rsidR="009D2B4A">
          <w:rPr>
            <w:noProof/>
            <w:webHidden/>
          </w:rPr>
          <w:instrText xml:space="preserve"> PAGEREF _Toc135258654 \h </w:instrText>
        </w:r>
        <w:r w:rsidR="009D2B4A">
          <w:rPr>
            <w:noProof/>
            <w:webHidden/>
          </w:rPr>
        </w:r>
        <w:r w:rsidR="009D2B4A">
          <w:rPr>
            <w:noProof/>
            <w:webHidden/>
          </w:rPr>
          <w:fldChar w:fldCharType="separate"/>
        </w:r>
        <w:r w:rsidR="009D2B4A">
          <w:rPr>
            <w:noProof/>
            <w:webHidden/>
          </w:rPr>
          <w:t>3</w:t>
        </w:r>
        <w:r w:rsidR="009D2B4A">
          <w:rPr>
            <w:noProof/>
            <w:webHidden/>
          </w:rPr>
          <w:fldChar w:fldCharType="end"/>
        </w:r>
      </w:hyperlink>
    </w:p>
    <w:p w14:paraId="4394F1A0" w14:textId="50703084" w:rsidR="009D2B4A" w:rsidRDefault="00FB0568">
      <w:pPr>
        <w:pStyle w:val="TOC1"/>
        <w:tabs>
          <w:tab w:val="right" w:leader="underscore" w:pos="8828"/>
        </w:tabs>
        <w:rPr>
          <w:rFonts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MX"/>
          <w14:ligatures w14:val="standardContextual"/>
        </w:rPr>
      </w:pPr>
      <w:hyperlink w:anchor="_Toc135258655" w:history="1">
        <w:r w:rsidR="009D2B4A" w:rsidRPr="002250AC">
          <w:rPr>
            <w:rStyle w:val="Hyperlink"/>
            <w:noProof/>
          </w:rPr>
          <w:t>Conceptos Básicos</w:t>
        </w:r>
        <w:r w:rsidR="009D2B4A">
          <w:rPr>
            <w:noProof/>
            <w:webHidden/>
          </w:rPr>
          <w:tab/>
        </w:r>
        <w:r w:rsidR="009D2B4A">
          <w:rPr>
            <w:noProof/>
            <w:webHidden/>
          </w:rPr>
          <w:fldChar w:fldCharType="begin"/>
        </w:r>
        <w:r w:rsidR="009D2B4A">
          <w:rPr>
            <w:noProof/>
            <w:webHidden/>
          </w:rPr>
          <w:instrText xml:space="preserve"> PAGEREF _Toc135258655 \h </w:instrText>
        </w:r>
        <w:r w:rsidR="009D2B4A">
          <w:rPr>
            <w:noProof/>
            <w:webHidden/>
          </w:rPr>
        </w:r>
        <w:r w:rsidR="009D2B4A">
          <w:rPr>
            <w:noProof/>
            <w:webHidden/>
          </w:rPr>
          <w:fldChar w:fldCharType="separate"/>
        </w:r>
        <w:r w:rsidR="009D2B4A">
          <w:rPr>
            <w:noProof/>
            <w:webHidden/>
          </w:rPr>
          <w:t>3</w:t>
        </w:r>
        <w:r w:rsidR="009D2B4A">
          <w:rPr>
            <w:noProof/>
            <w:webHidden/>
          </w:rPr>
          <w:fldChar w:fldCharType="end"/>
        </w:r>
      </w:hyperlink>
    </w:p>
    <w:p w14:paraId="44066CF4" w14:textId="390B4D28" w:rsidR="009D2B4A" w:rsidRDefault="00FB0568">
      <w:pPr>
        <w:pStyle w:val="TOC2"/>
        <w:tabs>
          <w:tab w:val="right" w:leader="underscore" w:pos="8828"/>
        </w:tabs>
        <w:rPr>
          <w:rFonts w:cstheme="minorBidi"/>
          <w:b w:val="0"/>
          <w:bCs w:val="0"/>
          <w:noProof/>
          <w:kern w:val="2"/>
          <w:lang w:eastAsia="es-MX"/>
          <w14:ligatures w14:val="standardContextual"/>
        </w:rPr>
      </w:pPr>
      <w:hyperlink w:anchor="_Toc135258656" w:history="1">
        <w:r w:rsidR="009D2B4A" w:rsidRPr="002250AC">
          <w:rPr>
            <w:rStyle w:val="Hyperlink"/>
            <w:noProof/>
          </w:rPr>
          <w:t>Tipo de Datos</w:t>
        </w:r>
        <w:r w:rsidR="009D2B4A">
          <w:rPr>
            <w:noProof/>
            <w:webHidden/>
          </w:rPr>
          <w:tab/>
        </w:r>
        <w:r w:rsidR="009D2B4A">
          <w:rPr>
            <w:noProof/>
            <w:webHidden/>
          </w:rPr>
          <w:fldChar w:fldCharType="begin"/>
        </w:r>
        <w:r w:rsidR="009D2B4A">
          <w:rPr>
            <w:noProof/>
            <w:webHidden/>
          </w:rPr>
          <w:instrText xml:space="preserve"> PAGEREF _Toc135258656 \h </w:instrText>
        </w:r>
        <w:r w:rsidR="009D2B4A">
          <w:rPr>
            <w:noProof/>
            <w:webHidden/>
          </w:rPr>
        </w:r>
        <w:r w:rsidR="009D2B4A">
          <w:rPr>
            <w:noProof/>
            <w:webHidden/>
          </w:rPr>
          <w:fldChar w:fldCharType="separate"/>
        </w:r>
        <w:r w:rsidR="009D2B4A">
          <w:rPr>
            <w:noProof/>
            <w:webHidden/>
          </w:rPr>
          <w:t>3</w:t>
        </w:r>
        <w:r w:rsidR="009D2B4A">
          <w:rPr>
            <w:noProof/>
            <w:webHidden/>
          </w:rPr>
          <w:fldChar w:fldCharType="end"/>
        </w:r>
      </w:hyperlink>
    </w:p>
    <w:p w14:paraId="458EA0B6" w14:textId="4CF539D4" w:rsidR="009D2B4A" w:rsidRDefault="00FB0568">
      <w:pPr>
        <w:pStyle w:val="TOC2"/>
        <w:tabs>
          <w:tab w:val="right" w:leader="underscore" w:pos="8828"/>
        </w:tabs>
        <w:rPr>
          <w:rFonts w:cstheme="minorBidi"/>
          <w:b w:val="0"/>
          <w:bCs w:val="0"/>
          <w:noProof/>
          <w:kern w:val="2"/>
          <w:lang w:eastAsia="es-MX"/>
          <w14:ligatures w14:val="standardContextual"/>
        </w:rPr>
      </w:pPr>
      <w:hyperlink w:anchor="_Toc135258657" w:history="1">
        <w:r w:rsidR="009D2B4A" w:rsidRPr="002250AC">
          <w:rPr>
            <w:rStyle w:val="Hyperlink"/>
            <w:noProof/>
          </w:rPr>
          <w:t>Palabras Clave</w:t>
        </w:r>
        <w:r w:rsidR="009D2B4A">
          <w:rPr>
            <w:noProof/>
            <w:webHidden/>
          </w:rPr>
          <w:tab/>
        </w:r>
        <w:r w:rsidR="009D2B4A">
          <w:rPr>
            <w:noProof/>
            <w:webHidden/>
          </w:rPr>
          <w:fldChar w:fldCharType="begin"/>
        </w:r>
        <w:r w:rsidR="009D2B4A">
          <w:rPr>
            <w:noProof/>
            <w:webHidden/>
          </w:rPr>
          <w:instrText xml:space="preserve"> PAGEREF _Toc135258657 \h </w:instrText>
        </w:r>
        <w:r w:rsidR="009D2B4A">
          <w:rPr>
            <w:noProof/>
            <w:webHidden/>
          </w:rPr>
        </w:r>
        <w:r w:rsidR="009D2B4A">
          <w:rPr>
            <w:noProof/>
            <w:webHidden/>
          </w:rPr>
          <w:fldChar w:fldCharType="separate"/>
        </w:r>
        <w:r w:rsidR="009D2B4A">
          <w:rPr>
            <w:noProof/>
            <w:webHidden/>
          </w:rPr>
          <w:t>4</w:t>
        </w:r>
        <w:r w:rsidR="009D2B4A">
          <w:rPr>
            <w:noProof/>
            <w:webHidden/>
          </w:rPr>
          <w:fldChar w:fldCharType="end"/>
        </w:r>
      </w:hyperlink>
    </w:p>
    <w:p w14:paraId="0BB83851" w14:textId="0F2536ED" w:rsidR="009D2B4A" w:rsidRDefault="00FB0568">
      <w:pPr>
        <w:pStyle w:val="TOC2"/>
        <w:tabs>
          <w:tab w:val="right" w:leader="underscore" w:pos="8828"/>
        </w:tabs>
        <w:rPr>
          <w:rFonts w:cstheme="minorBidi"/>
          <w:b w:val="0"/>
          <w:bCs w:val="0"/>
          <w:noProof/>
          <w:kern w:val="2"/>
          <w:lang w:eastAsia="es-MX"/>
          <w14:ligatures w14:val="standardContextual"/>
        </w:rPr>
      </w:pPr>
      <w:hyperlink w:anchor="_Toc135258658" w:history="1">
        <w:r w:rsidR="009D2B4A" w:rsidRPr="002250AC">
          <w:rPr>
            <w:rStyle w:val="Hyperlink"/>
            <w:noProof/>
          </w:rPr>
          <w:t>Operadores</w:t>
        </w:r>
        <w:r w:rsidR="009D2B4A">
          <w:rPr>
            <w:noProof/>
            <w:webHidden/>
          </w:rPr>
          <w:tab/>
        </w:r>
        <w:r w:rsidR="009D2B4A">
          <w:rPr>
            <w:noProof/>
            <w:webHidden/>
          </w:rPr>
          <w:fldChar w:fldCharType="begin"/>
        </w:r>
        <w:r w:rsidR="009D2B4A">
          <w:rPr>
            <w:noProof/>
            <w:webHidden/>
          </w:rPr>
          <w:instrText xml:space="preserve"> PAGEREF _Toc135258658 \h </w:instrText>
        </w:r>
        <w:r w:rsidR="009D2B4A">
          <w:rPr>
            <w:noProof/>
            <w:webHidden/>
          </w:rPr>
        </w:r>
        <w:r w:rsidR="009D2B4A">
          <w:rPr>
            <w:noProof/>
            <w:webHidden/>
          </w:rPr>
          <w:fldChar w:fldCharType="separate"/>
        </w:r>
        <w:r w:rsidR="009D2B4A">
          <w:rPr>
            <w:noProof/>
            <w:webHidden/>
          </w:rPr>
          <w:t>5</w:t>
        </w:r>
        <w:r w:rsidR="009D2B4A">
          <w:rPr>
            <w:noProof/>
            <w:webHidden/>
          </w:rPr>
          <w:fldChar w:fldCharType="end"/>
        </w:r>
      </w:hyperlink>
    </w:p>
    <w:p w14:paraId="355538DE" w14:textId="19074327" w:rsidR="009D2B4A" w:rsidRDefault="00FB0568">
      <w:pPr>
        <w:pStyle w:val="TOC1"/>
        <w:tabs>
          <w:tab w:val="right" w:leader="underscore" w:pos="8828"/>
        </w:tabs>
        <w:rPr>
          <w:rFonts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MX"/>
          <w14:ligatures w14:val="standardContextual"/>
        </w:rPr>
      </w:pPr>
      <w:hyperlink w:anchor="_Toc135258659" w:history="1">
        <w:r w:rsidR="009D2B4A" w:rsidRPr="002250AC">
          <w:rPr>
            <w:rStyle w:val="Hyperlink"/>
            <w:noProof/>
          </w:rPr>
          <w:t>Sintaxis</w:t>
        </w:r>
        <w:r w:rsidR="009D2B4A">
          <w:rPr>
            <w:noProof/>
            <w:webHidden/>
          </w:rPr>
          <w:tab/>
        </w:r>
        <w:r w:rsidR="009D2B4A">
          <w:rPr>
            <w:noProof/>
            <w:webHidden/>
          </w:rPr>
          <w:fldChar w:fldCharType="begin"/>
        </w:r>
        <w:r w:rsidR="009D2B4A">
          <w:rPr>
            <w:noProof/>
            <w:webHidden/>
          </w:rPr>
          <w:instrText xml:space="preserve"> PAGEREF _Toc135258659 \h </w:instrText>
        </w:r>
        <w:r w:rsidR="009D2B4A">
          <w:rPr>
            <w:noProof/>
            <w:webHidden/>
          </w:rPr>
        </w:r>
        <w:r w:rsidR="009D2B4A">
          <w:rPr>
            <w:noProof/>
            <w:webHidden/>
          </w:rPr>
          <w:fldChar w:fldCharType="separate"/>
        </w:r>
        <w:r w:rsidR="009D2B4A">
          <w:rPr>
            <w:noProof/>
            <w:webHidden/>
          </w:rPr>
          <w:t>5</w:t>
        </w:r>
        <w:r w:rsidR="009D2B4A">
          <w:rPr>
            <w:noProof/>
            <w:webHidden/>
          </w:rPr>
          <w:fldChar w:fldCharType="end"/>
        </w:r>
      </w:hyperlink>
    </w:p>
    <w:p w14:paraId="21737464" w14:textId="66E076AC" w:rsidR="009D2B4A" w:rsidRDefault="00FB0568">
      <w:pPr>
        <w:pStyle w:val="TOC2"/>
        <w:tabs>
          <w:tab w:val="right" w:leader="underscore" w:pos="8828"/>
        </w:tabs>
        <w:rPr>
          <w:rFonts w:cstheme="minorBidi"/>
          <w:b w:val="0"/>
          <w:bCs w:val="0"/>
          <w:noProof/>
          <w:kern w:val="2"/>
          <w:lang w:eastAsia="es-MX"/>
          <w14:ligatures w14:val="standardContextual"/>
        </w:rPr>
      </w:pPr>
      <w:hyperlink w:anchor="_Toc135258660" w:history="1">
        <w:r w:rsidR="009D2B4A" w:rsidRPr="002250AC">
          <w:rPr>
            <w:rStyle w:val="Hyperlink"/>
            <w:noProof/>
          </w:rPr>
          <w:t>Variables en ELL</w:t>
        </w:r>
        <w:r w:rsidR="009D2B4A">
          <w:rPr>
            <w:noProof/>
            <w:webHidden/>
          </w:rPr>
          <w:tab/>
        </w:r>
        <w:r w:rsidR="009D2B4A">
          <w:rPr>
            <w:noProof/>
            <w:webHidden/>
          </w:rPr>
          <w:fldChar w:fldCharType="begin"/>
        </w:r>
        <w:r w:rsidR="009D2B4A">
          <w:rPr>
            <w:noProof/>
            <w:webHidden/>
          </w:rPr>
          <w:instrText xml:space="preserve"> PAGEREF _Toc135258660 \h </w:instrText>
        </w:r>
        <w:r w:rsidR="009D2B4A">
          <w:rPr>
            <w:noProof/>
            <w:webHidden/>
          </w:rPr>
        </w:r>
        <w:r w:rsidR="009D2B4A">
          <w:rPr>
            <w:noProof/>
            <w:webHidden/>
          </w:rPr>
          <w:fldChar w:fldCharType="separate"/>
        </w:r>
        <w:r w:rsidR="009D2B4A">
          <w:rPr>
            <w:noProof/>
            <w:webHidden/>
          </w:rPr>
          <w:t>5</w:t>
        </w:r>
        <w:r w:rsidR="009D2B4A">
          <w:rPr>
            <w:noProof/>
            <w:webHidden/>
          </w:rPr>
          <w:fldChar w:fldCharType="end"/>
        </w:r>
      </w:hyperlink>
    </w:p>
    <w:p w14:paraId="6544EEB3" w14:textId="6F33683F" w:rsidR="009D2B4A" w:rsidRDefault="00FB0568">
      <w:pPr>
        <w:pStyle w:val="TOC2"/>
        <w:tabs>
          <w:tab w:val="right" w:leader="underscore" w:pos="8828"/>
        </w:tabs>
        <w:rPr>
          <w:rFonts w:cstheme="minorBidi"/>
          <w:b w:val="0"/>
          <w:bCs w:val="0"/>
          <w:noProof/>
          <w:kern w:val="2"/>
          <w:lang w:eastAsia="es-MX"/>
          <w14:ligatures w14:val="standardContextual"/>
        </w:rPr>
      </w:pPr>
      <w:hyperlink w:anchor="_Toc135258661" w:history="1">
        <w:r w:rsidR="009D2B4A" w:rsidRPr="002250AC">
          <w:rPr>
            <w:rStyle w:val="Hyperlink"/>
            <w:noProof/>
          </w:rPr>
          <w:t>Imprimir en ELL</w:t>
        </w:r>
        <w:r w:rsidR="009D2B4A">
          <w:rPr>
            <w:noProof/>
            <w:webHidden/>
          </w:rPr>
          <w:tab/>
        </w:r>
        <w:r w:rsidR="009D2B4A">
          <w:rPr>
            <w:noProof/>
            <w:webHidden/>
          </w:rPr>
          <w:fldChar w:fldCharType="begin"/>
        </w:r>
        <w:r w:rsidR="009D2B4A">
          <w:rPr>
            <w:noProof/>
            <w:webHidden/>
          </w:rPr>
          <w:instrText xml:space="preserve"> PAGEREF _Toc135258661 \h </w:instrText>
        </w:r>
        <w:r w:rsidR="009D2B4A">
          <w:rPr>
            <w:noProof/>
            <w:webHidden/>
          </w:rPr>
        </w:r>
        <w:r w:rsidR="009D2B4A">
          <w:rPr>
            <w:noProof/>
            <w:webHidden/>
          </w:rPr>
          <w:fldChar w:fldCharType="separate"/>
        </w:r>
        <w:r w:rsidR="009D2B4A">
          <w:rPr>
            <w:noProof/>
            <w:webHidden/>
          </w:rPr>
          <w:t>6</w:t>
        </w:r>
        <w:r w:rsidR="009D2B4A">
          <w:rPr>
            <w:noProof/>
            <w:webHidden/>
          </w:rPr>
          <w:fldChar w:fldCharType="end"/>
        </w:r>
      </w:hyperlink>
    </w:p>
    <w:p w14:paraId="20864915" w14:textId="39D04FC5" w:rsidR="009D2B4A" w:rsidRDefault="00FB0568">
      <w:pPr>
        <w:pStyle w:val="TOC2"/>
        <w:tabs>
          <w:tab w:val="right" w:leader="underscore" w:pos="8828"/>
        </w:tabs>
        <w:rPr>
          <w:rFonts w:cstheme="minorBidi"/>
          <w:b w:val="0"/>
          <w:bCs w:val="0"/>
          <w:noProof/>
          <w:kern w:val="2"/>
          <w:lang w:eastAsia="es-MX"/>
          <w14:ligatures w14:val="standardContextual"/>
        </w:rPr>
      </w:pPr>
      <w:hyperlink w:anchor="_Toc135258662" w:history="1">
        <w:r w:rsidR="009D2B4A" w:rsidRPr="002250AC">
          <w:rPr>
            <w:rStyle w:val="Hyperlink"/>
            <w:noProof/>
          </w:rPr>
          <w:t>Sentencias decisión en ELL</w:t>
        </w:r>
        <w:r w:rsidR="009D2B4A">
          <w:rPr>
            <w:noProof/>
            <w:webHidden/>
          </w:rPr>
          <w:tab/>
        </w:r>
        <w:r w:rsidR="009D2B4A">
          <w:rPr>
            <w:noProof/>
            <w:webHidden/>
          </w:rPr>
          <w:fldChar w:fldCharType="begin"/>
        </w:r>
        <w:r w:rsidR="009D2B4A">
          <w:rPr>
            <w:noProof/>
            <w:webHidden/>
          </w:rPr>
          <w:instrText xml:space="preserve"> PAGEREF _Toc135258662 \h </w:instrText>
        </w:r>
        <w:r w:rsidR="009D2B4A">
          <w:rPr>
            <w:noProof/>
            <w:webHidden/>
          </w:rPr>
        </w:r>
        <w:r w:rsidR="009D2B4A">
          <w:rPr>
            <w:noProof/>
            <w:webHidden/>
          </w:rPr>
          <w:fldChar w:fldCharType="separate"/>
        </w:r>
        <w:r w:rsidR="009D2B4A">
          <w:rPr>
            <w:noProof/>
            <w:webHidden/>
          </w:rPr>
          <w:t>7</w:t>
        </w:r>
        <w:r w:rsidR="009D2B4A">
          <w:rPr>
            <w:noProof/>
            <w:webHidden/>
          </w:rPr>
          <w:fldChar w:fldCharType="end"/>
        </w:r>
      </w:hyperlink>
    </w:p>
    <w:p w14:paraId="5AAE6E5D" w14:textId="1F361C57" w:rsidR="009D2B4A" w:rsidRDefault="00FB0568">
      <w:pPr>
        <w:pStyle w:val="TOC2"/>
        <w:tabs>
          <w:tab w:val="right" w:leader="underscore" w:pos="8828"/>
        </w:tabs>
        <w:rPr>
          <w:rFonts w:cstheme="minorBidi"/>
          <w:b w:val="0"/>
          <w:bCs w:val="0"/>
          <w:noProof/>
          <w:kern w:val="2"/>
          <w:lang w:eastAsia="es-MX"/>
          <w14:ligatures w14:val="standardContextual"/>
        </w:rPr>
      </w:pPr>
      <w:hyperlink w:anchor="_Toc135258663" w:history="1">
        <w:r w:rsidR="009D2B4A" w:rsidRPr="002250AC">
          <w:rPr>
            <w:rStyle w:val="Hyperlink"/>
            <w:noProof/>
          </w:rPr>
          <w:t>Sentencias Bucle en ELL</w:t>
        </w:r>
        <w:r w:rsidR="009D2B4A">
          <w:rPr>
            <w:noProof/>
            <w:webHidden/>
          </w:rPr>
          <w:tab/>
        </w:r>
        <w:r w:rsidR="009D2B4A">
          <w:rPr>
            <w:noProof/>
            <w:webHidden/>
          </w:rPr>
          <w:fldChar w:fldCharType="begin"/>
        </w:r>
        <w:r w:rsidR="009D2B4A">
          <w:rPr>
            <w:noProof/>
            <w:webHidden/>
          </w:rPr>
          <w:instrText xml:space="preserve"> PAGEREF _Toc135258663 \h </w:instrText>
        </w:r>
        <w:r w:rsidR="009D2B4A">
          <w:rPr>
            <w:noProof/>
            <w:webHidden/>
          </w:rPr>
        </w:r>
        <w:r w:rsidR="009D2B4A">
          <w:rPr>
            <w:noProof/>
            <w:webHidden/>
          </w:rPr>
          <w:fldChar w:fldCharType="separate"/>
        </w:r>
        <w:r w:rsidR="009D2B4A">
          <w:rPr>
            <w:noProof/>
            <w:webHidden/>
          </w:rPr>
          <w:t>9</w:t>
        </w:r>
        <w:r w:rsidR="009D2B4A">
          <w:rPr>
            <w:noProof/>
            <w:webHidden/>
          </w:rPr>
          <w:fldChar w:fldCharType="end"/>
        </w:r>
      </w:hyperlink>
    </w:p>
    <w:p w14:paraId="70CCC76A" w14:textId="47BA2577" w:rsidR="009D2B4A" w:rsidRDefault="00FB0568">
      <w:pPr>
        <w:pStyle w:val="TOC1"/>
        <w:tabs>
          <w:tab w:val="right" w:leader="underscore" w:pos="8828"/>
        </w:tabs>
        <w:rPr>
          <w:rFonts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MX"/>
          <w14:ligatures w14:val="standardContextual"/>
        </w:rPr>
      </w:pPr>
      <w:hyperlink w:anchor="_Toc135258664" w:history="1">
        <w:r w:rsidR="009D2B4A" w:rsidRPr="002250AC">
          <w:rPr>
            <w:rStyle w:val="Hyperlink"/>
            <w:noProof/>
            <w:lang w:eastAsia="en-US"/>
          </w:rPr>
          <w:t>Tabla de errores</w:t>
        </w:r>
        <w:r w:rsidR="009D2B4A">
          <w:rPr>
            <w:noProof/>
            <w:webHidden/>
          </w:rPr>
          <w:tab/>
        </w:r>
        <w:r w:rsidR="009D2B4A">
          <w:rPr>
            <w:noProof/>
            <w:webHidden/>
          </w:rPr>
          <w:fldChar w:fldCharType="begin"/>
        </w:r>
        <w:r w:rsidR="009D2B4A">
          <w:rPr>
            <w:noProof/>
            <w:webHidden/>
          </w:rPr>
          <w:instrText xml:space="preserve"> PAGEREF _Toc135258664 \h </w:instrText>
        </w:r>
        <w:r w:rsidR="009D2B4A">
          <w:rPr>
            <w:noProof/>
            <w:webHidden/>
          </w:rPr>
        </w:r>
        <w:r w:rsidR="009D2B4A">
          <w:rPr>
            <w:noProof/>
            <w:webHidden/>
          </w:rPr>
          <w:fldChar w:fldCharType="separate"/>
        </w:r>
        <w:r w:rsidR="009D2B4A">
          <w:rPr>
            <w:noProof/>
            <w:webHidden/>
          </w:rPr>
          <w:t>11</w:t>
        </w:r>
        <w:r w:rsidR="009D2B4A">
          <w:rPr>
            <w:noProof/>
            <w:webHidden/>
          </w:rPr>
          <w:fldChar w:fldCharType="end"/>
        </w:r>
      </w:hyperlink>
    </w:p>
    <w:p w14:paraId="7B0B2158" w14:textId="521275DE" w:rsidR="009D2B4A" w:rsidRDefault="00FB0568">
      <w:pPr>
        <w:pStyle w:val="TOC1"/>
        <w:tabs>
          <w:tab w:val="right" w:leader="underscore" w:pos="8828"/>
        </w:tabs>
        <w:rPr>
          <w:rFonts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MX"/>
          <w14:ligatures w14:val="standardContextual"/>
        </w:rPr>
      </w:pPr>
      <w:hyperlink w:anchor="_Toc135258665" w:history="1">
        <w:r w:rsidR="009D2B4A" w:rsidRPr="002250AC">
          <w:rPr>
            <w:rStyle w:val="Hyperlink"/>
            <w:noProof/>
          </w:rPr>
          <w:t>Manual del Sistema</w:t>
        </w:r>
        <w:r w:rsidR="009D2B4A">
          <w:rPr>
            <w:noProof/>
            <w:webHidden/>
          </w:rPr>
          <w:tab/>
        </w:r>
        <w:r w:rsidR="009D2B4A">
          <w:rPr>
            <w:noProof/>
            <w:webHidden/>
          </w:rPr>
          <w:fldChar w:fldCharType="begin"/>
        </w:r>
        <w:r w:rsidR="009D2B4A">
          <w:rPr>
            <w:noProof/>
            <w:webHidden/>
          </w:rPr>
          <w:instrText xml:space="preserve"> PAGEREF _Toc135258665 \h </w:instrText>
        </w:r>
        <w:r w:rsidR="009D2B4A">
          <w:rPr>
            <w:noProof/>
            <w:webHidden/>
          </w:rPr>
        </w:r>
        <w:r w:rsidR="009D2B4A">
          <w:rPr>
            <w:noProof/>
            <w:webHidden/>
          </w:rPr>
          <w:fldChar w:fldCharType="separate"/>
        </w:r>
        <w:r w:rsidR="009D2B4A">
          <w:rPr>
            <w:noProof/>
            <w:webHidden/>
          </w:rPr>
          <w:t>13</w:t>
        </w:r>
        <w:r w:rsidR="009D2B4A">
          <w:rPr>
            <w:noProof/>
            <w:webHidden/>
          </w:rPr>
          <w:fldChar w:fldCharType="end"/>
        </w:r>
      </w:hyperlink>
    </w:p>
    <w:p w14:paraId="750B2646" w14:textId="54952645" w:rsidR="009D2B4A" w:rsidRDefault="00FB0568">
      <w:pPr>
        <w:pStyle w:val="TOC2"/>
        <w:tabs>
          <w:tab w:val="right" w:leader="underscore" w:pos="8828"/>
        </w:tabs>
        <w:rPr>
          <w:rFonts w:cstheme="minorBidi"/>
          <w:b w:val="0"/>
          <w:bCs w:val="0"/>
          <w:noProof/>
          <w:kern w:val="2"/>
          <w:lang w:eastAsia="es-MX"/>
          <w14:ligatures w14:val="standardContextual"/>
        </w:rPr>
      </w:pPr>
      <w:hyperlink w:anchor="_Toc135258666" w:history="1">
        <w:r w:rsidR="009D2B4A" w:rsidRPr="002250AC">
          <w:rPr>
            <w:rStyle w:val="Hyperlink"/>
            <w:noProof/>
          </w:rPr>
          <w:t>Requisitos del sistema</w:t>
        </w:r>
        <w:r w:rsidR="009D2B4A">
          <w:rPr>
            <w:noProof/>
            <w:webHidden/>
          </w:rPr>
          <w:tab/>
        </w:r>
        <w:r w:rsidR="009D2B4A">
          <w:rPr>
            <w:noProof/>
            <w:webHidden/>
          </w:rPr>
          <w:fldChar w:fldCharType="begin"/>
        </w:r>
        <w:r w:rsidR="009D2B4A">
          <w:rPr>
            <w:noProof/>
            <w:webHidden/>
          </w:rPr>
          <w:instrText xml:space="preserve"> PAGEREF _Toc135258666 \h </w:instrText>
        </w:r>
        <w:r w:rsidR="009D2B4A">
          <w:rPr>
            <w:noProof/>
            <w:webHidden/>
          </w:rPr>
        </w:r>
        <w:r w:rsidR="009D2B4A">
          <w:rPr>
            <w:noProof/>
            <w:webHidden/>
          </w:rPr>
          <w:fldChar w:fldCharType="separate"/>
        </w:r>
        <w:r w:rsidR="009D2B4A">
          <w:rPr>
            <w:noProof/>
            <w:webHidden/>
          </w:rPr>
          <w:t>13</w:t>
        </w:r>
        <w:r w:rsidR="009D2B4A">
          <w:rPr>
            <w:noProof/>
            <w:webHidden/>
          </w:rPr>
          <w:fldChar w:fldCharType="end"/>
        </w:r>
      </w:hyperlink>
    </w:p>
    <w:p w14:paraId="47C84EA1" w14:textId="473A5051" w:rsidR="009D2B4A" w:rsidRDefault="00FB0568">
      <w:pPr>
        <w:pStyle w:val="TOC2"/>
        <w:tabs>
          <w:tab w:val="right" w:leader="underscore" w:pos="8828"/>
        </w:tabs>
        <w:rPr>
          <w:rFonts w:cstheme="minorBidi"/>
          <w:b w:val="0"/>
          <w:bCs w:val="0"/>
          <w:noProof/>
          <w:kern w:val="2"/>
          <w:lang w:eastAsia="es-MX"/>
          <w14:ligatures w14:val="standardContextual"/>
        </w:rPr>
      </w:pPr>
      <w:hyperlink w:anchor="_Toc135258667" w:history="1">
        <w:r w:rsidR="009D2B4A" w:rsidRPr="002250AC">
          <w:rPr>
            <w:rStyle w:val="Hyperlink"/>
            <w:noProof/>
          </w:rPr>
          <w:t>Descripción del sistema</w:t>
        </w:r>
        <w:r w:rsidR="009D2B4A">
          <w:rPr>
            <w:noProof/>
            <w:webHidden/>
          </w:rPr>
          <w:tab/>
        </w:r>
        <w:r w:rsidR="009D2B4A">
          <w:rPr>
            <w:noProof/>
            <w:webHidden/>
          </w:rPr>
          <w:fldChar w:fldCharType="begin"/>
        </w:r>
        <w:r w:rsidR="009D2B4A">
          <w:rPr>
            <w:noProof/>
            <w:webHidden/>
          </w:rPr>
          <w:instrText xml:space="preserve"> PAGEREF _Toc135258667 \h </w:instrText>
        </w:r>
        <w:r w:rsidR="009D2B4A">
          <w:rPr>
            <w:noProof/>
            <w:webHidden/>
          </w:rPr>
        </w:r>
        <w:r w:rsidR="009D2B4A">
          <w:rPr>
            <w:noProof/>
            <w:webHidden/>
          </w:rPr>
          <w:fldChar w:fldCharType="separate"/>
        </w:r>
        <w:r w:rsidR="009D2B4A">
          <w:rPr>
            <w:noProof/>
            <w:webHidden/>
          </w:rPr>
          <w:t>13</w:t>
        </w:r>
        <w:r w:rsidR="009D2B4A">
          <w:rPr>
            <w:noProof/>
            <w:webHidden/>
          </w:rPr>
          <w:fldChar w:fldCharType="end"/>
        </w:r>
      </w:hyperlink>
    </w:p>
    <w:p w14:paraId="6A7D526C" w14:textId="1C09AA12" w:rsidR="009D2B4A" w:rsidRDefault="00FB0568">
      <w:pPr>
        <w:pStyle w:val="TOC2"/>
        <w:tabs>
          <w:tab w:val="right" w:leader="underscore" w:pos="8828"/>
        </w:tabs>
        <w:rPr>
          <w:rFonts w:cstheme="minorBidi"/>
          <w:b w:val="0"/>
          <w:bCs w:val="0"/>
          <w:noProof/>
          <w:kern w:val="2"/>
          <w:lang w:eastAsia="es-MX"/>
          <w14:ligatures w14:val="standardContextual"/>
        </w:rPr>
      </w:pPr>
      <w:hyperlink w:anchor="_Toc135258668" w:history="1">
        <w:r w:rsidR="009D2B4A" w:rsidRPr="002250AC">
          <w:rPr>
            <w:rStyle w:val="Hyperlink"/>
            <w:noProof/>
          </w:rPr>
          <w:t>Tabla de valores</w:t>
        </w:r>
        <w:r w:rsidR="009D2B4A">
          <w:rPr>
            <w:noProof/>
            <w:webHidden/>
          </w:rPr>
          <w:tab/>
        </w:r>
        <w:r w:rsidR="009D2B4A">
          <w:rPr>
            <w:noProof/>
            <w:webHidden/>
          </w:rPr>
          <w:fldChar w:fldCharType="begin"/>
        </w:r>
        <w:r w:rsidR="009D2B4A">
          <w:rPr>
            <w:noProof/>
            <w:webHidden/>
          </w:rPr>
          <w:instrText xml:space="preserve"> PAGEREF _Toc135258668 \h </w:instrText>
        </w:r>
        <w:r w:rsidR="009D2B4A">
          <w:rPr>
            <w:noProof/>
            <w:webHidden/>
          </w:rPr>
        </w:r>
        <w:r w:rsidR="009D2B4A">
          <w:rPr>
            <w:noProof/>
            <w:webHidden/>
          </w:rPr>
          <w:fldChar w:fldCharType="separate"/>
        </w:r>
        <w:r w:rsidR="009D2B4A">
          <w:rPr>
            <w:noProof/>
            <w:webHidden/>
          </w:rPr>
          <w:t>13</w:t>
        </w:r>
        <w:r w:rsidR="009D2B4A">
          <w:rPr>
            <w:noProof/>
            <w:webHidden/>
          </w:rPr>
          <w:fldChar w:fldCharType="end"/>
        </w:r>
      </w:hyperlink>
    </w:p>
    <w:p w14:paraId="64CFF490" w14:textId="6AEC80F3" w:rsidR="009D2B4A" w:rsidRDefault="00FB0568">
      <w:pPr>
        <w:pStyle w:val="TOC1"/>
        <w:tabs>
          <w:tab w:val="right" w:leader="underscore" w:pos="8828"/>
        </w:tabs>
        <w:rPr>
          <w:rFonts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MX"/>
          <w14:ligatures w14:val="standardContextual"/>
        </w:rPr>
      </w:pPr>
      <w:hyperlink w:anchor="_Toc135258669" w:history="1">
        <w:r w:rsidR="009D2B4A" w:rsidRPr="002250AC">
          <w:rPr>
            <w:rStyle w:val="Hyperlink"/>
            <w:noProof/>
          </w:rPr>
          <w:t>Conceptos Básicos</w:t>
        </w:r>
        <w:r w:rsidR="009D2B4A">
          <w:rPr>
            <w:noProof/>
            <w:webHidden/>
          </w:rPr>
          <w:tab/>
        </w:r>
        <w:r w:rsidR="009D2B4A">
          <w:rPr>
            <w:noProof/>
            <w:webHidden/>
          </w:rPr>
          <w:fldChar w:fldCharType="begin"/>
        </w:r>
        <w:r w:rsidR="009D2B4A">
          <w:rPr>
            <w:noProof/>
            <w:webHidden/>
          </w:rPr>
          <w:instrText xml:space="preserve"> PAGEREF _Toc135258669 \h </w:instrText>
        </w:r>
        <w:r w:rsidR="009D2B4A">
          <w:rPr>
            <w:noProof/>
            <w:webHidden/>
          </w:rPr>
        </w:r>
        <w:r w:rsidR="009D2B4A">
          <w:rPr>
            <w:noProof/>
            <w:webHidden/>
          </w:rPr>
          <w:fldChar w:fldCharType="separate"/>
        </w:r>
        <w:r w:rsidR="009D2B4A">
          <w:rPr>
            <w:noProof/>
            <w:webHidden/>
          </w:rPr>
          <w:t>15</w:t>
        </w:r>
        <w:r w:rsidR="009D2B4A">
          <w:rPr>
            <w:noProof/>
            <w:webHidden/>
          </w:rPr>
          <w:fldChar w:fldCharType="end"/>
        </w:r>
      </w:hyperlink>
    </w:p>
    <w:p w14:paraId="18E637C5" w14:textId="68814216" w:rsidR="009D2B4A" w:rsidRDefault="00FB0568">
      <w:pPr>
        <w:pStyle w:val="TOC2"/>
        <w:tabs>
          <w:tab w:val="right" w:leader="underscore" w:pos="8828"/>
        </w:tabs>
        <w:rPr>
          <w:rFonts w:cstheme="minorBidi"/>
          <w:b w:val="0"/>
          <w:bCs w:val="0"/>
          <w:noProof/>
          <w:kern w:val="2"/>
          <w:lang w:eastAsia="es-MX"/>
          <w14:ligatures w14:val="standardContextual"/>
        </w:rPr>
      </w:pPr>
      <w:hyperlink w:anchor="_Toc135258670" w:history="1">
        <w:r w:rsidR="009D2B4A" w:rsidRPr="002250AC">
          <w:rPr>
            <w:rStyle w:val="Hyperlink"/>
            <w:noProof/>
          </w:rPr>
          <w:t>Tipo de Datos</w:t>
        </w:r>
        <w:r w:rsidR="009D2B4A">
          <w:rPr>
            <w:noProof/>
            <w:webHidden/>
          </w:rPr>
          <w:tab/>
        </w:r>
        <w:r w:rsidR="009D2B4A">
          <w:rPr>
            <w:noProof/>
            <w:webHidden/>
          </w:rPr>
          <w:fldChar w:fldCharType="begin"/>
        </w:r>
        <w:r w:rsidR="009D2B4A">
          <w:rPr>
            <w:noProof/>
            <w:webHidden/>
          </w:rPr>
          <w:instrText xml:space="preserve"> PAGEREF _Toc135258670 \h </w:instrText>
        </w:r>
        <w:r w:rsidR="009D2B4A">
          <w:rPr>
            <w:noProof/>
            <w:webHidden/>
          </w:rPr>
        </w:r>
        <w:r w:rsidR="009D2B4A">
          <w:rPr>
            <w:noProof/>
            <w:webHidden/>
          </w:rPr>
          <w:fldChar w:fldCharType="separate"/>
        </w:r>
        <w:r w:rsidR="009D2B4A">
          <w:rPr>
            <w:noProof/>
            <w:webHidden/>
          </w:rPr>
          <w:t>15</w:t>
        </w:r>
        <w:r w:rsidR="009D2B4A">
          <w:rPr>
            <w:noProof/>
            <w:webHidden/>
          </w:rPr>
          <w:fldChar w:fldCharType="end"/>
        </w:r>
      </w:hyperlink>
    </w:p>
    <w:p w14:paraId="52F632EB" w14:textId="4A027147" w:rsidR="009D2B4A" w:rsidRDefault="00FB0568">
      <w:pPr>
        <w:pStyle w:val="TOC2"/>
        <w:tabs>
          <w:tab w:val="right" w:leader="underscore" w:pos="8828"/>
        </w:tabs>
        <w:rPr>
          <w:rFonts w:cstheme="minorBidi"/>
          <w:b w:val="0"/>
          <w:bCs w:val="0"/>
          <w:noProof/>
          <w:kern w:val="2"/>
          <w:lang w:eastAsia="es-MX"/>
          <w14:ligatures w14:val="standardContextual"/>
        </w:rPr>
      </w:pPr>
      <w:hyperlink w:anchor="_Toc135258671" w:history="1">
        <w:r w:rsidR="009D2B4A" w:rsidRPr="002250AC">
          <w:rPr>
            <w:rStyle w:val="Hyperlink"/>
            <w:noProof/>
          </w:rPr>
          <w:t>Operadores</w:t>
        </w:r>
        <w:r w:rsidR="009D2B4A">
          <w:rPr>
            <w:noProof/>
            <w:webHidden/>
          </w:rPr>
          <w:tab/>
        </w:r>
        <w:r w:rsidR="009D2B4A">
          <w:rPr>
            <w:noProof/>
            <w:webHidden/>
          </w:rPr>
          <w:fldChar w:fldCharType="begin"/>
        </w:r>
        <w:r w:rsidR="009D2B4A">
          <w:rPr>
            <w:noProof/>
            <w:webHidden/>
          </w:rPr>
          <w:instrText xml:space="preserve"> PAGEREF _Toc135258671 \h </w:instrText>
        </w:r>
        <w:r w:rsidR="009D2B4A">
          <w:rPr>
            <w:noProof/>
            <w:webHidden/>
          </w:rPr>
        </w:r>
        <w:r w:rsidR="009D2B4A">
          <w:rPr>
            <w:noProof/>
            <w:webHidden/>
          </w:rPr>
          <w:fldChar w:fldCharType="separate"/>
        </w:r>
        <w:r w:rsidR="009D2B4A">
          <w:rPr>
            <w:noProof/>
            <w:webHidden/>
          </w:rPr>
          <w:t>16</w:t>
        </w:r>
        <w:r w:rsidR="009D2B4A">
          <w:rPr>
            <w:noProof/>
            <w:webHidden/>
          </w:rPr>
          <w:fldChar w:fldCharType="end"/>
        </w:r>
      </w:hyperlink>
    </w:p>
    <w:p w14:paraId="4A0C3D9C" w14:textId="57C28CD0" w:rsidR="009D2B4A" w:rsidRDefault="00FB0568">
      <w:pPr>
        <w:pStyle w:val="TOC1"/>
        <w:tabs>
          <w:tab w:val="right" w:leader="underscore" w:pos="8828"/>
        </w:tabs>
        <w:rPr>
          <w:rFonts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MX"/>
          <w14:ligatures w14:val="standardContextual"/>
        </w:rPr>
      </w:pPr>
      <w:hyperlink w:anchor="_Toc135258672" w:history="1">
        <w:r w:rsidR="009D2B4A" w:rsidRPr="002250AC">
          <w:rPr>
            <w:rStyle w:val="Hyperlink"/>
            <w:noProof/>
          </w:rPr>
          <w:t>Sintaxis</w:t>
        </w:r>
        <w:r w:rsidR="009D2B4A">
          <w:rPr>
            <w:noProof/>
            <w:webHidden/>
          </w:rPr>
          <w:tab/>
        </w:r>
        <w:r w:rsidR="009D2B4A">
          <w:rPr>
            <w:noProof/>
            <w:webHidden/>
          </w:rPr>
          <w:fldChar w:fldCharType="begin"/>
        </w:r>
        <w:r w:rsidR="009D2B4A">
          <w:rPr>
            <w:noProof/>
            <w:webHidden/>
          </w:rPr>
          <w:instrText xml:space="preserve"> PAGEREF _Toc135258672 \h </w:instrText>
        </w:r>
        <w:r w:rsidR="009D2B4A">
          <w:rPr>
            <w:noProof/>
            <w:webHidden/>
          </w:rPr>
        </w:r>
        <w:r w:rsidR="009D2B4A">
          <w:rPr>
            <w:noProof/>
            <w:webHidden/>
          </w:rPr>
          <w:fldChar w:fldCharType="separate"/>
        </w:r>
        <w:r w:rsidR="009D2B4A">
          <w:rPr>
            <w:noProof/>
            <w:webHidden/>
          </w:rPr>
          <w:t>16</w:t>
        </w:r>
        <w:r w:rsidR="009D2B4A">
          <w:rPr>
            <w:noProof/>
            <w:webHidden/>
          </w:rPr>
          <w:fldChar w:fldCharType="end"/>
        </w:r>
      </w:hyperlink>
    </w:p>
    <w:p w14:paraId="52A45426" w14:textId="77CDA45E" w:rsidR="009D2B4A" w:rsidRDefault="00FB0568">
      <w:pPr>
        <w:pStyle w:val="TOC2"/>
        <w:tabs>
          <w:tab w:val="right" w:leader="underscore" w:pos="8828"/>
        </w:tabs>
        <w:rPr>
          <w:rFonts w:cstheme="minorBidi"/>
          <w:b w:val="0"/>
          <w:bCs w:val="0"/>
          <w:noProof/>
          <w:kern w:val="2"/>
          <w:lang w:eastAsia="es-MX"/>
          <w14:ligatures w14:val="standardContextual"/>
        </w:rPr>
      </w:pPr>
      <w:hyperlink w:anchor="_Toc135258673" w:history="1">
        <w:r w:rsidR="009D2B4A" w:rsidRPr="002250AC">
          <w:rPr>
            <w:rStyle w:val="Hyperlink"/>
            <w:noProof/>
          </w:rPr>
          <w:t>Variables en ELL</w:t>
        </w:r>
        <w:r w:rsidR="009D2B4A">
          <w:rPr>
            <w:noProof/>
            <w:webHidden/>
          </w:rPr>
          <w:tab/>
        </w:r>
        <w:r w:rsidR="009D2B4A">
          <w:rPr>
            <w:noProof/>
            <w:webHidden/>
          </w:rPr>
          <w:fldChar w:fldCharType="begin"/>
        </w:r>
        <w:r w:rsidR="009D2B4A">
          <w:rPr>
            <w:noProof/>
            <w:webHidden/>
          </w:rPr>
          <w:instrText xml:space="preserve"> PAGEREF _Toc135258673 \h </w:instrText>
        </w:r>
        <w:r w:rsidR="009D2B4A">
          <w:rPr>
            <w:noProof/>
            <w:webHidden/>
          </w:rPr>
        </w:r>
        <w:r w:rsidR="009D2B4A">
          <w:rPr>
            <w:noProof/>
            <w:webHidden/>
          </w:rPr>
          <w:fldChar w:fldCharType="separate"/>
        </w:r>
        <w:r w:rsidR="009D2B4A">
          <w:rPr>
            <w:noProof/>
            <w:webHidden/>
          </w:rPr>
          <w:t>16</w:t>
        </w:r>
        <w:r w:rsidR="009D2B4A">
          <w:rPr>
            <w:noProof/>
            <w:webHidden/>
          </w:rPr>
          <w:fldChar w:fldCharType="end"/>
        </w:r>
      </w:hyperlink>
    </w:p>
    <w:p w14:paraId="053D24C7" w14:textId="3089495E" w:rsidR="009D2B4A" w:rsidRDefault="00FB0568">
      <w:pPr>
        <w:pStyle w:val="TOC2"/>
        <w:tabs>
          <w:tab w:val="right" w:leader="underscore" w:pos="8828"/>
        </w:tabs>
        <w:rPr>
          <w:rFonts w:cstheme="minorBidi"/>
          <w:b w:val="0"/>
          <w:bCs w:val="0"/>
          <w:noProof/>
          <w:kern w:val="2"/>
          <w:lang w:eastAsia="es-MX"/>
          <w14:ligatures w14:val="standardContextual"/>
        </w:rPr>
      </w:pPr>
      <w:hyperlink w:anchor="_Toc135258674" w:history="1">
        <w:r w:rsidR="009D2B4A" w:rsidRPr="002250AC">
          <w:rPr>
            <w:rStyle w:val="Hyperlink"/>
            <w:noProof/>
          </w:rPr>
          <w:t>Imprimir en ELL</w:t>
        </w:r>
        <w:r w:rsidR="009D2B4A">
          <w:rPr>
            <w:noProof/>
            <w:webHidden/>
          </w:rPr>
          <w:tab/>
        </w:r>
        <w:r w:rsidR="009D2B4A">
          <w:rPr>
            <w:noProof/>
            <w:webHidden/>
          </w:rPr>
          <w:fldChar w:fldCharType="begin"/>
        </w:r>
        <w:r w:rsidR="009D2B4A">
          <w:rPr>
            <w:noProof/>
            <w:webHidden/>
          </w:rPr>
          <w:instrText xml:space="preserve"> PAGEREF _Toc135258674 \h </w:instrText>
        </w:r>
        <w:r w:rsidR="009D2B4A">
          <w:rPr>
            <w:noProof/>
            <w:webHidden/>
          </w:rPr>
        </w:r>
        <w:r w:rsidR="009D2B4A">
          <w:rPr>
            <w:noProof/>
            <w:webHidden/>
          </w:rPr>
          <w:fldChar w:fldCharType="separate"/>
        </w:r>
        <w:r w:rsidR="009D2B4A">
          <w:rPr>
            <w:noProof/>
            <w:webHidden/>
          </w:rPr>
          <w:t>17</w:t>
        </w:r>
        <w:r w:rsidR="009D2B4A">
          <w:rPr>
            <w:noProof/>
            <w:webHidden/>
          </w:rPr>
          <w:fldChar w:fldCharType="end"/>
        </w:r>
      </w:hyperlink>
    </w:p>
    <w:p w14:paraId="15B89A25" w14:textId="6A87FD54" w:rsidR="009D2B4A" w:rsidRDefault="00FB0568">
      <w:pPr>
        <w:pStyle w:val="TOC2"/>
        <w:tabs>
          <w:tab w:val="right" w:leader="underscore" w:pos="8828"/>
        </w:tabs>
        <w:rPr>
          <w:rFonts w:cstheme="minorBidi"/>
          <w:b w:val="0"/>
          <w:bCs w:val="0"/>
          <w:noProof/>
          <w:kern w:val="2"/>
          <w:lang w:eastAsia="es-MX"/>
          <w14:ligatures w14:val="standardContextual"/>
        </w:rPr>
      </w:pPr>
      <w:hyperlink w:anchor="_Toc135258675" w:history="1">
        <w:r w:rsidR="009D2B4A" w:rsidRPr="002250AC">
          <w:rPr>
            <w:rStyle w:val="Hyperlink"/>
            <w:noProof/>
          </w:rPr>
          <w:t>Sentencias decisión en ELL</w:t>
        </w:r>
        <w:r w:rsidR="009D2B4A">
          <w:rPr>
            <w:noProof/>
            <w:webHidden/>
          </w:rPr>
          <w:tab/>
        </w:r>
        <w:r w:rsidR="009D2B4A">
          <w:rPr>
            <w:noProof/>
            <w:webHidden/>
          </w:rPr>
          <w:fldChar w:fldCharType="begin"/>
        </w:r>
        <w:r w:rsidR="009D2B4A">
          <w:rPr>
            <w:noProof/>
            <w:webHidden/>
          </w:rPr>
          <w:instrText xml:space="preserve"> PAGEREF _Toc135258675 \h </w:instrText>
        </w:r>
        <w:r w:rsidR="009D2B4A">
          <w:rPr>
            <w:noProof/>
            <w:webHidden/>
          </w:rPr>
        </w:r>
        <w:r w:rsidR="009D2B4A">
          <w:rPr>
            <w:noProof/>
            <w:webHidden/>
          </w:rPr>
          <w:fldChar w:fldCharType="separate"/>
        </w:r>
        <w:r w:rsidR="009D2B4A">
          <w:rPr>
            <w:noProof/>
            <w:webHidden/>
          </w:rPr>
          <w:t>18</w:t>
        </w:r>
        <w:r w:rsidR="009D2B4A">
          <w:rPr>
            <w:noProof/>
            <w:webHidden/>
          </w:rPr>
          <w:fldChar w:fldCharType="end"/>
        </w:r>
      </w:hyperlink>
    </w:p>
    <w:p w14:paraId="65FE4B97" w14:textId="5CA48F6B" w:rsidR="009D2B4A" w:rsidRDefault="00FB0568">
      <w:pPr>
        <w:pStyle w:val="TOC2"/>
        <w:tabs>
          <w:tab w:val="right" w:leader="underscore" w:pos="8828"/>
        </w:tabs>
        <w:rPr>
          <w:rFonts w:cstheme="minorBidi"/>
          <w:b w:val="0"/>
          <w:bCs w:val="0"/>
          <w:noProof/>
          <w:kern w:val="2"/>
          <w:lang w:eastAsia="es-MX"/>
          <w14:ligatures w14:val="standardContextual"/>
        </w:rPr>
      </w:pPr>
      <w:hyperlink w:anchor="_Toc135258676" w:history="1">
        <w:r w:rsidR="009D2B4A" w:rsidRPr="002250AC">
          <w:rPr>
            <w:rStyle w:val="Hyperlink"/>
            <w:noProof/>
          </w:rPr>
          <w:t>Sentencias Bucle en ELL</w:t>
        </w:r>
        <w:r w:rsidR="009D2B4A">
          <w:rPr>
            <w:noProof/>
            <w:webHidden/>
          </w:rPr>
          <w:tab/>
        </w:r>
        <w:r w:rsidR="009D2B4A">
          <w:rPr>
            <w:noProof/>
            <w:webHidden/>
          </w:rPr>
          <w:fldChar w:fldCharType="begin"/>
        </w:r>
        <w:r w:rsidR="009D2B4A">
          <w:rPr>
            <w:noProof/>
            <w:webHidden/>
          </w:rPr>
          <w:instrText xml:space="preserve"> PAGEREF _Toc135258676 \h </w:instrText>
        </w:r>
        <w:r w:rsidR="009D2B4A">
          <w:rPr>
            <w:noProof/>
            <w:webHidden/>
          </w:rPr>
        </w:r>
        <w:r w:rsidR="009D2B4A">
          <w:rPr>
            <w:noProof/>
            <w:webHidden/>
          </w:rPr>
          <w:fldChar w:fldCharType="separate"/>
        </w:r>
        <w:r w:rsidR="009D2B4A">
          <w:rPr>
            <w:noProof/>
            <w:webHidden/>
          </w:rPr>
          <w:t>20</w:t>
        </w:r>
        <w:r w:rsidR="009D2B4A">
          <w:rPr>
            <w:noProof/>
            <w:webHidden/>
          </w:rPr>
          <w:fldChar w:fldCharType="end"/>
        </w:r>
      </w:hyperlink>
    </w:p>
    <w:p w14:paraId="67A6CB00" w14:textId="3323A0A3" w:rsidR="009D2B4A" w:rsidRDefault="00FB0568">
      <w:pPr>
        <w:pStyle w:val="TOC1"/>
        <w:tabs>
          <w:tab w:val="right" w:leader="underscore" w:pos="8828"/>
        </w:tabs>
        <w:rPr>
          <w:rFonts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MX"/>
          <w14:ligatures w14:val="standardContextual"/>
        </w:rPr>
      </w:pPr>
      <w:hyperlink w:anchor="_Toc135258677" w:history="1">
        <w:r w:rsidR="009D2B4A" w:rsidRPr="002250AC">
          <w:rPr>
            <w:rStyle w:val="Hyperlink"/>
            <w:noProof/>
            <w:lang w:eastAsia="en-US"/>
          </w:rPr>
          <w:t>Gramáticas del Lenguaje</w:t>
        </w:r>
        <w:r w:rsidR="009D2B4A">
          <w:rPr>
            <w:noProof/>
            <w:webHidden/>
          </w:rPr>
          <w:tab/>
        </w:r>
        <w:r w:rsidR="009D2B4A">
          <w:rPr>
            <w:noProof/>
            <w:webHidden/>
          </w:rPr>
          <w:fldChar w:fldCharType="begin"/>
        </w:r>
        <w:r w:rsidR="009D2B4A">
          <w:rPr>
            <w:noProof/>
            <w:webHidden/>
          </w:rPr>
          <w:instrText xml:space="preserve"> PAGEREF _Toc135258677 \h </w:instrText>
        </w:r>
        <w:r w:rsidR="009D2B4A">
          <w:rPr>
            <w:noProof/>
            <w:webHidden/>
          </w:rPr>
        </w:r>
        <w:r w:rsidR="009D2B4A">
          <w:rPr>
            <w:noProof/>
            <w:webHidden/>
          </w:rPr>
          <w:fldChar w:fldCharType="separate"/>
        </w:r>
        <w:r w:rsidR="009D2B4A">
          <w:rPr>
            <w:noProof/>
            <w:webHidden/>
          </w:rPr>
          <w:t>22</w:t>
        </w:r>
        <w:r w:rsidR="009D2B4A">
          <w:rPr>
            <w:noProof/>
            <w:webHidden/>
          </w:rPr>
          <w:fldChar w:fldCharType="end"/>
        </w:r>
      </w:hyperlink>
    </w:p>
    <w:p w14:paraId="04C6B577" w14:textId="6AE47942" w:rsidR="009D2B4A" w:rsidRDefault="00FB0568">
      <w:pPr>
        <w:pStyle w:val="TOC1"/>
        <w:tabs>
          <w:tab w:val="right" w:leader="underscore" w:pos="8828"/>
        </w:tabs>
        <w:rPr>
          <w:rFonts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MX"/>
          <w14:ligatures w14:val="standardContextual"/>
        </w:rPr>
      </w:pPr>
      <w:hyperlink w:anchor="_Toc135258678" w:history="1">
        <w:r w:rsidR="009D2B4A" w:rsidRPr="002250AC">
          <w:rPr>
            <w:rStyle w:val="Hyperlink"/>
            <w:noProof/>
            <w:lang w:eastAsia="en-US"/>
          </w:rPr>
          <w:t>Tabla de errores.</w:t>
        </w:r>
        <w:r w:rsidR="009D2B4A">
          <w:rPr>
            <w:noProof/>
            <w:webHidden/>
          </w:rPr>
          <w:tab/>
        </w:r>
        <w:r w:rsidR="009D2B4A">
          <w:rPr>
            <w:noProof/>
            <w:webHidden/>
          </w:rPr>
          <w:fldChar w:fldCharType="begin"/>
        </w:r>
        <w:r w:rsidR="009D2B4A">
          <w:rPr>
            <w:noProof/>
            <w:webHidden/>
          </w:rPr>
          <w:instrText xml:space="preserve"> PAGEREF _Toc135258678 \h </w:instrText>
        </w:r>
        <w:r w:rsidR="009D2B4A">
          <w:rPr>
            <w:noProof/>
            <w:webHidden/>
          </w:rPr>
        </w:r>
        <w:r w:rsidR="009D2B4A">
          <w:rPr>
            <w:noProof/>
            <w:webHidden/>
          </w:rPr>
          <w:fldChar w:fldCharType="separate"/>
        </w:r>
        <w:r w:rsidR="009D2B4A">
          <w:rPr>
            <w:noProof/>
            <w:webHidden/>
          </w:rPr>
          <w:t>24</w:t>
        </w:r>
        <w:r w:rsidR="009D2B4A">
          <w:rPr>
            <w:noProof/>
            <w:webHidden/>
          </w:rPr>
          <w:fldChar w:fldCharType="end"/>
        </w:r>
      </w:hyperlink>
    </w:p>
    <w:p w14:paraId="45F3B33A" w14:textId="562C5060" w:rsidR="00D06BA9" w:rsidRDefault="00C46608">
      <w:pPr>
        <w:jc w:val="left"/>
        <w:rPr>
          <w:rFonts w:eastAsiaTheme="majorEastAsia" w:cstheme="majorBidi"/>
          <w:b/>
          <w:color w:val="000000" w:themeColor="text1"/>
          <w:sz w:val="32"/>
          <w:szCs w:val="28"/>
        </w:rPr>
      </w:pPr>
      <w:r>
        <w:fldChar w:fldCharType="end"/>
      </w:r>
      <w:r w:rsidR="00D06BA9">
        <w:br w:type="page"/>
      </w:r>
    </w:p>
    <w:p w14:paraId="7BD8405A" w14:textId="05952687" w:rsidR="00AD34C5" w:rsidRDefault="00AD34C5" w:rsidP="00AD34C5">
      <w:pPr>
        <w:pStyle w:val="Title"/>
      </w:pPr>
      <w:bookmarkStart w:id="1" w:name="_Toc135258651"/>
      <w:r>
        <w:t>ELL (EasyLearningLenguage)</w:t>
      </w:r>
      <w:bookmarkEnd w:id="1"/>
    </w:p>
    <w:p w14:paraId="3229BB07" w14:textId="77777777" w:rsidR="00AD34C5" w:rsidRDefault="00AD34C5" w:rsidP="00AD34C5">
      <w:pPr>
        <w:pStyle w:val="Heading1"/>
      </w:pPr>
      <w:bookmarkStart w:id="2" w:name="_Toc135258652"/>
      <w:r>
        <w:t>Propósito</w:t>
      </w:r>
      <w:bookmarkEnd w:id="2"/>
    </w:p>
    <w:p w14:paraId="05F8B89D" w14:textId="77777777" w:rsidR="00AD34C5" w:rsidRDefault="00AD34C5" w:rsidP="00AD34C5">
      <w:pPr>
        <w:spacing w:line="360" w:lineRule="auto"/>
      </w:pPr>
      <w:r>
        <w:t xml:space="preserve">EasyLearningLenguage (ELL) se propone a ser un lenguaje de programación tipado y de propósito general que será diseñado para permitir el desarrollo de aplicaciones básicas. </w:t>
      </w:r>
    </w:p>
    <w:p w14:paraId="31CF13F0" w14:textId="1D8E004A" w:rsidR="00AD34C5" w:rsidRDefault="00AD34C5" w:rsidP="00AD34C5">
      <w:pPr>
        <w:spacing w:line="360" w:lineRule="auto"/>
      </w:pPr>
      <w:r>
        <w:t>Se centrará en la lógica de programación básica, lo que lo hará adecuado para la enseñanza de conceptos fundamentales como variables, operaciones, condicionales y ciclos. Aunque ELL no tendrá una amplia gama de características avanzadas, será diseñado para ser fácilmente escalable a medida que los usuarios adquieren más habilidades en programación.</w:t>
      </w:r>
    </w:p>
    <w:p w14:paraId="703C9ACD" w14:textId="77777777" w:rsidR="00AD34C5" w:rsidRDefault="00AD34C5" w:rsidP="00AD34C5">
      <w:pPr>
        <w:spacing w:line="360" w:lineRule="auto"/>
      </w:pPr>
      <w:r>
        <w:t>ELL será creado con el propósito de ser un lenguaje de programación en español de nivel básico.</w:t>
      </w:r>
    </w:p>
    <w:p w14:paraId="600BA8A6" w14:textId="640E5027" w:rsidR="00AD34C5" w:rsidRDefault="00AD34C5" w:rsidP="00117B2C">
      <w:pPr>
        <w:pStyle w:val="Heading1"/>
      </w:pPr>
      <w:bookmarkStart w:id="3" w:name="_Toc135258653"/>
      <w:r>
        <w:t>Origen del nombre ELL: EasyLearningLenguage</w:t>
      </w:r>
      <w:bookmarkEnd w:id="3"/>
    </w:p>
    <w:p w14:paraId="3A51E403" w14:textId="1425CF33" w:rsidR="00AD34C5" w:rsidRDefault="00117B2C" w:rsidP="00AD34C5">
      <w:pPr>
        <w:spacing w:line="360" w:lineRule="auto"/>
      </w:pPr>
      <w:r>
        <w:rPr>
          <w:rFonts w:cs="Arial"/>
          <w:noProof/>
          <w:color w:val="000000" w:themeColor="text1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45DE29" wp14:editId="40879631">
                <wp:simplePos x="0" y="0"/>
                <wp:positionH relativeFrom="column">
                  <wp:posOffset>91440</wp:posOffset>
                </wp:positionH>
                <wp:positionV relativeFrom="page">
                  <wp:posOffset>5154295</wp:posOffset>
                </wp:positionV>
                <wp:extent cx="1224280" cy="1537335"/>
                <wp:effectExtent l="0" t="0" r="0" b="5715"/>
                <wp:wrapSquare wrapText="bothSides"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4280" cy="1537335"/>
                          <a:chOff x="0" y="0"/>
                          <a:chExt cx="1224280" cy="1537335"/>
                        </a:xfrm>
                      </wpg:grpSpPr>
                      <pic:pic xmlns:pic="http://schemas.openxmlformats.org/drawingml/2006/picture">
                        <pic:nvPicPr>
                          <pic:cNvPr id="7" name="Imagen 1" descr="Texto, Icono&#10;&#10;Descripción generada automá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766" b="6645"/>
                          <a:stretch/>
                        </pic:blipFill>
                        <pic:spPr bwMode="auto">
                          <a:xfrm>
                            <a:off x="0" y="0"/>
                            <a:ext cx="1224280" cy="1088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88440867" name="Cuadro de texto 2"/>
                        <wps:cNvSpPr txBox="1"/>
                        <wps:spPr>
                          <a:xfrm>
                            <a:off x="0" y="1131570"/>
                            <a:ext cx="122428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93D11EB" w14:textId="785B980A" w:rsidR="00117B2C" w:rsidRPr="00956FF9" w:rsidRDefault="00117B2C" w:rsidP="00117B2C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- Icono del lenguaje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45DE29" id="Grupo 3" o:spid="_x0000_s1026" style="position:absolute;left:0;text-align:left;margin-left:7.2pt;margin-top:405.85pt;width:96.4pt;height:121.05pt;z-index:251658240;mso-position-vertical-relative:page;mso-width-relative:margin;mso-height-relative:margin" coordsize="12242,153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">
                <v:shape id="Imagen 1" o:spid="_x0000_s1027" type="#_x0000_t75" alt="Texto, Icono&#10;&#10;Descripción generada automáticamente" style="position:absolute;width:12242;height:10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">
                  <v:imagedata r:id="rId15" o:title="Texto, Icono&#10;&#10;Descripción generada automáticamente" croptop="4434f" cropbottom="4355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top:11315;width:12242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" stroked="f">
                  <v:textbox style="mso-fit-shape-to-text:t" inset="0,0,0,0">
                    <w:txbxContent>
                      <w:p w14:paraId="493D11EB" w14:textId="785B980A" w:rsidR="00117B2C" w:rsidRPr="00956FF9" w:rsidRDefault="00117B2C" w:rsidP="00117B2C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- Icono del lenguaje</w:t>
                        </w:r>
                      </w:p>
                    </w:txbxContent>
                  </v:textbox>
                </v:shape>
                <w10:wrap type="square" anchory="page"/>
              </v:group>
            </w:pict>
          </mc:Fallback>
        </mc:AlternateContent>
      </w:r>
      <w:r w:rsidR="00AD34C5">
        <w:t xml:space="preserve"> El nombre de nuestro lenguaje es ELL, debido a que es un lenguaje de programación orientado a facilitar el aprendizaje de la lógica básica de programación para programadores novatos. </w:t>
      </w:r>
    </w:p>
    <w:p w14:paraId="6CAF8A0C" w14:textId="0DD9A8FB" w:rsidR="00117B2C" w:rsidRDefault="00AD34C5" w:rsidP="00AD34C5">
      <w:pPr>
        <w:spacing w:line="360" w:lineRule="auto"/>
      </w:pPr>
      <w:r>
        <w:t>El nombre ELL proviene de las siglas EasyLearningLanguage, lo que en español significa Lenguaje Fácil de Aprender. </w:t>
      </w:r>
    </w:p>
    <w:p w14:paraId="72345AC1" w14:textId="77777777" w:rsidR="00117B2C" w:rsidRDefault="00117B2C">
      <w:pPr>
        <w:jc w:val="left"/>
      </w:pPr>
      <w:r>
        <w:br w:type="page"/>
      </w:r>
    </w:p>
    <w:p w14:paraId="254FD490" w14:textId="77777777" w:rsidR="00AD34C5" w:rsidRDefault="00AD34C5" w:rsidP="00DA7C35">
      <w:pPr>
        <w:pStyle w:val="Title"/>
      </w:pPr>
      <w:bookmarkStart w:id="4" w:name="_Toc135258654"/>
      <w:r>
        <w:t>Manual de Usuario</w:t>
      </w:r>
      <w:bookmarkEnd w:id="4"/>
    </w:p>
    <w:p w14:paraId="029A68DD" w14:textId="655E7E37" w:rsidR="00AD34C5" w:rsidRDefault="00AD34C5" w:rsidP="00AD34C5">
      <w:pPr>
        <w:spacing w:line="360" w:lineRule="auto"/>
      </w:pPr>
      <w:r>
        <w:t>El respectivo manual busca proporcionar una guía clara y completa para nuestro lenguaje que permita a los programadores utilizar el lenguaje de manera efectiva, donde como objetivos tiene los siguientes:</w:t>
      </w:r>
    </w:p>
    <w:p w14:paraId="78B5A3E0" w14:textId="1004D410" w:rsidR="00AD34C5" w:rsidRDefault="00AD34C5" w:rsidP="001A072D">
      <w:pPr>
        <w:pStyle w:val="ListParagraph"/>
        <w:numPr>
          <w:ilvl w:val="0"/>
          <w:numId w:val="26"/>
        </w:numPr>
        <w:spacing w:line="360" w:lineRule="auto"/>
      </w:pPr>
      <w:r>
        <w:t xml:space="preserve">Facilitar el aprendizaje del lenguaje: </w:t>
      </w:r>
    </w:p>
    <w:p w14:paraId="6B5CAE0D" w14:textId="77777777" w:rsidR="00AD34C5" w:rsidRDefault="00AD34C5" w:rsidP="00FE2856">
      <w:pPr>
        <w:spacing w:line="360" w:lineRule="auto"/>
        <w:ind w:left="720"/>
      </w:pPr>
      <w:r>
        <w:t>El manual proporciona una introducción clara al lenguaje de programación, explicando los conceptos básicos, sintaxis y características únicas del lenguaje.</w:t>
      </w:r>
    </w:p>
    <w:p w14:paraId="5D8E2C38" w14:textId="4CEDE542" w:rsidR="00AD34C5" w:rsidRDefault="00AD34C5" w:rsidP="001A072D">
      <w:pPr>
        <w:pStyle w:val="ListParagraph"/>
        <w:numPr>
          <w:ilvl w:val="0"/>
          <w:numId w:val="26"/>
        </w:numPr>
        <w:spacing w:line="360" w:lineRule="auto"/>
      </w:pPr>
      <w:r>
        <w:t>Ayudar a los programadores a detectar y corregir errores:</w:t>
      </w:r>
    </w:p>
    <w:p w14:paraId="77EFFDF0" w14:textId="77777777" w:rsidR="003E6DA9" w:rsidRDefault="00AD34C5" w:rsidP="008725A2">
      <w:pPr>
        <w:spacing w:line="360" w:lineRule="auto"/>
        <w:ind w:left="708"/>
      </w:pPr>
      <w:r>
        <w:t>Incluye información sobre los errores que pueden ocurrir durante la programación con el lenguaje, incluyendo como corregir estos errores.</w:t>
      </w:r>
    </w:p>
    <w:p w14:paraId="5C99BB04" w14:textId="0AE7C151" w:rsidR="00AD34C5" w:rsidRDefault="00AD34C5" w:rsidP="001A072D">
      <w:pPr>
        <w:pStyle w:val="ListParagraph"/>
        <w:numPr>
          <w:ilvl w:val="0"/>
          <w:numId w:val="26"/>
        </w:numPr>
        <w:spacing w:line="360" w:lineRule="auto"/>
      </w:pPr>
      <w:r>
        <w:t>Proporcionar información de referencia:</w:t>
      </w:r>
    </w:p>
    <w:p w14:paraId="26EC67A0" w14:textId="50288D25" w:rsidR="00AD34C5" w:rsidRDefault="00AD34C5" w:rsidP="008725A2">
      <w:pPr>
        <w:spacing w:line="360" w:lineRule="auto"/>
        <w:ind w:left="708"/>
      </w:pPr>
      <w:r>
        <w:t>Es una fuente completa de información de referencia para el lenguaje, que incluye una lista detallada de las palabras clave, operadores y tipos de datos; permitiendo a los programadores buscar rápidamente información específica cuando la necesita.</w:t>
      </w:r>
    </w:p>
    <w:p w14:paraId="56503BAB" w14:textId="77777777" w:rsidR="00AD34C5" w:rsidRDefault="00AD34C5" w:rsidP="00B13B70">
      <w:pPr>
        <w:pStyle w:val="Title"/>
      </w:pPr>
      <w:bookmarkStart w:id="5" w:name="_Toc135258655"/>
      <w:r>
        <w:t>Conceptos Básicos</w:t>
      </w:r>
      <w:bookmarkEnd w:id="5"/>
    </w:p>
    <w:p w14:paraId="5F0DE117" w14:textId="77777777" w:rsidR="00AD34C5" w:rsidRDefault="00AD34C5" w:rsidP="00B13B70">
      <w:pPr>
        <w:pStyle w:val="Heading1"/>
      </w:pPr>
      <w:bookmarkStart w:id="6" w:name="_Toc135258656"/>
      <w:r>
        <w:t>Tipo de Datos</w:t>
      </w:r>
      <w:bookmarkEnd w:id="6"/>
    </w:p>
    <w:p w14:paraId="3281249F" w14:textId="77777777" w:rsidR="00AD34C5" w:rsidRDefault="00AD34C5" w:rsidP="00AD34C5">
      <w:pPr>
        <w:spacing w:line="360" w:lineRule="auto"/>
      </w:pPr>
      <w:r>
        <w:t>El lenguaje ELL tiene los siguientes tipos de datos básicos:</w:t>
      </w:r>
    </w:p>
    <w:p w14:paraId="1F66A581" w14:textId="42D92A36" w:rsidR="00AD34C5" w:rsidRDefault="00AD34C5" w:rsidP="00E53AC8">
      <w:pPr>
        <w:pStyle w:val="ListParagraph"/>
        <w:numPr>
          <w:ilvl w:val="0"/>
          <w:numId w:val="23"/>
        </w:numPr>
        <w:spacing w:line="360" w:lineRule="auto"/>
      </w:pPr>
      <w:r w:rsidRPr="00A16DBC">
        <w:rPr>
          <w:b/>
          <w:bCs/>
        </w:rPr>
        <w:t>Entero</w:t>
      </w:r>
      <w:r>
        <w:t>: Tipo de dato que representa un numero entero.</w:t>
      </w:r>
    </w:p>
    <w:p w14:paraId="3FE8131D" w14:textId="32AAF0B2" w:rsidR="00AD34C5" w:rsidRDefault="00AD34C5" w:rsidP="00E53AC8">
      <w:pPr>
        <w:pStyle w:val="ListParagraph"/>
        <w:numPr>
          <w:ilvl w:val="0"/>
          <w:numId w:val="23"/>
        </w:numPr>
        <w:spacing w:line="360" w:lineRule="auto"/>
      </w:pPr>
      <w:r w:rsidRPr="00A16DBC">
        <w:rPr>
          <w:b/>
          <w:bCs/>
        </w:rPr>
        <w:t>Flotante</w:t>
      </w:r>
      <w:r>
        <w:t>: Tipo de dato que representa un numero en decimal.</w:t>
      </w:r>
    </w:p>
    <w:p w14:paraId="453223CA" w14:textId="61140C8D" w:rsidR="00AD34C5" w:rsidRDefault="00AD34C5" w:rsidP="00E53AC8">
      <w:pPr>
        <w:pStyle w:val="ListParagraph"/>
        <w:numPr>
          <w:ilvl w:val="0"/>
          <w:numId w:val="23"/>
        </w:numPr>
        <w:spacing w:line="360" w:lineRule="auto"/>
      </w:pPr>
      <w:r w:rsidRPr="00A16DBC">
        <w:rPr>
          <w:b/>
          <w:bCs/>
        </w:rPr>
        <w:t>Cadena</w:t>
      </w:r>
      <w:r>
        <w:t>: Tipo de dato que representa un texto.</w:t>
      </w:r>
    </w:p>
    <w:p w14:paraId="2F93D792" w14:textId="7EFD278B" w:rsidR="00AD34C5" w:rsidRDefault="00AD34C5" w:rsidP="00E53AC8">
      <w:pPr>
        <w:pStyle w:val="ListParagraph"/>
        <w:numPr>
          <w:ilvl w:val="0"/>
          <w:numId w:val="23"/>
        </w:numPr>
        <w:spacing w:line="360" w:lineRule="auto"/>
      </w:pPr>
      <w:r w:rsidRPr="00A16DBC">
        <w:rPr>
          <w:b/>
          <w:bCs/>
        </w:rPr>
        <w:t>Carácter</w:t>
      </w:r>
      <w:r>
        <w:t>: Tipo de datos que representa un símbolo.</w:t>
      </w:r>
    </w:p>
    <w:p w14:paraId="55C1D80D" w14:textId="6AF78733" w:rsidR="005C0284" w:rsidRDefault="00AD34C5" w:rsidP="00E53AC8">
      <w:pPr>
        <w:pStyle w:val="ListParagraph"/>
        <w:numPr>
          <w:ilvl w:val="0"/>
          <w:numId w:val="23"/>
        </w:numPr>
        <w:spacing w:line="360" w:lineRule="auto"/>
      </w:pPr>
      <w:r w:rsidRPr="00A16DBC">
        <w:rPr>
          <w:b/>
          <w:bCs/>
        </w:rPr>
        <w:t>Booleano</w:t>
      </w:r>
      <w:r>
        <w:t>: Tipo de dato que representa aquellos que tienen un valor de verdadero o falso.</w:t>
      </w:r>
    </w:p>
    <w:p w14:paraId="6867A37B" w14:textId="082FF499" w:rsidR="00AD34C5" w:rsidRDefault="005C0284" w:rsidP="005C0284">
      <w:pPr>
        <w:jc w:val="left"/>
      </w:pPr>
      <w:r>
        <w:br w:type="page"/>
      </w:r>
    </w:p>
    <w:p w14:paraId="088A46AA" w14:textId="77777777" w:rsidR="00AD34C5" w:rsidRDefault="00AD34C5" w:rsidP="00094FB0">
      <w:pPr>
        <w:pStyle w:val="Heading1"/>
      </w:pPr>
      <w:bookmarkStart w:id="7" w:name="_Toc135258657"/>
      <w:r>
        <w:t>Palabras Clave</w:t>
      </w:r>
      <w:bookmarkEnd w:id="7"/>
    </w:p>
    <w:p w14:paraId="3BC5965D" w14:textId="77777777" w:rsidR="00AD34C5" w:rsidRDefault="00AD34C5" w:rsidP="00AD34C5">
      <w:pPr>
        <w:spacing w:line="360" w:lineRule="auto"/>
      </w:pPr>
      <w:r>
        <w:t>Las palabras clave del lenguaje ELL son: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139"/>
      </w:tblGrid>
      <w:tr w:rsidR="00993E86" w:rsidRPr="00993E86" w14:paraId="56AA4A33" w14:textId="77777777" w:rsidTr="001C3D57">
        <w:trPr>
          <w:trHeight w:val="212"/>
        </w:trPr>
        <w:tc>
          <w:tcPr>
            <w:tcW w:w="2689" w:type="dxa"/>
            <w:vAlign w:val="center"/>
          </w:tcPr>
          <w:p w14:paraId="2689D23B" w14:textId="77777777" w:rsidR="00993E86" w:rsidRPr="002E6B7A" w:rsidRDefault="00993E86" w:rsidP="00CD7A86">
            <w:pPr>
              <w:spacing w:line="360" w:lineRule="auto"/>
              <w:jc w:val="left"/>
              <w:rPr>
                <w:b/>
                <w:bCs/>
              </w:rPr>
            </w:pPr>
            <w:r w:rsidRPr="002E6B7A">
              <w:rPr>
                <w:b/>
                <w:bCs/>
              </w:rPr>
              <w:t>Palaba clave</w:t>
            </w:r>
          </w:p>
        </w:tc>
        <w:tc>
          <w:tcPr>
            <w:tcW w:w="6139" w:type="dxa"/>
            <w:vAlign w:val="center"/>
          </w:tcPr>
          <w:p w14:paraId="1052E1BA" w14:textId="77777777" w:rsidR="00993E86" w:rsidRPr="002E6B7A" w:rsidRDefault="00993E86" w:rsidP="00CD7A86">
            <w:pPr>
              <w:spacing w:line="360" w:lineRule="auto"/>
              <w:jc w:val="left"/>
              <w:rPr>
                <w:b/>
                <w:bCs/>
              </w:rPr>
            </w:pPr>
            <w:r w:rsidRPr="002E6B7A">
              <w:rPr>
                <w:b/>
                <w:bCs/>
              </w:rPr>
              <w:t>Descripción</w:t>
            </w:r>
          </w:p>
        </w:tc>
      </w:tr>
      <w:tr w:rsidR="00993E86" w:rsidRPr="00993E86" w14:paraId="1EADBC05" w14:textId="77777777" w:rsidTr="001C3D57">
        <w:tc>
          <w:tcPr>
            <w:tcW w:w="2689" w:type="dxa"/>
            <w:vAlign w:val="center"/>
          </w:tcPr>
          <w:p w14:paraId="5DED781E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Inicio</w:t>
            </w:r>
          </w:p>
        </w:tc>
        <w:tc>
          <w:tcPr>
            <w:tcW w:w="6139" w:type="dxa"/>
          </w:tcPr>
          <w:p w14:paraId="7A25FED2" w14:textId="77777777" w:rsidR="00993E86" w:rsidRPr="00993E86" w:rsidRDefault="00993E86" w:rsidP="00624DD1">
            <w:pPr>
              <w:spacing w:line="360" w:lineRule="auto"/>
            </w:pPr>
            <w:r w:rsidRPr="00993E86">
              <w:t>Indica el arranque del programa.</w:t>
            </w:r>
          </w:p>
        </w:tc>
      </w:tr>
      <w:tr w:rsidR="00993E86" w:rsidRPr="00993E86" w14:paraId="05F4E128" w14:textId="77777777" w:rsidTr="001C3D57">
        <w:tc>
          <w:tcPr>
            <w:tcW w:w="2689" w:type="dxa"/>
            <w:vAlign w:val="center"/>
          </w:tcPr>
          <w:p w14:paraId="0A12DDDE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Fin</w:t>
            </w:r>
          </w:p>
        </w:tc>
        <w:tc>
          <w:tcPr>
            <w:tcW w:w="6139" w:type="dxa"/>
          </w:tcPr>
          <w:p w14:paraId="10D63D28" w14:textId="77777777" w:rsidR="00993E86" w:rsidRPr="00993E86" w:rsidRDefault="00993E86" w:rsidP="00624DD1">
            <w:pPr>
              <w:spacing w:line="360" w:lineRule="auto"/>
            </w:pPr>
            <w:r w:rsidRPr="00993E86">
              <w:t>Indica el cierre del programa.</w:t>
            </w:r>
          </w:p>
        </w:tc>
      </w:tr>
      <w:tr w:rsidR="00993E86" w:rsidRPr="00993E86" w14:paraId="6826C344" w14:textId="77777777" w:rsidTr="001C3D57">
        <w:tc>
          <w:tcPr>
            <w:tcW w:w="2689" w:type="dxa"/>
            <w:vAlign w:val="center"/>
          </w:tcPr>
          <w:p w14:paraId="1E6E62CC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Establecer</w:t>
            </w:r>
          </w:p>
        </w:tc>
        <w:tc>
          <w:tcPr>
            <w:tcW w:w="6139" w:type="dxa"/>
          </w:tcPr>
          <w:p w14:paraId="0BD0E67B" w14:textId="77777777" w:rsidR="00993E86" w:rsidRPr="00993E86" w:rsidRDefault="00993E86" w:rsidP="00624DD1">
            <w:pPr>
              <w:spacing w:line="360" w:lineRule="auto"/>
            </w:pPr>
            <w:r w:rsidRPr="00993E86">
              <w:t>Indica la definición de una variable.</w:t>
            </w:r>
          </w:p>
        </w:tc>
      </w:tr>
      <w:tr w:rsidR="00993E86" w:rsidRPr="00993E86" w14:paraId="7F5D981A" w14:textId="77777777" w:rsidTr="001C3D57">
        <w:tc>
          <w:tcPr>
            <w:tcW w:w="2689" w:type="dxa"/>
            <w:vAlign w:val="center"/>
          </w:tcPr>
          <w:p w14:paraId="321DE597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Interpretar</w:t>
            </w:r>
          </w:p>
        </w:tc>
        <w:tc>
          <w:tcPr>
            <w:tcW w:w="6139" w:type="dxa"/>
          </w:tcPr>
          <w:p w14:paraId="3FFD9C2F" w14:textId="77777777" w:rsidR="00993E86" w:rsidRPr="00993E86" w:rsidRDefault="00993E86" w:rsidP="00624DD1">
            <w:pPr>
              <w:spacing w:line="360" w:lineRule="auto"/>
            </w:pPr>
            <w:r w:rsidRPr="00993E86">
              <w:t>Indica la lectura de una variable mediante el tipo de dato.</w:t>
            </w:r>
          </w:p>
        </w:tc>
      </w:tr>
      <w:tr w:rsidR="00993E86" w:rsidRPr="00993E86" w14:paraId="11B9B361" w14:textId="77777777" w:rsidTr="001C3D57">
        <w:tc>
          <w:tcPr>
            <w:tcW w:w="2689" w:type="dxa"/>
            <w:vAlign w:val="center"/>
          </w:tcPr>
          <w:p w14:paraId="44A12644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Escribir</w:t>
            </w:r>
          </w:p>
        </w:tc>
        <w:tc>
          <w:tcPr>
            <w:tcW w:w="6139" w:type="dxa"/>
          </w:tcPr>
          <w:p w14:paraId="7545CC40" w14:textId="77777777" w:rsidR="00993E86" w:rsidRPr="00993E86" w:rsidRDefault="00993E86" w:rsidP="00624DD1">
            <w:pPr>
              <w:spacing w:line="360" w:lineRule="auto"/>
            </w:pPr>
            <w:r w:rsidRPr="00993E86">
              <w:t>Indica la escritura de una variable o literal en terminal.</w:t>
            </w:r>
          </w:p>
        </w:tc>
      </w:tr>
      <w:tr w:rsidR="00993E86" w:rsidRPr="00993E86" w14:paraId="74DCE071" w14:textId="77777777" w:rsidTr="001C3D57">
        <w:tc>
          <w:tcPr>
            <w:tcW w:w="2689" w:type="dxa"/>
            <w:vAlign w:val="center"/>
          </w:tcPr>
          <w:p w14:paraId="1C235B18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Falso</w:t>
            </w:r>
          </w:p>
        </w:tc>
        <w:tc>
          <w:tcPr>
            <w:tcW w:w="6139" w:type="dxa"/>
          </w:tcPr>
          <w:p w14:paraId="136A6CCE" w14:textId="77777777" w:rsidR="00993E86" w:rsidRPr="00993E86" w:rsidRDefault="00993E86" w:rsidP="00624DD1">
            <w:pPr>
              <w:spacing w:line="360" w:lineRule="auto"/>
            </w:pPr>
            <w:r w:rsidRPr="00993E86">
              <w:t>Indica un valor lógico falso.</w:t>
            </w:r>
          </w:p>
        </w:tc>
      </w:tr>
      <w:tr w:rsidR="00993E86" w:rsidRPr="00993E86" w14:paraId="09BF943C" w14:textId="77777777" w:rsidTr="001C3D57">
        <w:tc>
          <w:tcPr>
            <w:tcW w:w="2689" w:type="dxa"/>
            <w:vAlign w:val="center"/>
          </w:tcPr>
          <w:p w14:paraId="589B4570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Verdadero</w:t>
            </w:r>
          </w:p>
        </w:tc>
        <w:tc>
          <w:tcPr>
            <w:tcW w:w="6139" w:type="dxa"/>
          </w:tcPr>
          <w:p w14:paraId="57C3B33A" w14:textId="77777777" w:rsidR="00993E86" w:rsidRPr="00993E86" w:rsidRDefault="00993E86" w:rsidP="00624DD1">
            <w:pPr>
              <w:spacing w:line="360" w:lineRule="auto"/>
            </w:pPr>
            <w:r w:rsidRPr="00993E86">
              <w:t>Indica un valor lógico verdadero.</w:t>
            </w:r>
          </w:p>
        </w:tc>
      </w:tr>
      <w:tr w:rsidR="00993E86" w:rsidRPr="00993E86" w14:paraId="4631D370" w14:textId="77777777" w:rsidTr="001C3D57">
        <w:tc>
          <w:tcPr>
            <w:tcW w:w="2689" w:type="dxa"/>
            <w:vAlign w:val="center"/>
          </w:tcPr>
          <w:p w14:paraId="15A6854F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Para</w:t>
            </w:r>
          </w:p>
        </w:tc>
        <w:tc>
          <w:tcPr>
            <w:tcW w:w="6139" w:type="dxa"/>
          </w:tcPr>
          <w:p w14:paraId="3054F46D" w14:textId="77777777" w:rsidR="00993E86" w:rsidRPr="00993E86" w:rsidRDefault="00993E86" w:rsidP="00624DD1">
            <w:pPr>
              <w:spacing w:line="360" w:lineRule="auto"/>
            </w:pPr>
            <w:r w:rsidRPr="00993E86">
              <w:t>Indica el inicio de un ciclo Para.</w:t>
            </w:r>
          </w:p>
        </w:tc>
      </w:tr>
      <w:tr w:rsidR="00993E86" w:rsidRPr="00993E86" w14:paraId="27A5DCCA" w14:textId="77777777" w:rsidTr="001C3D57">
        <w:tc>
          <w:tcPr>
            <w:tcW w:w="2689" w:type="dxa"/>
            <w:vAlign w:val="center"/>
          </w:tcPr>
          <w:p w14:paraId="0089415D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Hasta que</w:t>
            </w:r>
          </w:p>
        </w:tc>
        <w:tc>
          <w:tcPr>
            <w:tcW w:w="6139" w:type="dxa"/>
          </w:tcPr>
          <w:p w14:paraId="2C9D3FD0" w14:textId="77777777" w:rsidR="00993E86" w:rsidRPr="00993E86" w:rsidRDefault="00993E86" w:rsidP="00624DD1">
            <w:pPr>
              <w:spacing w:line="360" w:lineRule="auto"/>
            </w:pPr>
            <w:r w:rsidRPr="00993E86">
              <w:t>Indica la condición a evaluar del ciclo Para.</w:t>
            </w:r>
          </w:p>
        </w:tc>
      </w:tr>
      <w:tr w:rsidR="00993E86" w:rsidRPr="00993E86" w14:paraId="3AE42C67" w14:textId="77777777" w:rsidTr="001C3D57">
        <w:tc>
          <w:tcPr>
            <w:tcW w:w="2689" w:type="dxa"/>
            <w:vAlign w:val="center"/>
          </w:tcPr>
          <w:p w14:paraId="211408A4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Con incremento</w:t>
            </w:r>
          </w:p>
        </w:tc>
        <w:tc>
          <w:tcPr>
            <w:tcW w:w="6139" w:type="dxa"/>
          </w:tcPr>
          <w:p w14:paraId="189C2FD8" w14:textId="77777777" w:rsidR="00993E86" w:rsidRPr="00993E86" w:rsidRDefault="00993E86" w:rsidP="00624DD1">
            <w:pPr>
              <w:spacing w:line="360" w:lineRule="auto"/>
            </w:pPr>
            <w:r w:rsidRPr="00993E86">
              <w:t>Indica el incremento del ciclo Para (el incremento por defecto es 1).</w:t>
            </w:r>
          </w:p>
        </w:tc>
      </w:tr>
      <w:tr w:rsidR="00993E86" w:rsidRPr="00993E86" w14:paraId="0D1CC092" w14:textId="77777777" w:rsidTr="001C3D57">
        <w:tc>
          <w:tcPr>
            <w:tcW w:w="2689" w:type="dxa"/>
            <w:vAlign w:val="center"/>
          </w:tcPr>
          <w:p w14:paraId="5E882CB7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FinPara</w:t>
            </w:r>
          </w:p>
        </w:tc>
        <w:tc>
          <w:tcPr>
            <w:tcW w:w="6139" w:type="dxa"/>
          </w:tcPr>
          <w:p w14:paraId="292860F8" w14:textId="77777777" w:rsidR="00993E86" w:rsidRPr="00993E86" w:rsidRDefault="00993E86" w:rsidP="00624DD1">
            <w:pPr>
              <w:spacing w:line="360" w:lineRule="auto"/>
            </w:pPr>
            <w:r w:rsidRPr="00993E86">
              <w:t>Indica el final del ciclo Para.</w:t>
            </w:r>
          </w:p>
        </w:tc>
      </w:tr>
      <w:tr w:rsidR="00993E86" w:rsidRPr="00993E86" w14:paraId="27198790" w14:textId="77777777" w:rsidTr="001C3D57">
        <w:tc>
          <w:tcPr>
            <w:tcW w:w="2689" w:type="dxa"/>
            <w:vAlign w:val="center"/>
          </w:tcPr>
          <w:p w14:paraId="2314568A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Mientras</w:t>
            </w:r>
          </w:p>
        </w:tc>
        <w:tc>
          <w:tcPr>
            <w:tcW w:w="6139" w:type="dxa"/>
          </w:tcPr>
          <w:p w14:paraId="5E48BA22" w14:textId="77777777" w:rsidR="00993E86" w:rsidRPr="00993E86" w:rsidRDefault="00993E86" w:rsidP="00624DD1">
            <w:pPr>
              <w:spacing w:line="360" w:lineRule="auto"/>
            </w:pPr>
            <w:r w:rsidRPr="00993E86">
              <w:t>Indica el inicio del ciclo Mientras.</w:t>
            </w:r>
          </w:p>
        </w:tc>
      </w:tr>
      <w:tr w:rsidR="00993E86" w:rsidRPr="00993E86" w14:paraId="5DC031AE" w14:textId="77777777" w:rsidTr="001C3D57">
        <w:tc>
          <w:tcPr>
            <w:tcW w:w="2689" w:type="dxa"/>
            <w:vAlign w:val="center"/>
          </w:tcPr>
          <w:p w14:paraId="197277A8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FinMientras</w:t>
            </w:r>
          </w:p>
        </w:tc>
        <w:tc>
          <w:tcPr>
            <w:tcW w:w="6139" w:type="dxa"/>
          </w:tcPr>
          <w:p w14:paraId="5765216D" w14:textId="77777777" w:rsidR="00993E86" w:rsidRPr="00993E86" w:rsidRDefault="00993E86" w:rsidP="00624DD1">
            <w:pPr>
              <w:spacing w:line="360" w:lineRule="auto"/>
            </w:pPr>
            <w:r w:rsidRPr="00993E86">
              <w:t>Indica el final del ciclo Mientras.</w:t>
            </w:r>
          </w:p>
        </w:tc>
      </w:tr>
      <w:tr w:rsidR="00993E86" w:rsidRPr="00993E86" w14:paraId="14D387FC" w14:textId="77777777" w:rsidTr="001C3D57">
        <w:tc>
          <w:tcPr>
            <w:tcW w:w="2689" w:type="dxa"/>
            <w:vAlign w:val="center"/>
          </w:tcPr>
          <w:p w14:paraId="313ECD4F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Repetir</w:t>
            </w:r>
          </w:p>
        </w:tc>
        <w:tc>
          <w:tcPr>
            <w:tcW w:w="6139" w:type="dxa"/>
          </w:tcPr>
          <w:p w14:paraId="51571528" w14:textId="77777777" w:rsidR="00993E86" w:rsidRPr="00993E86" w:rsidRDefault="00993E86" w:rsidP="00624DD1">
            <w:pPr>
              <w:spacing w:line="360" w:lineRule="auto"/>
            </w:pPr>
            <w:r w:rsidRPr="00993E86">
              <w:t>Indica el inicio del ciclo Repetir.</w:t>
            </w:r>
          </w:p>
        </w:tc>
      </w:tr>
      <w:tr w:rsidR="00993E86" w:rsidRPr="00993E86" w14:paraId="758EE9FE" w14:textId="77777777" w:rsidTr="001C3D57">
        <w:tc>
          <w:tcPr>
            <w:tcW w:w="2689" w:type="dxa"/>
            <w:vAlign w:val="center"/>
          </w:tcPr>
          <w:p w14:paraId="121489F8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Finaliza cuando</w:t>
            </w:r>
          </w:p>
        </w:tc>
        <w:tc>
          <w:tcPr>
            <w:tcW w:w="6139" w:type="dxa"/>
          </w:tcPr>
          <w:p w14:paraId="38FDA425" w14:textId="77777777" w:rsidR="00993E86" w:rsidRPr="00993E86" w:rsidRDefault="00993E86" w:rsidP="00624DD1">
            <w:pPr>
              <w:spacing w:line="360" w:lineRule="auto"/>
            </w:pPr>
            <w:r w:rsidRPr="00993E86">
              <w:t>Indica la condición a evaluar del ciclo Repetir.</w:t>
            </w:r>
          </w:p>
        </w:tc>
      </w:tr>
      <w:tr w:rsidR="00993E86" w:rsidRPr="00993E86" w14:paraId="0A463063" w14:textId="77777777" w:rsidTr="001C3D57">
        <w:tc>
          <w:tcPr>
            <w:tcW w:w="2689" w:type="dxa"/>
            <w:vAlign w:val="center"/>
          </w:tcPr>
          <w:p w14:paraId="06B3AB37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Si</w:t>
            </w:r>
          </w:p>
        </w:tc>
        <w:tc>
          <w:tcPr>
            <w:tcW w:w="6139" w:type="dxa"/>
          </w:tcPr>
          <w:p w14:paraId="35BC0CDC" w14:textId="77777777" w:rsidR="00993E86" w:rsidRPr="00993E86" w:rsidRDefault="00993E86" w:rsidP="00624DD1">
            <w:pPr>
              <w:spacing w:line="360" w:lineRule="auto"/>
            </w:pPr>
            <w:r w:rsidRPr="00993E86">
              <w:t>Indica el inicio del condicional Si.</w:t>
            </w:r>
          </w:p>
        </w:tc>
      </w:tr>
      <w:tr w:rsidR="00993E86" w:rsidRPr="00993E86" w14:paraId="2C746F82" w14:textId="77777777" w:rsidTr="001C3D57">
        <w:tc>
          <w:tcPr>
            <w:tcW w:w="2689" w:type="dxa"/>
            <w:vAlign w:val="center"/>
          </w:tcPr>
          <w:p w14:paraId="41BAFEFC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Entonces</w:t>
            </w:r>
          </w:p>
        </w:tc>
        <w:tc>
          <w:tcPr>
            <w:tcW w:w="6139" w:type="dxa"/>
          </w:tcPr>
          <w:p w14:paraId="3DD4EC27" w14:textId="77777777" w:rsidR="00993E86" w:rsidRPr="00993E86" w:rsidRDefault="00993E86" w:rsidP="00624DD1">
            <w:pPr>
              <w:spacing w:line="360" w:lineRule="auto"/>
            </w:pPr>
            <w:r w:rsidRPr="00993E86">
              <w:t>Indica el cuerpo del condicional Si.</w:t>
            </w:r>
          </w:p>
        </w:tc>
      </w:tr>
      <w:tr w:rsidR="00993E86" w:rsidRPr="00993E86" w14:paraId="300135B2" w14:textId="77777777" w:rsidTr="001C3D57">
        <w:tc>
          <w:tcPr>
            <w:tcW w:w="2689" w:type="dxa"/>
            <w:vAlign w:val="center"/>
          </w:tcPr>
          <w:p w14:paraId="09E691D1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Sino</w:t>
            </w:r>
          </w:p>
        </w:tc>
        <w:tc>
          <w:tcPr>
            <w:tcW w:w="6139" w:type="dxa"/>
          </w:tcPr>
          <w:p w14:paraId="6D74AC41" w14:textId="77777777" w:rsidR="00993E86" w:rsidRPr="00993E86" w:rsidRDefault="00993E86" w:rsidP="00624DD1">
            <w:pPr>
              <w:spacing w:line="360" w:lineRule="auto"/>
            </w:pPr>
            <w:r w:rsidRPr="00993E86">
              <w:t>Indica el caso contrario del condicional Si.</w:t>
            </w:r>
          </w:p>
        </w:tc>
      </w:tr>
      <w:tr w:rsidR="00993E86" w:rsidRPr="00993E86" w14:paraId="793C6987" w14:textId="77777777" w:rsidTr="001C3D57">
        <w:tc>
          <w:tcPr>
            <w:tcW w:w="2689" w:type="dxa"/>
            <w:vAlign w:val="center"/>
          </w:tcPr>
          <w:p w14:paraId="3975BFB6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FinSi</w:t>
            </w:r>
          </w:p>
        </w:tc>
        <w:tc>
          <w:tcPr>
            <w:tcW w:w="6139" w:type="dxa"/>
          </w:tcPr>
          <w:p w14:paraId="75487EFB" w14:textId="77777777" w:rsidR="00993E86" w:rsidRPr="00993E86" w:rsidRDefault="00993E86" w:rsidP="00624DD1">
            <w:pPr>
              <w:spacing w:line="360" w:lineRule="auto"/>
            </w:pPr>
            <w:r w:rsidRPr="00993E86">
              <w:t>Indica el final del condicional Si.</w:t>
            </w:r>
          </w:p>
        </w:tc>
      </w:tr>
      <w:tr w:rsidR="00993E86" w:rsidRPr="00993E86" w14:paraId="6D547EEB" w14:textId="77777777" w:rsidTr="001C3D57">
        <w:tc>
          <w:tcPr>
            <w:tcW w:w="2689" w:type="dxa"/>
            <w:vAlign w:val="center"/>
          </w:tcPr>
          <w:p w14:paraId="1DA9541C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Conforme</w:t>
            </w:r>
          </w:p>
        </w:tc>
        <w:tc>
          <w:tcPr>
            <w:tcW w:w="6139" w:type="dxa"/>
          </w:tcPr>
          <w:p w14:paraId="040C7797" w14:textId="77777777" w:rsidR="00993E86" w:rsidRPr="00993E86" w:rsidRDefault="00993E86" w:rsidP="00624DD1">
            <w:pPr>
              <w:spacing w:line="360" w:lineRule="auto"/>
            </w:pPr>
            <w:r w:rsidRPr="00993E86">
              <w:t>Indica el inicio del condicional Conforme.</w:t>
            </w:r>
          </w:p>
        </w:tc>
      </w:tr>
      <w:tr w:rsidR="00993E86" w:rsidRPr="00993E86" w14:paraId="5597B3B9" w14:textId="77777777" w:rsidTr="001C3D57">
        <w:tc>
          <w:tcPr>
            <w:tcW w:w="2689" w:type="dxa"/>
            <w:vAlign w:val="center"/>
          </w:tcPr>
          <w:p w14:paraId="5D95FDDF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Hacer</w:t>
            </w:r>
          </w:p>
        </w:tc>
        <w:tc>
          <w:tcPr>
            <w:tcW w:w="6139" w:type="dxa"/>
          </w:tcPr>
          <w:p w14:paraId="5E3941A1" w14:textId="77777777" w:rsidR="00993E86" w:rsidRPr="00993E86" w:rsidRDefault="00993E86" w:rsidP="00624DD1">
            <w:pPr>
              <w:spacing w:line="360" w:lineRule="auto"/>
            </w:pPr>
            <w:r w:rsidRPr="00993E86">
              <w:t>Indica el cuerpo del condicional Conforme.</w:t>
            </w:r>
          </w:p>
        </w:tc>
      </w:tr>
      <w:tr w:rsidR="00993E86" w:rsidRPr="00993E86" w14:paraId="7C938D16" w14:textId="77777777" w:rsidTr="001C3D57">
        <w:tc>
          <w:tcPr>
            <w:tcW w:w="2689" w:type="dxa"/>
            <w:vAlign w:val="center"/>
          </w:tcPr>
          <w:p w14:paraId="37D6B22C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Caso</w:t>
            </w:r>
          </w:p>
        </w:tc>
        <w:tc>
          <w:tcPr>
            <w:tcW w:w="6139" w:type="dxa"/>
          </w:tcPr>
          <w:p w14:paraId="427E2663" w14:textId="77777777" w:rsidR="00993E86" w:rsidRPr="00993E86" w:rsidRDefault="00993E86" w:rsidP="00624DD1">
            <w:pPr>
              <w:spacing w:line="360" w:lineRule="auto"/>
            </w:pPr>
            <w:r w:rsidRPr="00993E86">
              <w:t>Indica un caso del condicional Conforme.</w:t>
            </w:r>
          </w:p>
        </w:tc>
      </w:tr>
      <w:tr w:rsidR="00993E86" w:rsidRPr="00993E86" w14:paraId="78F749BA" w14:textId="77777777" w:rsidTr="001C3D57">
        <w:tc>
          <w:tcPr>
            <w:tcW w:w="2689" w:type="dxa"/>
            <w:vAlign w:val="center"/>
          </w:tcPr>
          <w:p w14:paraId="43987F20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En otro caso</w:t>
            </w:r>
          </w:p>
        </w:tc>
        <w:tc>
          <w:tcPr>
            <w:tcW w:w="6139" w:type="dxa"/>
          </w:tcPr>
          <w:p w14:paraId="4C51CB76" w14:textId="77777777" w:rsidR="00993E86" w:rsidRPr="00993E86" w:rsidRDefault="00993E86" w:rsidP="00624DD1">
            <w:pPr>
              <w:spacing w:line="360" w:lineRule="auto"/>
            </w:pPr>
            <w:r w:rsidRPr="00993E86">
              <w:t>Indica el caso por defecto del condicional Conforme.</w:t>
            </w:r>
          </w:p>
        </w:tc>
      </w:tr>
      <w:tr w:rsidR="00993E86" w:rsidRPr="00993E86" w14:paraId="52455F7B" w14:textId="77777777" w:rsidTr="001C3D57">
        <w:tc>
          <w:tcPr>
            <w:tcW w:w="2689" w:type="dxa"/>
            <w:vAlign w:val="center"/>
          </w:tcPr>
          <w:p w14:paraId="41D458EF" w14:textId="77777777" w:rsidR="00993E86" w:rsidRPr="00993E86" w:rsidRDefault="00993E86" w:rsidP="00E55A46">
            <w:pPr>
              <w:spacing w:line="360" w:lineRule="auto"/>
              <w:jc w:val="left"/>
            </w:pPr>
            <w:r w:rsidRPr="00993E86">
              <w:t>FinConforme</w:t>
            </w:r>
          </w:p>
        </w:tc>
        <w:tc>
          <w:tcPr>
            <w:tcW w:w="6139" w:type="dxa"/>
          </w:tcPr>
          <w:p w14:paraId="0A64A61D" w14:textId="77777777" w:rsidR="00993E86" w:rsidRPr="00993E86" w:rsidRDefault="00993E86" w:rsidP="00624DD1">
            <w:pPr>
              <w:spacing w:line="360" w:lineRule="auto"/>
            </w:pPr>
            <w:r w:rsidRPr="00993E86">
              <w:t>Indica el fin del condicional Conforme.</w:t>
            </w:r>
          </w:p>
        </w:tc>
      </w:tr>
    </w:tbl>
    <w:p w14:paraId="020B35E0" w14:textId="77777777" w:rsidR="000019F0" w:rsidRDefault="000019F0" w:rsidP="000019F0">
      <w:pPr>
        <w:pStyle w:val="Captio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Palabras clave</w:t>
      </w:r>
    </w:p>
    <w:p w14:paraId="38E1AEBB" w14:textId="77777777" w:rsidR="00BB6AB5" w:rsidRDefault="00BB6AB5" w:rsidP="00AD34C5">
      <w:pPr>
        <w:spacing w:line="360" w:lineRule="auto"/>
      </w:pPr>
    </w:p>
    <w:p w14:paraId="5D8E8B51" w14:textId="73D7CD08" w:rsidR="00AD34C5" w:rsidRDefault="00AD34C5" w:rsidP="000B7152">
      <w:pPr>
        <w:pStyle w:val="Heading1"/>
      </w:pPr>
      <w:bookmarkStart w:id="8" w:name="_Toc135258658"/>
      <w:r>
        <w:t>Operadores</w:t>
      </w:r>
      <w:bookmarkEnd w:id="8"/>
    </w:p>
    <w:p w14:paraId="408387E1" w14:textId="77777777" w:rsidR="00AD34C5" w:rsidRDefault="00AD34C5" w:rsidP="00AD34C5">
      <w:pPr>
        <w:spacing w:line="360" w:lineRule="auto"/>
      </w:pPr>
      <w:r>
        <w:t>Los operadores con los que cuenta el lenguaje ELL son: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132"/>
      </w:tblGrid>
      <w:tr w:rsidR="00D252DD" w:rsidRPr="00D252DD" w14:paraId="4F1DE0AB" w14:textId="77777777" w:rsidTr="001B2815">
        <w:tc>
          <w:tcPr>
            <w:tcW w:w="1696" w:type="dxa"/>
            <w:vAlign w:val="center"/>
          </w:tcPr>
          <w:p w14:paraId="618595E3" w14:textId="77777777" w:rsidR="00D252DD" w:rsidRPr="00D252DD" w:rsidRDefault="00D252DD" w:rsidP="001B2815">
            <w:pPr>
              <w:spacing w:line="360" w:lineRule="auto"/>
              <w:jc w:val="center"/>
              <w:rPr>
                <w:b/>
                <w:bCs/>
              </w:rPr>
            </w:pPr>
            <w:r w:rsidRPr="00D252DD">
              <w:rPr>
                <w:b/>
                <w:bCs/>
              </w:rPr>
              <w:t>Operador</w:t>
            </w:r>
          </w:p>
        </w:tc>
        <w:tc>
          <w:tcPr>
            <w:tcW w:w="7132" w:type="dxa"/>
            <w:vAlign w:val="center"/>
          </w:tcPr>
          <w:p w14:paraId="5CD4145B" w14:textId="77777777" w:rsidR="00D252DD" w:rsidRPr="00D252DD" w:rsidRDefault="00D252DD" w:rsidP="00D252DD">
            <w:pPr>
              <w:spacing w:line="360" w:lineRule="auto"/>
              <w:jc w:val="left"/>
              <w:rPr>
                <w:b/>
                <w:bCs/>
              </w:rPr>
            </w:pPr>
            <w:r w:rsidRPr="00D252DD">
              <w:rPr>
                <w:b/>
                <w:bCs/>
              </w:rPr>
              <w:t>Descripción</w:t>
            </w:r>
          </w:p>
        </w:tc>
      </w:tr>
      <w:tr w:rsidR="00D252DD" w:rsidRPr="00D252DD" w14:paraId="5C6C8610" w14:textId="77777777" w:rsidTr="00325192">
        <w:tc>
          <w:tcPr>
            <w:tcW w:w="1696" w:type="dxa"/>
            <w:vAlign w:val="center"/>
          </w:tcPr>
          <w:p w14:paraId="4840D264" w14:textId="77777777" w:rsidR="00D252DD" w:rsidRPr="00D252DD" w:rsidRDefault="00D252DD" w:rsidP="005B5A14">
            <w:pPr>
              <w:spacing w:line="360" w:lineRule="auto"/>
              <w:jc w:val="center"/>
            </w:pPr>
            <w:r w:rsidRPr="00D252DD">
              <w:t>=</w:t>
            </w:r>
          </w:p>
        </w:tc>
        <w:tc>
          <w:tcPr>
            <w:tcW w:w="7132" w:type="dxa"/>
          </w:tcPr>
          <w:p w14:paraId="79D43119" w14:textId="77777777" w:rsidR="00D252DD" w:rsidRPr="00D252DD" w:rsidRDefault="00D252DD" w:rsidP="00624DD1">
            <w:pPr>
              <w:spacing w:line="360" w:lineRule="auto"/>
            </w:pPr>
            <w:r w:rsidRPr="00D252DD">
              <w:t>Operador que indica asignación.</w:t>
            </w:r>
          </w:p>
        </w:tc>
      </w:tr>
      <w:tr w:rsidR="00D252DD" w:rsidRPr="00D252DD" w14:paraId="6C520032" w14:textId="77777777" w:rsidTr="00325192">
        <w:tc>
          <w:tcPr>
            <w:tcW w:w="1696" w:type="dxa"/>
            <w:vAlign w:val="center"/>
          </w:tcPr>
          <w:p w14:paraId="4A6008ED" w14:textId="77777777" w:rsidR="00D252DD" w:rsidRPr="00D252DD" w:rsidRDefault="00D252DD" w:rsidP="005B5A14">
            <w:pPr>
              <w:spacing w:line="360" w:lineRule="auto"/>
              <w:jc w:val="center"/>
            </w:pPr>
            <w:r w:rsidRPr="00D252DD">
              <w:t>+</w:t>
            </w:r>
          </w:p>
        </w:tc>
        <w:tc>
          <w:tcPr>
            <w:tcW w:w="7132" w:type="dxa"/>
          </w:tcPr>
          <w:p w14:paraId="61434243" w14:textId="77777777" w:rsidR="00D252DD" w:rsidRPr="00D252DD" w:rsidRDefault="00D252DD" w:rsidP="00624DD1">
            <w:pPr>
              <w:spacing w:line="360" w:lineRule="auto"/>
            </w:pPr>
            <w:r w:rsidRPr="00D252DD">
              <w:t>Operador que indica una suma.</w:t>
            </w:r>
          </w:p>
        </w:tc>
      </w:tr>
      <w:tr w:rsidR="00D252DD" w:rsidRPr="00D252DD" w14:paraId="0A9ABE8F" w14:textId="77777777" w:rsidTr="00325192">
        <w:tc>
          <w:tcPr>
            <w:tcW w:w="1696" w:type="dxa"/>
            <w:vAlign w:val="center"/>
          </w:tcPr>
          <w:p w14:paraId="20DE61AC" w14:textId="77777777" w:rsidR="00D252DD" w:rsidRPr="00D252DD" w:rsidRDefault="00D252DD" w:rsidP="005B5A14">
            <w:pPr>
              <w:spacing w:line="360" w:lineRule="auto"/>
              <w:jc w:val="center"/>
            </w:pPr>
            <w:r w:rsidRPr="00D252DD">
              <w:t>-</w:t>
            </w:r>
          </w:p>
        </w:tc>
        <w:tc>
          <w:tcPr>
            <w:tcW w:w="7132" w:type="dxa"/>
          </w:tcPr>
          <w:p w14:paraId="0E55BF5B" w14:textId="77777777" w:rsidR="00D252DD" w:rsidRPr="00D252DD" w:rsidRDefault="00D252DD" w:rsidP="00624DD1">
            <w:pPr>
              <w:spacing w:line="360" w:lineRule="auto"/>
            </w:pPr>
            <w:r w:rsidRPr="00D252DD">
              <w:t>Operador que indica una resta.</w:t>
            </w:r>
          </w:p>
        </w:tc>
      </w:tr>
      <w:tr w:rsidR="00D252DD" w:rsidRPr="00D252DD" w14:paraId="2109E0DD" w14:textId="77777777" w:rsidTr="00325192">
        <w:tc>
          <w:tcPr>
            <w:tcW w:w="1696" w:type="dxa"/>
            <w:vAlign w:val="center"/>
          </w:tcPr>
          <w:p w14:paraId="6D8D25C6" w14:textId="77777777" w:rsidR="00D252DD" w:rsidRPr="00D252DD" w:rsidRDefault="00D252DD" w:rsidP="005B5A14">
            <w:pPr>
              <w:spacing w:line="360" w:lineRule="auto"/>
              <w:jc w:val="center"/>
            </w:pPr>
            <w:r w:rsidRPr="00D252DD">
              <w:t>*</w:t>
            </w:r>
          </w:p>
        </w:tc>
        <w:tc>
          <w:tcPr>
            <w:tcW w:w="7132" w:type="dxa"/>
          </w:tcPr>
          <w:p w14:paraId="5AEF151D" w14:textId="77777777" w:rsidR="00D252DD" w:rsidRPr="00D252DD" w:rsidRDefault="00D252DD" w:rsidP="00624DD1">
            <w:pPr>
              <w:spacing w:line="360" w:lineRule="auto"/>
            </w:pPr>
            <w:r w:rsidRPr="00D252DD">
              <w:t>Operador que indica una multiplicación.</w:t>
            </w:r>
          </w:p>
        </w:tc>
      </w:tr>
      <w:tr w:rsidR="00D252DD" w:rsidRPr="00D252DD" w14:paraId="3249C0F9" w14:textId="77777777" w:rsidTr="00325192">
        <w:tc>
          <w:tcPr>
            <w:tcW w:w="1696" w:type="dxa"/>
            <w:vAlign w:val="center"/>
          </w:tcPr>
          <w:p w14:paraId="13044445" w14:textId="77777777" w:rsidR="00D252DD" w:rsidRPr="00D252DD" w:rsidRDefault="00D252DD" w:rsidP="005B5A14">
            <w:pPr>
              <w:spacing w:line="360" w:lineRule="auto"/>
              <w:jc w:val="center"/>
            </w:pPr>
            <w:r w:rsidRPr="00D252DD">
              <w:t>/</w:t>
            </w:r>
          </w:p>
        </w:tc>
        <w:tc>
          <w:tcPr>
            <w:tcW w:w="7132" w:type="dxa"/>
          </w:tcPr>
          <w:p w14:paraId="25BBD792" w14:textId="77777777" w:rsidR="00D252DD" w:rsidRPr="00D252DD" w:rsidRDefault="00D252DD" w:rsidP="00624DD1">
            <w:pPr>
              <w:spacing w:line="360" w:lineRule="auto"/>
            </w:pPr>
            <w:r w:rsidRPr="00D252DD">
              <w:t>Operador que indica una división.</w:t>
            </w:r>
          </w:p>
        </w:tc>
      </w:tr>
      <w:tr w:rsidR="00D252DD" w:rsidRPr="00D252DD" w14:paraId="3CFDC86C" w14:textId="77777777" w:rsidTr="00325192">
        <w:tc>
          <w:tcPr>
            <w:tcW w:w="1696" w:type="dxa"/>
            <w:vAlign w:val="center"/>
          </w:tcPr>
          <w:p w14:paraId="527CEE7E" w14:textId="77777777" w:rsidR="00D252DD" w:rsidRPr="00D252DD" w:rsidRDefault="00D252DD" w:rsidP="005B5A14">
            <w:pPr>
              <w:spacing w:line="360" w:lineRule="auto"/>
              <w:jc w:val="center"/>
            </w:pPr>
            <w:r w:rsidRPr="00D252DD">
              <w:t>%</w:t>
            </w:r>
          </w:p>
        </w:tc>
        <w:tc>
          <w:tcPr>
            <w:tcW w:w="7132" w:type="dxa"/>
          </w:tcPr>
          <w:p w14:paraId="1DD6300B" w14:textId="77777777" w:rsidR="00D252DD" w:rsidRPr="00D252DD" w:rsidRDefault="00D252DD" w:rsidP="00624DD1">
            <w:pPr>
              <w:spacing w:line="360" w:lineRule="auto"/>
            </w:pPr>
            <w:r w:rsidRPr="00D252DD">
              <w:t xml:space="preserve">Operador que indica al módulo. </w:t>
            </w:r>
          </w:p>
        </w:tc>
      </w:tr>
      <w:tr w:rsidR="00D252DD" w:rsidRPr="00D252DD" w14:paraId="59175033" w14:textId="77777777" w:rsidTr="00325192">
        <w:tc>
          <w:tcPr>
            <w:tcW w:w="1696" w:type="dxa"/>
            <w:vAlign w:val="center"/>
          </w:tcPr>
          <w:p w14:paraId="6EFEBA70" w14:textId="77777777" w:rsidR="00D252DD" w:rsidRPr="00D252DD" w:rsidRDefault="00D252DD" w:rsidP="005B5A14">
            <w:pPr>
              <w:spacing w:line="360" w:lineRule="auto"/>
              <w:jc w:val="center"/>
            </w:pPr>
            <w:r w:rsidRPr="00D252DD">
              <w:t>&amp;&amp;</w:t>
            </w:r>
          </w:p>
        </w:tc>
        <w:tc>
          <w:tcPr>
            <w:tcW w:w="7132" w:type="dxa"/>
          </w:tcPr>
          <w:p w14:paraId="3D434769" w14:textId="77777777" w:rsidR="00D252DD" w:rsidRPr="00D252DD" w:rsidRDefault="00D252DD" w:rsidP="00624DD1">
            <w:pPr>
              <w:spacing w:line="360" w:lineRule="auto"/>
            </w:pPr>
            <w:r w:rsidRPr="00D252DD">
              <w:t>Operador lógico AND.</w:t>
            </w:r>
          </w:p>
        </w:tc>
      </w:tr>
      <w:tr w:rsidR="00D252DD" w:rsidRPr="00D252DD" w14:paraId="3454D32E" w14:textId="77777777" w:rsidTr="00325192">
        <w:tc>
          <w:tcPr>
            <w:tcW w:w="1696" w:type="dxa"/>
            <w:vAlign w:val="center"/>
          </w:tcPr>
          <w:p w14:paraId="6E6C922F" w14:textId="77777777" w:rsidR="00D252DD" w:rsidRPr="00D252DD" w:rsidRDefault="00D252DD" w:rsidP="005B5A14">
            <w:pPr>
              <w:spacing w:line="360" w:lineRule="auto"/>
              <w:jc w:val="center"/>
            </w:pPr>
            <w:r w:rsidRPr="00D252DD">
              <w:t>||</w:t>
            </w:r>
          </w:p>
        </w:tc>
        <w:tc>
          <w:tcPr>
            <w:tcW w:w="7132" w:type="dxa"/>
          </w:tcPr>
          <w:p w14:paraId="56311739" w14:textId="77777777" w:rsidR="00D252DD" w:rsidRPr="00D252DD" w:rsidRDefault="00D252DD" w:rsidP="00624DD1">
            <w:pPr>
              <w:spacing w:line="360" w:lineRule="auto"/>
            </w:pPr>
            <w:r w:rsidRPr="00D252DD">
              <w:t>Operador lógico OR.</w:t>
            </w:r>
          </w:p>
        </w:tc>
      </w:tr>
      <w:tr w:rsidR="00D252DD" w:rsidRPr="00D252DD" w14:paraId="61F86E75" w14:textId="77777777" w:rsidTr="00325192">
        <w:tc>
          <w:tcPr>
            <w:tcW w:w="1696" w:type="dxa"/>
            <w:vAlign w:val="center"/>
          </w:tcPr>
          <w:p w14:paraId="35364DA6" w14:textId="77777777" w:rsidR="00D252DD" w:rsidRPr="00D252DD" w:rsidRDefault="00D252DD" w:rsidP="005B5A14">
            <w:pPr>
              <w:spacing w:line="360" w:lineRule="auto"/>
              <w:jc w:val="center"/>
            </w:pPr>
            <w:r w:rsidRPr="00D252DD">
              <w:t>!</w:t>
            </w:r>
          </w:p>
        </w:tc>
        <w:tc>
          <w:tcPr>
            <w:tcW w:w="7132" w:type="dxa"/>
          </w:tcPr>
          <w:p w14:paraId="7F4DAD25" w14:textId="77777777" w:rsidR="00D252DD" w:rsidRPr="00D252DD" w:rsidRDefault="00D252DD" w:rsidP="00624DD1">
            <w:pPr>
              <w:spacing w:line="360" w:lineRule="auto"/>
            </w:pPr>
            <w:r w:rsidRPr="00D252DD">
              <w:t>Operador lógico NOT.</w:t>
            </w:r>
          </w:p>
        </w:tc>
      </w:tr>
      <w:tr w:rsidR="00D252DD" w:rsidRPr="00D252DD" w14:paraId="0B40F92C" w14:textId="77777777" w:rsidTr="00325192">
        <w:tc>
          <w:tcPr>
            <w:tcW w:w="1696" w:type="dxa"/>
            <w:vAlign w:val="center"/>
          </w:tcPr>
          <w:p w14:paraId="12B26ED3" w14:textId="77777777" w:rsidR="00D252DD" w:rsidRPr="00D252DD" w:rsidRDefault="00D252DD" w:rsidP="005B5A14">
            <w:pPr>
              <w:spacing w:line="360" w:lineRule="auto"/>
              <w:jc w:val="center"/>
            </w:pPr>
            <w:r w:rsidRPr="00D252DD">
              <w:t>==</w:t>
            </w:r>
          </w:p>
        </w:tc>
        <w:tc>
          <w:tcPr>
            <w:tcW w:w="7132" w:type="dxa"/>
          </w:tcPr>
          <w:p w14:paraId="625252D7" w14:textId="6BBD89ED" w:rsidR="00D252DD" w:rsidRPr="00D252DD" w:rsidRDefault="00D252DD" w:rsidP="00624DD1">
            <w:pPr>
              <w:spacing w:line="360" w:lineRule="auto"/>
            </w:pPr>
            <w:r w:rsidRPr="00D252DD">
              <w:t>Operador de comparación Igual</w:t>
            </w:r>
            <w:r w:rsidR="00945106">
              <w:t xml:space="preserve"> q</w:t>
            </w:r>
            <w:r w:rsidRPr="00D252DD">
              <w:t>ue.</w:t>
            </w:r>
          </w:p>
        </w:tc>
      </w:tr>
      <w:tr w:rsidR="00D252DD" w:rsidRPr="00D252DD" w14:paraId="60FEC667" w14:textId="77777777" w:rsidTr="00325192">
        <w:tc>
          <w:tcPr>
            <w:tcW w:w="1696" w:type="dxa"/>
            <w:vAlign w:val="center"/>
          </w:tcPr>
          <w:p w14:paraId="56A3B226" w14:textId="77777777" w:rsidR="00D252DD" w:rsidRPr="00D252DD" w:rsidRDefault="00D252DD" w:rsidP="005B5A14">
            <w:pPr>
              <w:spacing w:line="360" w:lineRule="auto"/>
              <w:jc w:val="center"/>
            </w:pPr>
            <w:r w:rsidRPr="00D252DD">
              <w:t>!=</w:t>
            </w:r>
          </w:p>
        </w:tc>
        <w:tc>
          <w:tcPr>
            <w:tcW w:w="7132" w:type="dxa"/>
          </w:tcPr>
          <w:p w14:paraId="60F6393D" w14:textId="676658D8" w:rsidR="00D252DD" w:rsidRPr="00D252DD" w:rsidRDefault="00D252DD" w:rsidP="00624DD1">
            <w:pPr>
              <w:spacing w:line="360" w:lineRule="auto"/>
            </w:pPr>
            <w:r w:rsidRPr="00D252DD">
              <w:t xml:space="preserve">Operador de comparación </w:t>
            </w:r>
            <w:r w:rsidR="00945106">
              <w:t>d</w:t>
            </w:r>
            <w:r w:rsidRPr="00D252DD">
              <w:t>iferente.</w:t>
            </w:r>
          </w:p>
        </w:tc>
      </w:tr>
      <w:tr w:rsidR="00D252DD" w:rsidRPr="00D252DD" w14:paraId="1633DF1F" w14:textId="77777777" w:rsidTr="00325192">
        <w:tc>
          <w:tcPr>
            <w:tcW w:w="1696" w:type="dxa"/>
            <w:vAlign w:val="center"/>
          </w:tcPr>
          <w:p w14:paraId="290E572E" w14:textId="77777777" w:rsidR="00D252DD" w:rsidRPr="00D252DD" w:rsidRDefault="00D252DD" w:rsidP="005B5A14">
            <w:pPr>
              <w:spacing w:line="360" w:lineRule="auto"/>
              <w:jc w:val="center"/>
            </w:pPr>
            <w:r w:rsidRPr="00D252DD">
              <w:t>&gt;</w:t>
            </w:r>
          </w:p>
        </w:tc>
        <w:tc>
          <w:tcPr>
            <w:tcW w:w="7132" w:type="dxa"/>
          </w:tcPr>
          <w:p w14:paraId="2633398F" w14:textId="4A1B40A3" w:rsidR="00D252DD" w:rsidRPr="00D252DD" w:rsidRDefault="00D252DD" w:rsidP="00624DD1">
            <w:pPr>
              <w:spacing w:line="360" w:lineRule="auto"/>
            </w:pPr>
            <w:r w:rsidRPr="00D252DD">
              <w:t xml:space="preserve">Operador de comparación </w:t>
            </w:r>
            <w:r w:rsidR="00945106">
              <w:t>m</w:t>
            </w:r>
            <w:r w:rsidRPr="00D252DD">
              <w:t>ayor</w:t>
            </w:r>
            <w:r w:rsidR="00945106">
              <w:t xml:space="preserve"> q</w:t>
            </w:r>
            <w:r w:rsidRPr="00D252DD">
              <w:t>ue.</w:t>
            </w:r>
          </w:p>
        </w:tc>
      </w:tr>
      <w:tr w:rsidR="00D252DD" w:rsidRPr="00D252DD" w14:paraId="1B20EB41" w14:textId="77777777" w:rsidTr="00325192">
        <w:tc>
          <w:tcPr>
            <w:tcW w:w="1696" w:type="dxa"/>
            <w:vAlign w:val="center"/>
          </w:tcPr>
          <w:p w14:paraId="5F035644" w14:textId="77777777" w:rsidR="00D252DD" w:rsidRPr="00D252DD" w:rsidRDefault="00D252DD" w:rsidP="005B5A14">
            <w:pPr>
              <w:spacing w:line="360" w:lineRule="auto"/>
              <w:jc w:val="center"/>
            </w:pPr>
            <w:r w:rsidRPr="00D252DD">
              <w:t>&lt;</w:t>
            </w:r>
          </w:p>
        </w:tc>
        <w:tc>
          <w:tcPr>
            <w:tcW w:w="7132" w:type="dxa"/>
          </w:tcPr>
          <w:p w14:paraId="1E115CC6" w14:textId="7E5532D7" w:rsidR="00D252DD" w:rsidRPr="00D252DD" w:rsidRDefault="00D252DD" w:rsidP="00624DD1">
            <w:pPr>
              <w:spacing w:line="360" w:lineRule="auto"/>
            </w:pPr>
            <w:r w:rsidRPr="00D252DD">
              <w:t xml:space="preserve">Operador de comparación </w:t>
            </w:r>
            <w:r w:rsidR="000667F1">
              <w:t>m</w:t>
            </w:r>
            <w:r w:rsidRPr="00D252DD">
              <w:t>enor</w:t>
            </w:r>
            <w:r w:rsidR="000667F1">
              <w:t xml:space="preserve"> q</w:t>
            </w:r>
            <w:r w:rsidRPr="00D252DD">
              <w:t>ue.</w:t>
            </w:r>
          </w:p>
        </w:tc>
      </w:tr>
      <w:tr w:rsidR="00D252DD" w:rsidRPr="00D252DD" w14:paraId="7D239ACE" w14:textId="77777777" w:rsidTr="00325192">
        <w:tc>
          <w:tcPr>
            <w:tcW w:w="1696" w:type="dxa"/>
            <w:vAlign w:val="center"/>
          </w:tcPr>
          <w:p w14:paraId="58EDCF7D" w14:textId="77777777" w:rsidR="00D252DD" w:rsidRPr="00D252DD" w:rsidRDefault="00D252DD" w:rsidP="005B5A14">
            <w:pPr>
              <w:spacing w:line="360" w:lineRule="auto"/>
              <w:jc w:val="center"/>
            </w:pPr>
            <w:r w:rsidRPr="00D252DD">
              <w:t>&gt;=</w:t>
            </w:r>
          </w:p>
        </w:tc>
        <w:tc>
          <w:tcPr>
            <w:tcW w:w="7132" w:type="dxa"/>
          </w:tcPr>
          <w:p w14:paraId="363DD510" w14:textId="69B176AF" w:rsidR="00D252DD" w:rsidRPr="00D252DD" w:rsidRDefault="00D252DD" w:rsidP="00624DD1">
            <w:pPr>
              <w:spacing w:line="360" w:lineRule="auto"/>
            </w:pPr>
            <w:r w:rsidRPr="00D252DD">
              <w:t xml:space="preserve">Operador de comparación </w:t>
            </w:r>
            <w:r w:rsidR="00775B82">
              <w:t>m</w:t>
            </w:r>
            <w:r w:rsidRPr="00D252DD">
              <w:t>ayor</w:t>
            </w:r>
            <w:r w:rsidR="00775B82">
              <w:t xml:space="preserve"> o i</w:t>
            </w:r>
            <w:r w:rsidRPr="00D252DD">
              <w:t>gual</w:t>
            </w:r>
            <w:r w:rsidR="00775B82">
              <w:t xml:space="preserve"> q</w:t>
            </w:r>
            <w:r w:rsidRPr="00D252DD">
              <w:t>ue.</w:t>
            </w:r>
          </w:p>
        </w:tc>
      </w:tr>
      <w:tr w:rsidR="00D252DD" w:rsidRPr="00D252DD" w14:paraId="59C6670B" w14:textId="77777777" w:rsidTr="00325192">
        <w:tc>
          <w:tcPr>
            <w:tcW w:w="1696" w:type="dxa"/>
            <w:vAlign w:val="center"/>
          </w:tcPr>
          <w:p w14:paraId="59F6C26D" w14:textId="77777777" w:rsidR="00D252DD" w:rsidRPr="00D252DD" w:rsidRDefault="00D252DD" w:rsidP="005B5A14">
            <w:pPr>
              <w:spacing w:line="360" w:lineRule="auto"/>
              <w:jc w:val="center"/>
            </w:pPr>
            <w:r w:rsidRPr="00D252DD">
              <w:t>&lt;=</w:t>
            </w:r>
          </w:p>
        </w:tc>
        <w:tc>
          <w:tcPr>
            <w:tcW w:w="7132" w:type="dxa"/>
          </w:tcPr>
          <w:p w14:paraId="6A8DB785" w14:textId="7E8ACE10" w:rsidR="00D252DD" w:rsidRPr="00D252DD" w:rsidRDefault="00D252DD" w:rsidP="00624DD1">
            <w:pPr>
              <w:spacing w:line="360" w:lineRule="auto"/>
            </w:pPr>
            <w:r w:rsidRPr="00D252DD">
              <w:t xml:space="preserve">Operador de comparación </w:t>
            </w:r>
            <w:r w:rsidR="00A54D8E">
              <w:t>menor o i</w:t>
            </w:r>
            <w:r w:rsidR="00A54D8E" w:rsidRPr="00D252DD">
              <w:t>gual</w:t>
            </w:r>
            <w:r w:rsidR="00A54D8E">
              <w:t xml:space="preserve"> q</w:t>
            </w:r>
            <w:r w:rsidR="00A54D8E" w:rsidRPr="00D252DD">
              <w:t>ue</w:t>
            </w:r>
            <w:r w:rsidRPr="00D252DD">
              <w:t>.</w:t>
            </w:r>
          </w:p>
        </w:tc>
      </w:tr>
    </w:tbl>
    <w:p w14:paraId="7AC09B4E" w14:textId="4D88EC74" w:rsidR="00AD34C5" w:rsidRPr="0064501F" w:rsidRDefault="0064501F" w:rsidP="0064501F">
      <w:pPr>
        <w:pStyle w:val="Caption"/>
        <w:rPr>
          <w:rFonts w:ascii="Arial" w:hAnsi="Arial" w:cs="Arial"/>
          <w:color w:val="000000" w:themeColor="text1"/>
          <w:sz w:val="24"/>
          <w:szCs w:val="24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Operadores</w:t>
      </w:r>
    </w:p>
    <w:p w14:paraId="4A12F2F3" w14:textId="6D633800" w:rsidR="00AD34C5" w:rsidRDefault="00F03998" w:rsidP="00DF0503">
      <w:pPr>
        <w:pStyle w:val="Title"/>
      </w:pPr>
      <w:bookmarkStart w:id="9" w:name="_Toc135258659"/>
      <w:r>
        <w:t>Sintaxis</w:t>
      </w:r>
      <w:bookmarkEnd w:id="9"/>
    </w:p>
    <w:p w14:paraId="0A6D4FD1" w14:textId="77777777" w:rsidR="00AD34C5" w:rsidRDefault="00AD34C5" w:rsidP="0054542C">
      <w:pPr>
        <w:pStyle w:val="Heading1"/>
      </w:pPr>
      <w:bookmarkStart w:id="10" w:name="_Toc135258660"/>
      <w:r>
        <w:t>Variables en ELL</w:t>
      </w:r>
      <w:bookmarkEnd w:id="10"/>
    </w:p>
    <w:p w14:paraId="5773F3C9" w14:textId="1E0E704A" w:rsidR="00AD34C5" w:rsidRDefault="00AE1531" w:rsidP="00AD34C5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65" behindDoc="0" locked="0" layoutInCell="1" allowOverlap="1" wp14:anchorId="169201C8" wp14:editId="0E04FE01">
                <wp:simplePos x="0" y="0"/>
                <wp:positionH relativeFrom="column">
                  <wp:posOffset>5715</wp:posOffset>
                </wp:positionH>
                <wp:positionV relativeFrom="paragraph">
                  <wp:posOffset>550545</wp:posOffset>
                </wp:positionV>
                <wp:extent cx="5811520" cy="1390650"/>
                <wp:effectExtent l="0" t="0" r="0" b="0"/>
                <wp:wrapTopAndBottom/>
                <wp:docPr id="330703073" name="Grupo 330703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1520" cy="1390650"/>
                          <a:chOff x="0" y="0"/>
                          <a:chExt cx="5811520" cy="1390650"/>
                        </a:xfrm>
                      </wpg:grpSpPr>
                      <wps:wsp>
                        <wps:cNvPr id="81684995" name="Cuadro de texto 1"/>
                        <wps:cNvSpPr txBox="1"/>
                        <wps:spPr>
                          <a:xfrm>
                            <a:off x="0" y="0"/>
                            <a:ext cx="5811520" cy="10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EF6DC9" w14:textId="77777777" w:rsidR="008A6F06" w:rsidRPr="004204CF" w:rsidRDefault="008A6F06" w:rsidP="008A6F06">
                              <w:pPr>
                                <w:spacing w:line="360" w:lineRule="auto"/>
                                <w:rPr>
                                  <w:rFonts w:ascii="Consolas" w:hAnsi="Consolas"/>
                                </w:rPr>
                              </w:pPr>
                              <w:r w:rsidRPr="004204CF">
                                <w:rPr>
                                  <w:rFonts w:ascii="Consolas" w:hAnsi="Consolas"/>
                                </w:rPr>
                                <w:t>Inicio</w:t>
                              </w:r>
                            </w:p>
                            <w:p w14:paraId="7253ABA2" w14:textId="0339E028" w:rsidR="008A6F06" w:rsidRPr="004204CF" w:rsidRDefault="00790E07" w:rsidP="008A6F06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Establecer</w:t>
                              </w:r>
                              <w:r w:rsidR="008A6F06" w:rsidRPr="004204CF"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  <w:r w:rsidR="002D3041">
                                <w:rPr>
                                  <w:rFonts w:ascii="Consolas" w:hAnsi="Consolas"/>
                                </w:rPr>
                                <w:t>[Tipo_De_Dato]</w:t>
                              </w:r>
                              <w:r w:rsidR="00C330D9">
                                <w:rPr>
                                  <w:rFonts w:ascii="Consolas" w:hAnsi="Consolas"/>
                                </w:rPr>
                                <w:t>[Nombre</w:t>
                              </w:r>
                              <w:r w:rsidR="00680ECF">
                                <w:rPr>
                                  <w:rFonts w:ascii="Consolas" w:hAnsi="Consolas"/>
                                </w:rPr>
                                <w:t>_Variable</w:t>
                              </w:r>
                              <w:r w:rsidR="00C330D9">
                                <w:rPr>
                                  <w:rFonts w:ascii="Consolas" w:hAnsi="Consolas"/>
                                </w:rPr>
                                <w:t>]</w:t>
                              </w:r>
                              <w:r w:rsidR="008A6F06" w:rsidRPr="004204CF">
                                <w:rPr>
                                  <w:rFonts w:ascii="Consolas" w:hAnsi="Consolas"/>
                                </w:rPr>
                                <w:t>;</w:t>
                              </w:r>
                            </w:p>
                            <w:p w14:paraId="0EEC4A2F" w14:textId="77777777" w:rsidR="008A6F06" w:rsidRPr="004204CF" w:rsidRDefault="008A6F06" w:rsidP="008A6F06">
                              <w:pPr>
                                <w:spacing w:line="360" w:lineRule="auto"/>
                                <w:rPr>
                                  <w:rFonts w:ascii="Consolas" w:hAnsi="Consolas"/>
                                </w:rPr>
                              </w:pPr>
                              <w:r w:rsidRPr="004204CF">
                                <w:rPr>
                                  <w:rFonts w:ascii="Consolas" w:hAnsi="Consolas"/>
                                </w:rPr>
                                <w:t>Fin</w:t>
                              </w:r>
                            </w:p>
                            <w:p w14:paraId="19E6A8F2" w14:textId="77777777" w:rsidR="008E640F" w:rsidRDefault="008E640F" w:rsidP="008A6F06"/>
                            <w:p w14:paraId="08966272" w14:textId="437D4D7F" w:rsidR="008A6F06" w:rsidRDefault="008A6F06" w:rsidP="008A6F0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6604737" name="Cuadro de texto 1"/>
                        <wps:cNvSpPr txBox="1"/>
                        <wps:spPr>
                          <a:xfrm>
                            <a:off x="0" y="1123950"/>
                            <a:ext cx="58115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18F37AC" w14:textId="654CCE5A" w:rsidR="001743B0" w:rsidRPr="001065C0" w:rsidRDefault="001743B0" w:rsidP="001743B0">
                              <w:pPr>
                                <w:pStyle w:val="Caption"/>
                                <w:rPr>
                                  <w:rFonts w:ascii="Arial" w:hAnsi="Arial"/>
                                  <w:noProof/>
                                  <w:sz w:val="24"/>
                                  <w:lang w:eastAsia="ja-JP"/>
                                </w:rPr>
                              </w:pPr>
                              <w:r>
                                <w:t xml:space="preserve">Figura </w:t>
                              </w:r>
                              <w:r w:rsidR="006B07F8">
                                <w:fldChar w:fldCharType="begin"/>
                              </w:r>
                              <w:r w:rsidR="006B07F8">
                                <w:instrText xml:space="preserve"> SEQ Figura \* ARABIC </w:instrText>
                              </w:r>
                              <w:r w:rsidR="006B07F8">
                                <w:fldChar w:fldCharType="separate"/>
                              </w:r>
                              <w:r w:rsidR="00AE1531">
                                <w:rPr>
                                  <w:noProof/>
                                </w:rPr>
                                <w:t>2</w:t>
                              </w:r>
                              <w:r w:rsidR="006B07F8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- </w:t>
                              </w:r>
                              <w:r w:rsidRPr="004C66EB">
                                <w:t>Estructura de cómo crear variables.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9201C8" id="Grupo 330703073" o:spid="_x0000_s1029" style="position:absolute;left:0;text-align:left;margin-left:.45pt;margin-top:43.35pt;width:457.6pt;height:109.5pt;z-index:251658265" coordsize="58115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">
                <v:shape id="Cuadro de texto 1" o:spid="_x0000_s1030" type="#_x0000_t202" style="position:absolute;width:58115;height:10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" filled="f" stroked="f" strokeweight=".5pt">
                  <v:textbox>
                    <w:txbxContent>
                      <w:p w14:paraId="6EEF6DC9" w14:textId="77777777" w:rsidR="008A6F06" w:rsidRPr="004204CF" w:rsidRDefault="008A6F06" w:rsidP="008A6F06">
                        <w:pPr>
                          <w:spacing w:line="360" w:lineRule="auto"/>
                          <w:rPr>
                            <w:rFonts w:ascii="Consolas" w:hAnsi="Consolas"/>
                          </w:rPr>
                        </w:pPr>
                        <w:r w:rsidRPr="004204CF">
                          <w:rPr>
                            <w:rFonts w:ascii="Consolas" w:hAnsi="Consolas"/>
                          </w:rPr>
                          <w:t>Inicio</w:t>
                        </w:r>
                      </w:p>
                      <w:p w14:paraId="7253ABA2" w14:textId="0339E028" w:rsidR="008A6F06" w:rsidRPr="004204CF" w:rsidRDefault="00790E07" w:rsidP="008A6F06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Establecer</w:t>
                        </w:r>
                        <w:r w:rsidR="008A6F06" w:rsidRPr="004204CF">
                          <w:rPr>
                            <w:rFonts w:ascii="Consolas" w:hAnsi="Consolas"/>
                          </w:rPr>
                          <w:t xml:space="preserve"> </w:t>
                        </w:r>
                        <w:r w:rsidR="002D3041">
                          <w:rPr>
                            <w:rFonts w:ascii="Consolas" w:hAnsi="Consolas"/>
                          </w:rPr>
                          <w:t>[Tipo_De_Dato]</w:t>
                        </w:r>
                        <w:r w:rsidR="00C330D9">
                          <w:rPr>
                            <w:rFonts w:ascii="Consolas" w:hAnsi="Consolas"/>
                          </w:rPr>
                          <w:t>[Nombre</w:t>
                        </w:r>
                        <w:r w:rsidR="00680ECF">
                          <w:rPr>
                            <w:rFonts w:ascii="Consolas" w:hAnsi="Consolas"/>
                          </w:rPr>
                          <w:t>_Variable</w:t>
                        </w:r>
                        <w:r w:rsidR="00C330D9">
                          <w:rPr>
                            <w:rFonts w:ascii="Consolas" w:hAnsi="Consolas"/>
                          </w:rPr>
                          <w:t>]</w:t>
                        </w:r>
                        <w:r w:rsidR="008A6F06" w:rsidRPr="004204CF">
                          <w:rPr>
                            <w:rFonts w:ascii="Consolas" w:hAnsi="Consolas"/>
                          </w:rPr>
                          <w:t>;</w:t>
                        </w:r>
                      </w:p>
                      <w:p w14:paraId="0EEC4A2F" w14:textId="77777777" w:rsidR="008A6F06" w:rsidRPr="004204CF" w:rsidRDefault="008A6F06" w:rsidP="008A6F06">
                        <w:pPr>
                          <w:spacing w:line="360" w:lineRule="auto"/>
                          <w:rPr>
                            <w:rFonts w:ascii="Consolas" w:hAnsi="Consolas"/>
                          </w:rPr>
                        </w:pPr>
                        <w:r w:rsidRPr="004204CF">
                          <w:rPr>
                            <w:rFonts w:ascii="Consolas" w:hAnsi="Consolas"/>
                          </w:rPr>
                          <w:t>Fin</w:t>
                        </w:r>
                      </w:p>
                      <w:p w14:paraId="19E6A8F2" w14:textId="77777777" w:rsidR="008E640F" w:rsidRDefault="008E640F" w:rsidP="008A6F06"/>
                      <w:p w14:paraId="08966272" w14:textId="437D4D7F" w:rsidR="008A6F06" w:rsidRDefault="008A6F06" w:rsidP="008A6F06"/>
                    </w:txbxContent>
                  </v:textbox>
                </v:shape>
                <v:shape id="Cuadro de texto 1" o:spid="_x0000_s1031" type="#_x0000_t202" style="position:absolute;top:11239;width:581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" stroked="f">
                  <v:textbox style="mso-fit-shape-to-text:t" inset="0,0,0,0">
                    <w:txbxContent>
                      <w:p w14:paraId="418F37AC" w14:textId="654CCE5A" w:rsidR="001743B0" w:rsidRPr="001065C0" w:rsidRDefault="001743B0" w:rsidP="001743B0">
                        <w:pPr>
                          <w:pStyle w:val="Caption"/>
                          <w:rPr>
                            <w:rFonts w:ascii="Arial" w:hAnsi="Arial"/>
                            <w:noProof/>
                            <w:sz w:val="24"/>
                            <w:lang w:eastAsia="ja-JP"/>
                          </w:rPr>
                        </w:pPr>
                        <w:r>
                          <w:t xml:space="preserve">Figura </w:t>
                        </w:r>
                        <w:r w:rsidR="006B07F8">
                          <w:fldChar w:fldCharType="begin"/>
                        </w:r>
                        <w:r w:rsidR="006B07F8">
                          <w:instrText xml:space="preserve"> SEQ Figura \* ARABIC </w:instrText>
                        </w:r>
                        <w:r w:rsidR="006B07F8">
                          <w:fldChar w:fldCharType="separate"/>
                        </w:r>
                        <w:r w:rsidR="00AE1531">
                          <w:rPr>
                            <w:noProof/>
                          </w:rPr>
                          <w:t>2</w:t>
                        </w:r>
                        <w:r w:rsidR="006B07F8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- </w:t>
                        </w:r>
                        <w:r w:rsidRPr="004C66EB">
                          <w:t>Estructura de cómo crear variables.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AD34C5">
        <w:t>Las variables son un espacio de memoria para almacenar un dato. Para definir una variable seguimos esta estructura:</w:t>
      </w:r>
    </w:p>
    <w:p w14:paraId="59C25670" w14:textId="77777777" w:rsidR="00696E6B" w:rsidRDefault="00696E6B" w:rsidP="00AD34C5">
      <w:pPr>
        <w:spacing w:line="360" w:lineRule="auto"/>
      </w:pPr>
    </w:p>
    <w:p w14:paraId="24540787" w14:textId="282961DD" w:rsidR="00AD34C5" w:rsidRDefault="001743B0" w:rsidP="00AD34C5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69C1A13" wp14:editId="0A6BD9B2">
                <wp:simplePos x="0" y="0"/>
                <wp:positionH relativeFrom="column">
                  <wp:posOffset>-89535</wp:posOffset>
                </wp:positionH>
                <wp:positionV relativeFrom="paragraph">
                  <wp:posOffset>2933700</wp:posOffset>
                </wp:positionV>
                <wp:extent cx="6400165" cy="635"/>
                <wp:effectExtent l="0" t="0" r="0" b="0"/>
                <wp:wrapTopAndBottom/>
                <wp:docPr id="614822647" name="Cuadro de texto 614822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B83080" w14:textId="61774609" w:rsidR="001743B0" w:rsidRPr="00FF0187" w:rsidRDefault="001743B0" w:rsidP="001743B0">
                            <w:pPr>
                              <w:pStyle w:val="Caption"/>
                              <w:rPr>
                                <w:rFonts w:ascii="Arial" w:hAnsi="Arial"/>
                                <w:noProof/>
                                <w:sz w:val="24"/>
                                <w:lang w:eastAsia="ja-JP"/>
                              </w:rPr>
                            </w:pPr>
                            <w:r>
                              <w:t xml:space="preserve">Figura </w:t>
                            </w:r>
                            <w:r w:rsidR="006B07F8">
                              <w:fldChar w:fldCharType="begin"/>
                            </w:r>
                            <w:r w:rsidR="006B07F8">
                              <w:instrText xml:space="preserve"> SEQ Figura \* ARABIC </w:instrText>
                            </w:r>
                            <w:r w:rsidR="006B07F8">
                              <w:fldChar w:fldCharType="separate"/>
                            </w:r>
                            <w:r w:rsidR="009F63DF">
                              <w:rPr>
                                <w:noProof/>
                              </w:rPr>
                              <w:t>3</w:t>
                            </w:r>
                            <w:r w:rsidR="006B07F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F86176">
                              <w:t>Ejemplo de creación de variables.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C1A13" id="Cuadro de texto 614822647" o:spid="_x0000_s1032" type="#_x0000_t202" style="position:absolute;left:0;text-align:left;margin-left:-7.05pt;margin-top:231pt;width:503.95pt;height:.0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" stroked="f">
                <v:textbox style="mso-fit-shape-to-text:t" inset="0,0,0,0">
                  <w:txbxContent>
                    <w:p w14:paraId="0FB83080" w14:textId="61774609" w:rsidR="001743B0" w:rsidRPr="00FF0187" w:rsidRDefault="001743B0" w:rsidP="001743B0">
                      <w:pPr>
                        <w:pStyle w:val="Caption"/>
                        <w:rPr>
                          <w:rFonts w:ascii="Arial" w:hAnsi="Arial"/>
                          <w:noProof/>
                          <w:sz w:val="24"/>
                          <w:lang w:eastAsia="ja-JP"/>
                        </w:rPr>
                      </w:pPr>
                      <w:r>
                        <w:t xml:space="preserve">Figura </w:t>
                      </w:r>
                      <w:r w:rsidR="006B07F8">
                        <w:fldChar w:fldCharType="begin"/>
                      </w:r>
                      <w:r w:rsidR="006B07F8">
                        <w:instrText xml:space="preserve"> SEQ Figura \* ARABIC </w:instrText>
                      </w:r>
                      <w:r w:rsidR="006B07F8">
                        <w:fldChar w:fldCharType="separate"/>
                      </w:r>
                      <w:r w:rsidR="009F63DF">
                        <w:rPr>
                          <w:noProof/>
                        </w:rPr>
                        <w:t>3</w:t>
                      </w:r>
                      <w:r w:rsidR="006B07F8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F86176">
                        <w:t>Ejemplo de creación de variables.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EE60336" wp14:editId="1C17860C">
                <wp:simplePos x="0" y="0"/>
                <wp:positionH relativeFrom="column">
                  <wp:posOffset>-89535</wp:posOffset>
                </wp:positionH>
                <wp:positionV relativeFrom="paragraph">
                  <wp:posOffset>341630</wp:posOffset>
                </wp:positionV>
                <wp:extent cx="6400165" cy="2535382"/>
                <wp:effectExtent l="0" t="0" r="0" b="0"/>
                <wp:wrapTopAndBottom/>
                <wp:docPr id="465944589" name="Cuadro de texto 465944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165" cy="2535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C3D5B5" w14:textId="77777777" w:rsidR="00860845" w:rsidRPr="004204CF" w:rsidRDefault="00860845" w:rsidP="00860845">
                            <w:pPr>
                              <w:spacing w:line="360" w:lineRule="auto"/>
                              <w:rPr>
                                <w:rFonts w:ascii="Consolas" w:hAnsi="Consolas"/>
                              </w:rPr>
                            </w:pPr>
                            <w:r w:rsidRPr="004204CF">
                              <w:rPr>
                                <w:rFonts w:ascii="Consolas" w:hAnsi="Consolas"/>
                              </w:rPr>
                              <w:t>Inicio</w:t>
                            </w:r>
                          </w:p>
                          <w:p w14:paraId="1BEA5D85" w14:textId="2A833B37" w:rsidR="00860845" w:rsidRDefault="00860845" w:rsidP="00860845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Establecer</w:t>
                            </w:r>
                            <w:r w:rsidRPr="004204C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Entero edad</w:t>
                            </w:r>
                            <w:r w:rsidRPr="004204CF">
                              <w:rPr>
                                <w:rFonts w:ascii="Consolas" w:hAnsi="Consolas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# Esta en una variable entera</w:t>
                            </w:r>
                          </w:p>
                          <w:p w14:paraId="4FEDAD7D" w14:textId="6BD48C9B" w:rsidR="007C4A11" w:rsidRPr="004204CF" w:rsidRDefault="007C4A11" w:rsidP="007C4A11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Establecer</w:t>
                            </w:r>
                            <w:r w:rsidR="0076762C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735AB6">
                              <w:rPr>
                                <w:rFonts w:ascii="Consolas" w:hAnsi="Consolas"/>
                              </w:rPr>
                              <w:t>Flotante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735AB6">
                              <w:rPr>
                                <w:rFonts w:ascii="Consolas" w:hAnsi="Consolas"/>
                              </w:rPr>
                              <w:t>estatura</w:t>
                            </w:r>
                            <w:r w:rsidRPr="004204CF">
                              <w:rPr>
                                <w:rFonts w:ascii="Consolas" w:hAnsi="Consolas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# Esta en una variable </w:t>
                            </w:r>
                            <w:r w:rsidR="00735AB6">
                              <w:rPr>
                                <w:rFonts w:ascii="Consolas" w:hAnsi="Consolas"/>
                              </w:rPr>
                              <w:t>flotante</w:t>
                            </w:r>
                          </w:p>
                          <w:p w14:paraId="399623F1" w14:textId="46732D62" w:rsidR="007C4A11" w:rsidRDefault="00BA4E25" w:rsidP="00860845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Establecer Cadena nombre; # Esta es una v</w:t>
                            </w:r>
                            <w:r w:rsidR="00E15980">
                              <w:rPr>
                                <w:rFonts w:ascii="Consolas" w:hAnsi="Consolas"/>
                              </w:rPr>
                              <w:t xml:space="preserve">ariable </w:t>
                            </w:r>
                            <w:r w:rsidR="00B673D1">
                              <w:rPr>
                                <w:rFonts w:ascii="Consolas" w:hAnsi="Consolas"/>
                              </w:rPr>
                              <w:t>cadena</w:t>
                            </w:r>
                          </w:p>
                          <w:p w14:paraId="7355DAAA" w14:textId="006039DE" w:rsidR="00A26B34" w:rsidRDefault="00A26B34" w:rsidP="00860845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Establecer Carácter sexo; # Esta es una variable tipo carácter </w:t>
                            </w:r>
                          </w:p>
                          <w:p w14:paraId="2B81076D" w14:textId="0B376DB3" w:rsidR="00A26B34" w:rsidRPr="004204CF" w:rsidRDefault="00A26B34" w:rsidP="00860845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Establecer Booleano estaVivo; # Esta es una variable tipo booleana</w:t>
                            </w:r>
                          </w:p>
                          <w:p w14:paraId="091265DA" w14:textId="44B49924" w:rsidR="00860845" w:rsidRPr="004204CF" w:rsidRDefault="00860845" w:rsidP="00860845">
                            <w:pPr>
                              <w:spacing w:line="360" w:lineRule="auto"/>
                              <w:rPr>
                                <w:rFonts w:ascii="Consolas" w:hAnsi="Consolas"/>
                              </w:rPr>
                            </w:pPr>
                            <w:r w:rsidRPr="004204CF">
                              <w:rPr>
                                <w:rFonts w:ascii="Consolas" w:hAnsi="Consola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60336" id="Cuadro de texto 465944589" o:spid="_x0000_s1033" type="#_x0000_t202" style="position:absolute;left:0;text-align:left;margin-left:-7.05pt;margin-top:26.9pt;width:503.95pt;height:199.6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9pQGgIAADQ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" filled="f" stroked="f" strokeweight=".5pt">
                <v:textbox>
                  <w:txbxContent>
                    <w:p w14:paraId="48C3D5B5" w14:textId="77777777" w:rsidR="00860845" w:rsidRPr="004204CF" w:rsidRDefault="00860845" w:rsidP="00860845">
                      <w:pPr>
                        <w:spacing w:line="360" w:lineRule="auto"/>
                        <w:rPr>
                          <w:rFonts w:ascii="Consolas" w:hAnsi="Consolas"/>
                        </w:rPr>
                      </w:pPr>
                      <w:r w:rsidRPr="004204CF">
                        <w:rPr>
                          <w:rFonts w:ascii="Consolas" w:hAnsi="Consolas"/>
                        </w:rPr>
                        <w:t>Inicio</w:t>
                      </w:r>
                    </w:p>
                    <w:p w14:paraId="1BEA5D85" w14:textId="2A833B37" w:rsidR="00860845" w:rsidRDefault="00860845" w:rsidP="00860845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Establecer</w:t>
                      </w:r>
                      <w:r w:rsidRPr="004204CF"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Entero edad</w:t>
                      </w:r>
                      <w:r w:rsidRPr="004204CF">
                        <w:rPr>
                          <w:rFonts w:ascii="Consolas" w:hAnsi="Consolas"/>
                        </w:rPr>
                        <w:t>;</w:t>
                      </w:r>
                      <w:r>
                        <w:rPr>
                          <w:rFonts w:ascii="Consolas" w:hAnsi="Consolas"/>
                        </w:rPr>
                        <w:t xml:space="preserve"> # Esta en una variable entera</w:t>
                      </w:r>
                    </w:p>
                    <w:p w14:paraId="4FEDAD7D" w14:textId="6BD48C9B" w:rsidR="007C4A11" w:rsidRPr="004204CF" w:rsidRDefault="007C4A11" w:rsidP="007C4A11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Establecer</w:t>
                      </w:r>
                      <w:r w:rsidR="0076762C">
                        <w:rPr>
                          <w:rFonts w:ascii="Consolas" w:hAnsi="Consolas"/>
                        </w:rPr>
                        <w:t xml:space="preserve"> </w:t>
                      </w:r>
                      <w:r w:rsidR="00735AB6">
                        <w:rPr>
                          <w:rFonts w:ascii="Consolas" w:hAnsi="Consolas"/>
                        </w:rPr>
                        <w:t>Flotante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="00735AB6">
                        <w:rPr>
                          <w:rFonts w:ascii="Consolas" w:hAnsi="Consolas"/>
                        </w:rPr>
                        <w:t>estatura</w:t>
                      </w:r>
                      <w:r w:rsidRPr="004204CF">
                        <w:rPr>
                          <w:rFonts w:ascii="Consolas" w:hAnsi="Consolas"/>
                        </w:rPr>
                        <w:t>;</w:t>
                      </w:r>
                      <w:r>
                        <w:rPr>
                          <w:rFonts w:ascii="Consolas" w:hAnsi="Consolas"/>
                        </w:rPr>
                        <w:t xml:space="preserve"> # Esta en una variable </w:t>
                      </w:r>
                      <w:r w:rsidR="00735AB6">
                        <w:rPr>
                          <w:rFonts w:ascii="Consolas" w:hAnsi="Consolas"/>
                        </w:rPr>
                        <w:t>flotante</w:t>
                      </w:r>
                    </w:p>
                    <w:p w14:paraId="399623F1" w14:textId="46732D62" w:rsidR="007C4A11" w:rsidRDefault="00BA4E25" w:rsidP="00860845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Establecer Cadena nombre; # Esta es una v</w:t>
                      </w:r>
                      <w:r w:rsidR="00E15980">
                        <w:rPr>
                          <w:rFonts w:ascii="Consolas" w:hAnsi="Consolas"/>
                        </w:rPr>
                        <w:t xml:space="preserve">ariable </w:t>
                      </w:r>
                      <w:r w:rsidR="00B673D1">
                        <w:rPr>
                          <w:rFonts w:ascii="Consolas" w:hAnsi="Consolas"/>
                        </w:rPr>
                        <w:t>cadena</w:t>
                      </w:r>
                    </w:p>
                    <w:p w14:paraId="7355DAAA" w14:textId="006039DE" w:rsidR="00A26B34" w:rsidRDefault="00A26B34" w:rsidP="00860845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Establecer Carácter sexo; # Esta es una variable tipo carácter </w:t>
                      </w:r>
                    </w:p>
                    <w:p w14:paraId="2B81076D" w14:textId="0B376DB3" w:rsidR="00A26B34" w:rsidRPr="004204CF" w:rsidRDefault="00A26B34" w:rsidP="00860845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Establecer Booleano estaVivo; # Esta es una variable tipo booleana</w:t>
                      </w:r>
                    </w:p>
                    <w:p w14:paraId="091265DA" w14:textId="44B49924" w:rsidR="00860845" w:rsidRPr="004204CF" w:rsidRDefault="00860845" w:rsidP="00860845">
                      <w:pPr>
                        <w:spacing w:line="360" w:lineRule="auto"/>
                        <w:rPr>
                          <w:rFonts w:ascii="Consolas" w:hAnsi="Consolas"/>
                        </w:rPr>
                      </w:pPr>
                      <w:r w:rsidRPr="004204CF">
                        <w:rPr>
                          <w:rFonts w:ascii="Consolas" w:hAnsi="Consolas"/>
                        </w:rPr>
                        <w:t>Fin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D34C5">
        <w:t xml:space="preserve">Algunos </w:t>
      </w:r>
      <w:r w:rsidR="00EB01B2">
        <w:t>ejemplos</w:t>
      </w:r>
      <w:r w:rsidR="00AD34C5">
        <w:t xml:space="preserve"> de variables serían:</w:t>
      </w:r>
    </w:p>
    <w:p w14:paraId="37D5D4BB" w14:textId="77777777" w:rsidR="00910A22" w:rsidRDefault="00910A22" w:rsidP="008F44B9">
      <w:pPr>
        <w:pStyle w:val="Heading1"/>
      </w:pPr>
      <w:bookmarkStart w:id="11" w:name="_Toc135258661"/>
      <w:r>
        <w:t>Imprimir en ELL</w:t>
      </w:r>
      <w:bookmarkEnd w:id="11"/>
    </w:p>
    <w:p w14:paraId="2712EE2A" w14:textId="4EB51697" w:rsidR="001743B0" w:rsidRDefault="00FD50B3" w:rsidP="001743B0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66" behindDoc="0" locked="0" layoutInCell="1" allowOverlap="1" wp14:anchorId="4EA5A08D" wp14:editId="07BC631F">
                <wp:simplePos x="0" y="0"/>
                <wp:positionH relativeFrom="column">
                  <wp:posOffset>-3810</wp:posOffset>
                </wp:positionH>
                <wp:positionV relativeFrom="paragraph">
                  <wp:posOffset>894715</wp:posOffset>
                </wp:positionV>
                <wp:extent cx="5821045" cy="1762125"/>
                <wp:effectExtent l="0" t="0" r="8255" b="9525"/>
                <wp:wrapTopAndBottom/>
                <wp:docPr id="696334435" name="Grupo 696334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1045" cy="1762125"/>
                          <a:chOff x="0" y="0"/>
                          <a:chExt cx="5821045" cy="1762125"/>
                        </a:xfrm>
                      </wpg:grpSpPr>
                      <wps:wsp>
                        <wps:cNvPr id="395472050" name="Cuadro de texto 1"/>
                        <wps:cNvSpPr txBox="1"/>
                        <wps:spPr>
                          <a:xfrm>
                            <a:off x="9525" y="0"/>
                            <a:ext cx="5811520" cy="150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9301F1" w14:textId="77777777" w:rsidR="001743B0" w:rsidRPr="004204CF" w:rsidRDefault="001743B0" w:rsidP="001743B0">
                              <w:pPr>
                                <w:spacing w:line="360" w:lineRule="auto"/>
                                <w:rPr>
                                  <w:rFonts w:ascii="Consolas" w:hAnsi="Consolas"/>
                                </w:rPr>
                              </w:pPr>
                              <w:r w:rsidRPr="004204CF">
                                <w:rPr>
                                  <w:rFonts w:ascii="Consolas" w:hAnsi="Consolas"/>
                                </w:rPr>
                                <w:t>Inicio</w:t>
                              </w:r>
                            </w:p>
                            <w:p w14:paraId="17BE7B48" w14:textId="6D4E7BF2" w:rsidR="001743B0" w:rsidRDefault="001743B0" w:rsidP="001743B0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Escribir</w:t>
                              </w:r>
                              <w:r w:rsidRPr="004204CF"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</w:rPr>
                                <w:t>“Cadena_de_Texto”</w:t>
                              </w:r>
                              <w:r w:rsidRPr="004204CF">
                                <w:rPr>
                                  <w:rFonts w:ascii="Consolas" w:hAnsi="Consolas"/>
                                </w:rPr>
                                <w:t>;</w:t>
                              </w:r>
                            </w:p>
                            <w:p w14:paraId="43D19D49" w14:textId="7B01419C" w:rsidR="00FD50B3" w:rsidRPr="004204CF" w:rsidRDefault="00FD50B3" w:rsidP="001743B0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Escribir [variable];</w:t>
                              </w:r>
                            </w:p>
                            <w:p w14:paraId="018C2F09" w14:textId="77777777" w:rsidR="001743B0" w:rsidRPr="004204CF" w:rsidRDefault="001743B0" w:rsidP="001743B0">
                              <w:pPr>
                                <w:spacing w:line="360" w:lineRule="auto"/>
                                <w:rPr>
                                  <w:rFonts w:ascii="Consolas" w:hAnsi="Consolas"/>
                                </w:rPr>
                              </w:pPr>
                              <w:r w:rsidRPr="004204CF">
                                <w:rPr>
                                  <w:rFonts w:ascii="Consolas" w:hAnsi="Consolas"/>
                                </w:rPr>
                                <w:t>Fin</w:t>
                              </w:r>
                            </w:p>
                            <w:p w14:paraId="79F51062" w14:textId="77777777" w:rsidR="001743B0" w:rsidRDefault="001743B0" w:rsidP="001743B0"/>
                            <w:p w14:paraId="49826E92" w14:textId="77777777" w:rsidR="001743B0" w:rsidRDefault="001743B0" w:rsidP="001743B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707979" name="Cuadro de texto 1"/>
                        <wps:cNvSpPr txBox="1"/>
                        <wps:spPr>
                          <a:xfrm>
                            <a:off x="0" y="1495425"/>
                            <a:ext cx="58115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5D2A79B" w14:textId="34A0BB15" w:rsidR="00FD50B3" w:rsidRPr="00E71ED2" w:rsidRDefault="00FD50B3" w:rsidP="00FD50B3">
                              <w:pPr>
                                <w:pStyle w:val="Caption"/>
                                <w:rPr>
                                  <w:rFonts w:ascii="Arial" w:hAnsi="Arial"/>
                                  <w:noProof/>
                                  <w:sz w:val="24"/>
                                  <w:lang w:eastAsia="ja-JP"/>
                                </w:rPr>
                              </w:pPr>
                              <w:r>
                                <w:t xml:space="preserve">Figura </w:t>
                              </w:r>
                              <w:r w:rsidR="006B07F8">
                                <w:fldChar w:fldCharType="begin"/>
                              </w:r>
                              <w:r w:rsidR="006B07F8">
                                <w:instrText xml:space="preserve"> SEQ Figura \* ARABIC </w:instrText>
                              </w:r>
                              <w:r w:rsidR="006B07F8">
                                <w:fldChar w:fldCharType="separate"/>
                              </w:r>
                              <w:r w:rsidR="00AE1531">
                                <w:rPr>
                                  <w:noProof/>
                                </w:rPr>
                                <w:t>4</w:t>
                              </w:r>
                              <w:r w:rsidR="006B07F8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- Estructura de Escribir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A5A08D" id="Grupo 696334435" o:spid="_x0000_s1034" style="position:absolute;left:0;text-align:left;margin-left:-.3pt;margin-top:70.45pt;width:458.35pt;height:138.75pt;z-index:251658266" coordsize="58210,17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">
                <v:shape id="Cuadro de texto 1" o:spid="_x0000_s1035" type="#_x0000_t202" style="position:absolute;left:95;width:58115;height:1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" filled="f" stroked="f" strokeweight=".5pt">
                  <v:textbox>
                    <w:txbxContent>
                      <w:p w14:paraId="799301F1" w14:textId="77777777" w:rsidR="001743B0" w:rsidRPr="004204CF" w:rsidRDefault="001743B0" w:rsidP="001743B0">
                        <w:pPr>
                          <w:spacing w:line="360" w:lineRule="auto"/>
                          <w:rPr>
                            <w:rFonts w:ascii="Consolas" w:hAnsi="Consolas"/>
                          </w:rPr>
                        </w:pPr>
                        <w:r w:rsidRPr="004204CF">
                          <w:rPr>
                            <w:rFonts w:ascii="Consolas" w:hAnsi="Consolas"/>
                          </w:rPr>
                          <w:t>Inicio</w:t>
                        </w:r>
                      </w:p>
                      <w:p w14:paraId="17BE7B48" w14:textId="6D4E7BF2" w:rsidR="001743B0" w:rsidRDefault="001743B0" w:rsidP="001743B0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Escribir</w:t>
                        </w:r>
                        <w:r w:rsidRPr="004204CF">
                          <w:rPr>
                            <w:rFonts w:ascii="Consolas" w:hAnsi="Consolas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</w:rPr>
                          <w:t>“Cadena_de_Texto”</w:t>
                        </w:r>
                        <w:r w:rsidRPr="004204CF">
                          <w:rPr>
                            <w:rFonts w:ascii="Consolas" w:hAnsi="Consolas"/>
                          </w:rPr>
                          <w:t>;</w:t>
                        </w:r>
                      </w:p>
                      <w:p w14:paraId="43D19D49" w14:textId="7B01419C" w:rsidR="00FD50B3" w:rsidRPr="004204CF" w:rsidRDefault="00FD50B3" w:rsidP="001743B0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Escribir [variable];</w:t>
                        </w:r>
                      </w:p>
                      <w:p w14:paraId="018C2F09" w14:textId="77777777" w:rsidR="001743B0" w:rsidRPr="004204CF" w:rsidRDefault="001743B0" w:rsidP="001743B0">
                        <w:pPr>
                          <w:spacing w:line="360" w:lineRule="auto"/>
                          <w:rPr>
                            <w:rFonts w:ascii="Consolas" w:hAnsi="Consolas"/>
                          </w:rPr>
                        </w:pPr>
                        <w:r w:rsidRPr="004204CF">
                          <w:rPr>
                            <w:rFonts w:ascii="Consolas" w:hAnsi="Consolas"/>
                          </w:rPr>
                          <w:t>Fin</w:t>
                        </w:r>
                      </w:p>
                      <w:p w14:paraId="79F51062" w14:textId="77777777" w:rsidR="001743B0" w:rsidRDefault="001743B0" w:rsidP="001743B0"/>
                      <w:p w14:paraId="49826E92" w14:textId="77777777" w:rsidR="001743B0" w:rsidRDefault="001743B0" w:rsidP="001743B0"/>
                    </w:txbxContent>
                  </v:textbox>
                </v:shape>
                <v:shape id="Cuadro de texto 1" o:spid="_x0000_s1036" type="#_x0000_t202" style="position:absolute;top:14954;width:581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" stroked="f">
                  <v:textbox style="mso-fit-shape-to-text:t" inset="0,0,0,0">
                    <w:txbxContent>
                      <w:p w14:paraId="75D2A79B" w14:textId="34A0BB15" w:rsidR="00FD50B3" w:rsidRPr="00E71ED2" w:rsidRDefault="00FD50B3" w:rsidP="00FD50B3">
                        <w:pPr>
                          <w:pStyle w:val="Caption"/>
                          <w:rPr>
                            <w:rFonts w:ascii="Arial" w:hAnsi="Arial"/>
                            <w:noProof/>
                            <w:sz w:val="24"/>
                            <w:lang w:eastAsia="ja-JP"/>
                          </w:rPr>
                        </w:pPr>
                        <w:r>
                          <w:t xml:space="preserve">Figura </w:t>
                        </w:r>
                        <w:r w:rsidR="006B07F8">
                          <w:fldChar w:fldCharType="begin"/>
                        </w:r>
                        <w:r w:rsidR="006B07F8">
                          <w:instrText xml:space="preserve"> SEQ Figura \* ARABIC </w:instrText>
                        </w:r>
                        <w:r w:rsidR="006B07F8">
                          <w:fldChar w:fldCharType="separate"/>
                        </w:r>
                        <w:r w:rsidR="00AE1531">
                          <w:rPr>
                            <w:noProof/>
                          </w:rPr>
                          <w:t>4</w:t>
                        </w:r>
                        <w:r w:rsidR="006B07F8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- Estructura de Escribir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10A22">
        <w:t xml:space="preserve">Imprimir </w:t>
      </w:r>
      <w:r w:rsidR="001743B0">
        <w:t>se refiere a mostrar información en la salida de texto del programa; es una forma fácil de visualizar resultados, mensajes o datos. Para imprimir definimos la siguiente estructura:</w:t>
      </w:r>
    </w:p>
    <w:p w14:paraId="34263E75" w14:textId="5302377D" w:rsidR="001743B0" w:rsidRDefault="004B0B9D" w:rsidP="001743B0">
      <w:pPr>
        <w:spacing w:line="360" w:lineRule="auto"/>
      </w:pPr>
      <w:r>
        <w:t>Solo se puede hacer una acción a la vez, es decir, si vas a imprimir una cadena solamente será la cadena, pero no puedes imprimir una cadena y una variable juntas.</w:t>
      </w:r>
    </w:p>
    <w:p w14:paraId="5294394A" w14:textId="3369B737" w:rsidR="004B0B9D" w:rsidRDefault="004B0B9D" w:rsidP="001743B0">
      <w:pPr>
        <w:spacing w:line="360" w:lineRule="auto"/>
      </w:pPr>
    </w:p>
    <w:p w14:paraId="68A42743" w14:textId="25FB59EC" w:rsidR="00121E83" w:rsidRDefault="00121E83" w:rsidP="008F44B9">
      <w:pPr>
        <w:pStyle w:val="Heading1"/>
      </w:pPr>
      <w:bookmarkStart w:id="12" w:name="_Toc135258662"/>
      <w:r>
        <w:t>Sentencias decisión en ELL</w:t>
      </w:r>
      <w:bookmarkEnd w:id="12"/>
    </w:p>
    <w:p w14:paraId="7620A7FE" w14:textId="3EBAB3E8" w:rsidR="00121E83" w:rsidRDefault="00121E83" w:rsidP="00121E83">
      <w:pPr>
        <w:spacing w:line="360" w:lineRule="auto"/>
      </w:pPr>
      <w:r w:rsidRPr="00121E83">
        <w:t>Las sentencias de decisión son sentencias que nos permiten tomar una decisión para poder ejecutar un bloque de sentencias u otro.</w:t>
      </w:r>
      <w:r>
        <w:t xml:space="preserve"> Las sentencias de decisión que contiene el lenguaje son:</w:t>
      </w:r>
    </w:p>
    <w:p w14:paraId="5DFB07A0" w14:textId="31FC54E2" w:rsidR="00121E83" w:rsidRPr="00121E83" w:rsidRDefault="00121E83" w:rsidP="00121E83">
      <w:pPr>
        <w:spacing w:line="360" w:lineRule="auto"/>
        <w:rPr>
          <w:b/>
          <w:bCs/>
        </w:rPr>
      </w:pPr>
      <w:r w:rsidRPr="00121E83">
        <w:rPr>
          <w:b/>
          <w:bCs/>
        </w:rPr>
        <w:t>Si – Entonces – Sino</w:t>
      </w:r>
    </w:p>
    <w:p w14:paraId="5BC16E5E" w14:textId="799B9A02" w:rsidR="00121E83" w:rsidRDefault="00AE1531" w:rsidP="00121E83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59" behindDoc="0" locked="0" layoutInCell="1" allowOverlap="1" wp14:anchorId="5517DF96" wp14:editId="70911BB7">
                <wp:simplePos x="0" y="0"/>
                <wp:positionH relativeFrom="column">
                  <wp:posOffset>-3810</wp:posOffset>
                </wp:positionH>
                <wp:positionV relativeFrom="paragraph">
                  <wp:posOffset>300355</wp:posOffset>
                </wp:positionV>
                <wp:extent cx="5830570" cy="2809875"/>
                <wp:effectExtent l="0" t="0" r="0" b="9525"/>
                <wp:wrapTopAndBottom/>
                <wp:docPr id="1073242282" name="Grupo 1073242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0570" cy="2809875"/>
                          <a:chOff x="0" y="0"/>
                          <a:chExt cx="5830570" cy="2809875"/>
                        </a:xfrm>
                      </wpg:grpSpPr>
                      <wps:wsp>
                        <wps:cNvPr id="729806606" name="Cuadro de texto 1"/>
                        <wps:cNvSpPr txBox="1"/>
                        <wps:spPr>
                          <a:xfrm>
                            <a:off x="0" y="0"/>
                            <a:ext cx="5811520" cy="259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C79E73" w14:textId="77777777" w:rsidR="00121E83" w:rsidRPr="004204CF" w:rsidRDefault="00121E83" w:rsidP="00121E83">
                              <w:pPr>
                                <w:spacing w:line="360" w:lineRule="auto"/>
                                <w:rPr>
                                  <w:rFonts w:ascii="Consolas" w:hAnsi="Consolas"/>
                                </w:rPr>
                              </w:pPr>
                              <w:r w:rsidRPr="004204CF">
                                <w:rPr>
                                  <w:rFonts w:ascii="Consolas" w:hAnsi="Consolas"/>
                                </w:rPr>
                                <w:t>Inicio</w:t>
                              </w:r>
                            </w:p>
                            <w:p w14:paraId="2316849C" w14:textId="66D657EC" w:rsidR="00121E83" w:rsidRDefault="00121E83" w:rsidP="00121E83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Si [</w:t>
                              </w:r>
                              <w:r w:rsidR="002666A2">
                                <w:rPr>
                                  <w:rFonts w:ascii="Consolas" w:hAnsi="Consolas"/>
                                </w:rPr>
                                <w:t>condición</w:t>
                              </w:r>
                              <w:r>
                                <w:rPr>
                                  <w:rFonts w:ascii="Consolas" w:hAnsi="Consolas"/>
                                </w:rPr>
                                <w:t>] Entonces</w:t>
                              </w:r>
                            </w:p>
                            <w:p w14:paraId="77233560" w14:textId="3D7FB259" w:rsidR="00121E83" w:rsidRDefault="00121E83" w:rsidP="00121E83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ab/>
                                <w:t>#Bloque de sentencias</w:t>
                              </w:r>
                            </w:p>
                            <w:p w14:paraId="325E32F0" w14:textId="36C3846A" w:rsidR="00121E83" w:rsidRDefault="00121E83" w:rsidP="00121E83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Sino</w:t>
                              </w:r>
                            </w:p>
                            <w:p w14:paraId="3F2F3163" w14:textId="53D546F2" w:rsidR="002666A2" w:rsidRDefault="002666A2" w:rsidP="00121E83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ab/>
                                <w:t>#Bloque de sentencias</w:t>
                              </w:r>
                            </w:p>
                            <w:p w14:paraId="135BA7B9" w14:textId="4874BDAD" w:rsidR="002666A2" w:rsidRPr="004204CF" w:rsidRDefault="002666A2" w:rsidP="00121E83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FinSi</w:t>
                              </w:r>
                            </w:p>
                            <w:p w14:paraId="7DA2E4CE" w14:textId="380F968B" w:rsidR="00121E83" w:rsidRPr="002666A2" w:rsidRDefault="00121E83" w:rsidP="002666A2">
                              <w:pPr>
                                <w:spacing w:line="360" w:lineRule="auto"/>
                                <w:rPr>
                                  <w:rFonts w:ascii="Consolas" w:hAnsi="Consolas"/>
                                </w:rPr>
                              </w:pPr>
                              <w:r w:rsidRPr="004204CF">
                                <w:rPr>
                                  <w:rFonts w:ascii="Consolas" w:hAnsi="Consolas"/>
                                </w:rPr>
                                <w:t>Fin</w:t>
                              </w:r>
                            </w:p>
                            <w:p w14:paraId="6D30AE04" w14:textId="77777777" w:rsidR="00121E83" w:rsidRDefault="00121E83" w:rsidP="00121E8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854654" name="Cuadro de texto 1"/>
                        <wps:cNvSpPr txBox="1"/>
                        <wps:spPr>
                          <a:xfrm>
                            <a:off x="19050" y="2543175"/>
                            <a:ext cx="58115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C58506" w14:textId="310BFDE1" w:rsidR="002666A2" w:rsidRPr="00CA4C32" w:rsidRDefault="002666A2" w:rsidP="002666A2">
                              <w:pPr>
                                <w:pStyle w:val="Caption"/>
                                <w:rPr>
                                  <w:rFonts w:ascii="Arial" w:hAnsi="Arial"/>
                                  <w:noProof/>
                                  <w:sz w:val="24"/>
                                  <w:lang w:eastAsia="ja-JP"/>
                                </w:rPr>
                              </w:pPr>
                              <w:r>
                                <w:t xml:space="preserve">Figura </w:t>
                              </w:r>
                              <w:r w:rsidR="006B07F8">
                                <w:fldChar w:fldCharType="begin"/>
                              </w:r>
                              <w:r w:rsidR="006B07F8">
                                <w:instrText xml:space="preserve"> SEQ Figura \* ARABIC </w:instrText>
                              </w:r>
                              <w:r w:rsidR="006B07F8">
                                <w:fldChar w:fldCharType="separate"/>
                              </w:r>
                              <w:r w:rsidR="00AE1531">
                                <w:rPr>
                                  <w:noProof/>
                                </w:rPr>
                                <w:t>5</w:t>
                              </w:r>
                              <w:r w:rsidR="006B07F8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- Estructura de Si-Entonces-Sino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17DF96" id="Grupo 1073242282" o:spid="_x0000_s1037" style="position:absolute;left:0;text-align:left;margin-left:-.3pt;margin-top:23.65pt;width:459.1pt;height:221.25pt;z-index:251658259" coordsize="58305,28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">
                <v:shape id="Cuadro de texto 1" o:spid="_x0000_s1038" type="#_x0000_t202" style="position:absolute;width:58115;height:25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" filled="f" stroked="f" strokeweight=".5pt">
                  <v:textbox>
                    <w:txbxContent>
                      <w:p w14:paraId="36C79E73" w14:textId="77777777" w:rsidR="00121E83" w:rsidRPr="004204CF" w:rsidRDefault="00121E83" w:rsidP="00121E83">
                        <w:pPr>
                          <w:spacing w:line="360" w:lineRule="auto"/>
                          <w:rPr>
                            <w:rFonts w:ascii="Consolas" w:hAnsi="Consolas"/>
                          </w:rPr>
                        </w:pPr>
                        <w:r w:rsidRPr="004204CF">
                          <w:rPr>
                            <w:rFonts w:ascii="Consolas" w:hAnsi="Consolas"/>
                          </w:rPr>
                          <w:t>Inicio</w:t>
                        </w:r>
                      </w:p>
                      <w:p w14:paraId="2316849C" w14:textId="66D657EC" w:rsidR="00121E83" w:rsidRDefault="00121E83" w:rsidP="00121E83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Si [</w:t>
                        </w:r>
                        <w:r w:rsidR="002666A2">
                          <w:rPr>
                            <w:rFonts w:ascii="Consolas" w:hAnsi="Consolas"/>
                          </w:rPr>
                          <w:t>condición</w:t>
                        </w:r>
                        <w:r>
                          <w:rPr>
                            <w:rFonts w:ascii="Consolas" w:hAnsi="Consolas"/>
                          </w:rPr>
                          <w:t>] Entonces</w:t>
                        </w:r>
                      </w:p>
                      <w:p w14:paraId="77233560" w14:textId="3D7FB259" w:rsidR="00121E83" w:rsidRDefault="00121E83" w:rsidP="00121E83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ab/>
                          <w:t>#Bloque de sentencias</w:t>
                        </w:r>
                      </w:p>
                      <w:p w14:paraId="325E32F0" w14:textId="36C3846A" w:rsidR="00121E83" w:rsidRDefault="00121E83" w:rsidP="00121E83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Sino</w:t>
                        </w:r>
                      </w:p>
                      <w:p w14:paraId="3F2F3163" w14:textId="53D546F2" w:rsidR="002666A2" w:rsidRDefault="002666A2" w:rsidP="00121E83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ab/>
                          <w:t>#Bloque de sentencias</w:t>
                        </w:r>
                      </w:p>
                      <w:p w14:paraId="135BA7B9" w14:textId="4874BDAD" w:rsidR="002666A2" w:rsidRPr="004204CF" w:rsidRDefault="002666A2" w:rsidP="00121E83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FinSi</w:t>
                        </w:r>
                      </w:p>
                      <w:p w14:paraId="7DA2E4CE" w14:textId="380F968B" w:rsidR="00121E83" w:rsidRPr="002666A2" w:rsidRDefault="00121E83" w:rsidP="002666A2">
                        <w:pPr>
                          <w:spacing w:line="360" w:lineRule="auto"/>
                          <w:rPr>
                            <w:rFonts w:ascii="Consolas" w:hAnsi="Consolas"/>
                          </w:rPr>
                        </w:pPr>
                        <w:r w:rsidRPr="004204CF">
                          <w:rPr>
                            <w:rFonts w:ascii="Consolas" w:hAnsi="Consolas"/>
                          </w:rPr>
                          <w:t>Fin</w:t>
                        </w:r>
                      </w:p>
                      <w:p w14:paraId="6D30AE04" w14:textId="77777777" w:rsidR="00121E83" w:rsidRDefault="00121E83" w:rsidP="00121E83"/>
                    </w:txbxContent>
                  </v:textbox>
                </v:shape>
                <v:shape id="Cuadro de texto 1" o:spid="_x0000_s1039" type="#_x0000_t202" style="position:absolute;left:190;top:25431;width:581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" stroked="f">
                  <v:textbox style="mso-fit-shape-to-text:t" inset="0,0,0,0">
                    <w:txbxContent>
                      <w:p w14:paraId="06C58506" w14:textId="310BFDE1" w:rsidR="002666A2" w:rsidRPr="00CA4C32" w:rsidRDefault="002666A2" w:rsidP="002666A2">
                        <w:pPr>
                          <w:pStyle w:val="Caption"/>
                          <w:rPr>
                            <w:rFonts w:ascii="Arial" w:hAnsi="Arial"/>
                            <w:noProof/>
                            <w:sz w:val="24"/>
                            <w:lang w:eastAsia="ja-JP"/>
                          </w:rPr>
                        </w:pPr>
                        <w:r>
                          <w:t xml:space="preserve">Figura </w:t>
                        </w:r>
                        <w:r w:rsidR="006B07F8">
                          <w:fldChar w:fldCharType="begin"/>
                        </w:r>
                        <w:r w:rsidR="006B07F8">
                          <w:instrText xml:space="preserve"> SEQ Figura \* ARABIC </w:instrText>
                        </w:r>
                        <w:r w:rsidR="006B07F8">
                          <w:fldChar w:fldCharType="separate"/>
                        </w:r>
                        <w:r w:rsidR="00AE1531">
                          <w:rPr>
                            <w:noProof/>
                          </w:rPr>
                          <w:t>5</w:t>
                        </w:r>
                        <w:r w:rsidR="006B07F8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- Estructura de Si-Entonces-Sino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121E83">
        <w:t>La estructura de la sentencia Si</w:t>
      </w:r>
      <w:r w:rsidR="00273024">
        <w:t>-</w:t>
      </w:r>
      <w:r w:rsidR="00121E83">
        <w:t>Entonces</w:t>
      </w:r>
      <w:r w:rsidR="00273024">
        <w:t>-</w:t>
      </w:r>
      <w:r w:rsidR="00121E83">
        <w:t>Sino es:</w:t>
      </w:r>
    </w:p>
    <w:p w14:paraId="2DB4914F" w14:textId="3D1743CB" w:rsidR="002666A2" w:rsidRDefault="002666A2" w:rsidP="00121E83">
      <w:pPr>
        <w:spacing w:line="360" w:lineRule="auto"/>
      </w:pPr>
    </w:p>
    <w:p w14:paraId="4D67F805" w14:textId="5E922392" w:rsidR="002666A2" w:rsidRDefault="00AE1531" w:rsidP="00121E83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60" behindDoc="0" locked="0" layoutInCell="1" allowOverlap="1" wp14:anchorId="02AE8E46" wp14:editId="09E133E5">
                <wp:simplePos x="0" y="0"/>
                <wp:positionH relativeFrom="column">
                  <wp:posOffset>-3810</wp:posOffset>
                </wp:positionH>
                <wp:positionV relativeFrom="paragraph">
                  <wp:posOffset>568960</wp:posOffset>
                </wp:positionV>
                <wp:extent cx="5811520" cy="2095500"/>
                <wp:effectExtent l="0" t="0" r="0" b="0"/>
                <wp:wrapTopAndBottom/>
                <wp:docPr id="1690964625" name="Grupo 1690964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1520" cy="2095500"/>
                          <a:chOff x="0" y="0"/>
                          <a:chExt cx="5811520" cy="2095500"/>
                        </a:xfrm>
                      </wpg:grpSpPr>
                      <wps:wsp>
                        <wps:cNvPr id="753977251" name="Cuadro de texto 1"/>
                        <wps:cNvSpPr txBox="1"/>
                        <wps:spPr>
                          <a:xfrm>
                            <a:off x="0" y="0"/>
                            <a:ext cx="5811520" cy="1775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583F3A" w14:textId="77777777" w:rsidR="002666A2" w:rsidRPr="004204CF" w:rsidRDefault="002666A2" w:rsidP="002666A2">
                              <w:pPr>
                                <w:spacing w:line="360" w:lineRule="auto"/>
                                <w:rPr>
                                  <w:rFonts w:ascii="Consolas" w:hAnsi="Consolas"/>
                                </w:rPr>
                              </w:pPr>
                              <w:r w:rsidRPr="004204CF">
                                <w:rPr>
                                  <w:rFonts w:ascii="Consolas" w:hAnsi="Consolas"/>
                                </w:rPr>
                                <w:t>Inicio</w:t>
                              </w:r>
                            </w:p>
                            <w:p w14:paraId="007E4B26" w14:textId="77777777" w:rsidR="002666A2" w:rsidRDefault="002666A2" w:rsidP="002666A2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Si [condición] Entonces</w:t>
                              </w:r>
                            </w:p>
                            <w:p w14:paraId="08159154" w14:textId="229CD544" w:rsidR="002666A2" w:rsidRDefault="002666A2" w:rsidP="002666A2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ab/>
                                <w:t>#Bloque de sentencias</w:t>
                              </w:r>
                            </w:p>
                            <w:p w14:paraId="3C24AA6A" w14:textId="1A5CFB14" w:rsidR="002666A2" w:rsidRDefault="002666A2" w:rsidP="002666A2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FinSi</w:t>
                              </w:r>
                            </w:p>
                            <w:p w14:paraId="6D97A9D1" w14:textId="77777777" w:rsidR="002666A2" w:rsidRPr="002666A2" w:rsidRDefault="002666A2" w:rsidP="002666A2">
                              <w:pPr>
                                <w:spacing w:line="360" w:lineRule="auto"/>
                                <w:rPr>
                                  <w:rFonts w:ascii="Consolas" w:hAnsi="Consolas"/>
                                </w:rPr>
                              </w:pPr>
                              <w:r w:rsidRPr="004204CF">
                                <w:rPr>
                                  <w:rFonts w:ascii="Consolas" w:hAnsi="Consolas"/>
                                </w:rPr>
                                <w:t>Fin</w:t>
                              </w:r>
                            </w:p>
                            <w:p w14:paraId="6E5A9B67" w14:textId="77777777" w:rsidR="002666A2" w:rsidRDefault="002666A2" w:rsidP="002666A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551838" name="Cuadro de texto 1"/>
                        <wps:cNvSpPr txBox="1"/>
                        <wps:spPr>
                          <a:xfrm>
                            <a:off x="0" y="1828800"/>
                            <a:ext cx="58115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9B5F70D" w14:textId="0DF3DE7C" w:rsidR="00273024" w:rsidRPr="00A53631" w:rsidRDefault="00273024" w:rsidP="00273024">
                              <w:pPr>
                                <w:pStyle w:val="Caption"/>
                                <w:rPr>
                                  <w:rFonts w:ascii="Arial" w:hAnsi="Arial"/>
                                  <w:noProof/>
                                  <w:sz w:val="24"/>
                                  <w:lang w:eastAsia="ja-JP"/>
                                </w:rPr>
                              </w:pPr>
                              <w:r>
                                <w:t xml:space="preserve">Figura </w:t>
                              </w:r>
                              <w:r w:rsidR="006B07F8">
                                <w:fldChar w:fldCharType="begin"/>
                              </w:r>
                              <w:r w:rsidR="006B07F8">
                                <w:instrText xml:space="preserve"> SEQ Figura \* ARABIC </w:instrText>
                              </w:r>
                              <w:r w:rsidR="006B07F8">
                                <w:fldChar w:fldCharType="separate"/>
                              </w:r>
                              <w:r w:rsidR="00AE1531">
                                <w:rPr>
                                  <w:noProof/>
                                </w:rPr>
                                <w:t>6</w:t>
                              </w:r>
                              <w:r w:rsidR="006B07F8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- Sentencia Si - Entonces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AE8E46" id="Grupo 1690964625" o:spid="_x0000_s1040" style="position:absolute;left:0;text-align:left;margin-left:-.3pt;margin-top:44.8pt;width:457.6pt;height:165pt;z-index:251658260" coordsize="58115,2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">
                <v:shape id="Cuadro de texto 1" o:spid="_x0000_s1041" type="#_x0000_t202" style="position:absolute;width:58115;height:17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" filled="f" stroked="f" strokeweight=".5pt">
                  <v:textbox>
                    <w:txbxContent>
                      <w:p w14:paraId="1C583F3A" w14:textId="77777777" w:rsidR="002666A2" w:rsidRPr="004204CF" w:rsidRDefault="002666A2" w:rsidP="002666A2">
                        <w:pPr>
                          <w:spacing w:line="360" w:lineRule="auto"/>
                          <w:rPr>
                            <w:rFonts w:ascii="Consolas" w:hAnsi="Consolas"/>
                          </w:rPr>
                        </w:pPr>
                        <w:r w:rsidRPr="004204CF">
                          <w:rPr>
                            <w:rFonts w:ascii="Consolas" w:hAnsi="Consolas"/>
                          </w:rPr>
                          <w:t>Inicio</w:t>
                        </w:r>
                      </w:p>
                      <w:p w14:paraId="007E4B26" w14:textId="77777777" w:rsidR="002666A2" w:rsidRDefault="002666A2" w:rsidP="002666A2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Si [condición] Entonces</w:t>
                        </w:r>
                      </w:p>
                      <w:p w14:paraId="08159154" w14:textId="229CD544" w:rsidR="002666A2" w:rsidRDefault="002666A2" w:rsidP="002666A2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ab/>
                          <w:t>#Bloque de sentencias</w:t>
                        </w:r>
                      </w:p>
                      <w:p w14:paraId="3C24AA6A" w14:textId="1A5CFB14" w:rsidR="002666A2" w:rsidRDefault="002666A2" w:rsidP="002666A2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FinSi</w:t>
                        </w:r>
                      </w:p>
                      <w:p w14:paraId="6D97A9D1" w14:textId="77777777" w:rsidR="002666A2" w:rsidRPr="002666A2" w:rsidRDefault="002666A2" w:rsidP="002666A2">
                        <w:pPr>
                          <w:spacing w:line="360" w:lineRule="auto"/>
                          <w:rPr>
                            <w:rFonts w:ascii="Consolas" w:hAnsi="Consolas"/>
                          </w:rPr>
                        </w:pPr>
                        <w:r w:rsidRPr="004204CF">
                          <w:rPr>
                            <w:rFonts w:ascii="Consolas" w:hAnsi="Consolas"/>
                          </w:rPr>
                          <w:t>Fin</w:t>
                        </w:r>
                      </w:p>
                      <w:p w14:paraId="6E5A9B67" w14:textId="77777777" w:rsidR="002666A2" w:rsidRDefault="002666A2" w:rsidP="002666A2"/>
                    </w:txbxContent>
                  </v:textbox>
                </v:shape>
                <v:shape id="Cuadro de texto 1" o:spid="_x0000_s1042" type="#_x0000_t202" style="position:absolute;top:18288;width:581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" stroked="f">
                  <v:textbox style="mso-fit-shape-to-text:t" inset="0,0,0,0">
                    <w:txbxContent>
                      <w:p w14:paraId="59B5F70D" w14:textId="0DF3DE7C" w:rsidR="00273024" w:rsidRPr="00A53631" w:rsidRDefault="00273024" w:rsidP="00273024">
                        <w:pPr>
                          <w:pStyle w:val="Caption"/>
                          <w:rPr>
                            <w:rFonts w:ascii="Arial" w:hAnsi="Arial"/>
                            <w:noProof/>
                            <w:sz w:val="24"/>
                            <w:lang w:eastAsia="ja-JP"/>
                          </w:rPr>
                        </w:pPr>
                        <w:r>
                          <w:t xml:space="preserve">Figura </w:t>
                        </w:r>
                        <w:r w:rsidR="006B07F8">
                          <w:fldChar w:fldCharType="begin"/>
                        </w:r>
                        <w:r w:rsidR="006B07F8">
                          <w:instrText xml:space="preserve"> SEQ Figura \* ARABIC </w:instrText>
                        </w:r>
                        <w:r w:rsidR="006B07F8">
                          <w:fldChar w:fldCharType="separate"/>
                        </w:r>
                        <w:r w:rsidR="00AE1531">
                          <w:rPr>
                            <w:noProof/>
                          </w:rPr>
                          <w:t>6</w:t>
                        </w:r>
                        <w:r w:rsidR="006B07F8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- Sentencia Si - Entonces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666A2">
        <w:t xml:space="preserve">La parte del Sino no tiene </w:t>
      </w:r>
      <w:r w:rsidR="00A85D65">
        <w:t>por qué</w:t>
      </w:r>
      <w:r w:rsidR="002666A2">
        <w:t xml:space="preserve"> existir. En este caso tendríamos una sentencia Si-Entonces.</w:t>
      </w:r>
    </w:p>
    <w:p w14:paraId="373D5B68" w14:textId="6377AE51" w:rsidR="00273024" w:rsidRDefault="00AE1531" w:rsidP="00121E83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61" behindDoc="0" locked="0" layoutInCell="1" allowOverlap="1" wp14:anchorId="3120458D" wp14:editId="1F9087C6">
                <wp:simplePos x="0" y="0"/>
                <wp:positionH relativeFrom="column">
                  <wp:posOffset>-3810</wp:posOffset>
                </wp:positionH>
                <wp:positionV relativeFrom="paragraph">
                  <wp:posOffset>594995</wp:posOffset>
                </wp:positionV>
                <wp:extent cx="5811520" cy="4343400"/>
                <wp:effectExtent l="0" t="0" r="0" b="0"/>
                <wp:wrapTopAndBottom/>
                <wp:docPr id="691215454" name="Grupo 691215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1520" cy="4343400"/>
                          <a:chOff x="0" y="0"/>
                          <a:chExt cx="5811520" cy="4343400"/>
                        </a:xfrm>
                      </wpg:grpSpPr>
                      <wps:wsp>
                        <wps:cNvPr id="1569395516" name="Cuadro de texto 1"/>
                        <wps:cNvSpPr txBox="1"/>
                        <wps:spPr>
                          <a:xfrm>
                            <a:off x="0" y="0"/>
                            <a:ext cx="5811520" cy="401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BE7563" w14:textId="77777777" w:rsidR="00273024" w:rsidRPr="004204CF" w:rsidRDefault="00273024" w:rsidP="00273024">
                              <w:pPr>
                                <w:spacing w:line="360" w:lineRule="auto"/>
                                <w:rPr>
                                  <w:rFonts w:ascii="Consolas" w:hAnsi="Consolas"/>
                                </w:rPr>
                              </w:pPr>
                              <w:r w:rsidRPr="004204CF">
                                <w:rPr>
                                  <w:rFonts w:ascii="Consolas" w:hAnsi="Consolas"/>
                                </w:rPr>
                                <w:t>Inicio</w:t>
                              </w:r>
                            </w:p>
                            <w:p w14:paraId="27AA39B9" w14:textId="77777777" w:rsidR="00273024" w:rsidRDefault="00273024" w:rsidP="00273024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Si [condición] Entonces</w:t>
                              </w:r>
                            </w:p>
                            <w:p w14:paraId="4875311E" w14:textId="77777777" w:rsidR="00273024" w:rsidRDefault="00273024" w:rsidP="00273024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ab/>
                                <w:t>#Bloque de sentencias</w:t>
                              </w:r>
                            </w:p>
                            <w:p w14:paraId="66E74529" w14:textId="6A98E203" w:rsidR="00273024" w:rsidRDefault="00273024" w:rsidP="00273024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Sino Si [condición] Entonces</w:t>
                              </w:r>
                            </w:p>
                            <w:p w14:paraId="1D018725" w14:textId="53344155" w:rsidR="00273024" w:rsidRDefault="00273024" w:rsidP="00273024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/>
                                </w:rPr>
                                <w:tab/>
                                <w:t>#Bloque de sentencias</w:t>
                              </w:r>
                            </w:p>
                            <w:p w14:paraId="28A1B5A9" w14:textId="5AD6B787" w:rsidR="00273024" w:rsidRDefault="00273024" w:rsidP="00273024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ab/>
                                <w:t>Sino Si [condición] Entonces</w:t>
                              </w:r>
                            </w:p>
                            <w:p w14:paraId="3FA7E51A" w14:textId="43F268F3" w:rsidR="00273024" w:rsidRDefault="00273024" w:rsidP="00273024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/>
                                </w:rPr>
                                <w:tab/>
                                <w:t>#Bloque de sentencias</w:t>
                              </w:r>
                            </w:p>
                            <w:p w14:paraId="331998DB" w14:textId="4509E1FA" w:rsidR="00273024" w:rsidRDefault="00273024" w:rsidP="00273024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/>
                                </w:rPr>
                                <w:tab/>
                                <w:t>Sino</w:t>
                              </w:r>
                            </w:p>
                            <w:p w14:paraId="550EC857" w14:textId="02D48E4F" w:rsidR="00273024" w:rsidRDefault="00273024" w:rsidP="00273024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/>
                                </w:rPr>
                                <w:tab/>
                                <w:t>#Bloque de sentencias</w:t>
                              </w:r>
                            </w:p>
                            <w:p w14:paraId="52EA2D9B" w14:textId="77777777" w:rsidR="00273024" w:rsidRDefault="00273024" w:rsidP="00273024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FinSi</w:t>
                              </w:r>
                            </w:p>
                            <w:p w14:paraId="7CE467C0" w14:textId="77777777" w:rsidR="00273024" w:rsidRPr="002666A2" w:rsidRDefault="00273024" w:rsidP="00273024">
                              <w:pPr>
                                <w:spacing w:line="360" w:lineRule="auto"/>
                                <w:rPr>
                                  <w:rFonts w:ascii="Consolas" w:hAnsi="Consolas"/>
                                </w:rPr>
                              </w:pPr>
                              <w:r w:rsidRPr="004204CF">
                                <w:rPr>
                                  <w:rFonts w:ascii="Consolas" w:hAnsi="Consolas"/>
                                </w:rPr>
                                <w:t>Fin</w:t>
                              </w:r>
                            </w:p>
                            <w:p w14:paraId="616D25C9" w14:textId="77777777" w:rsidR="00273024" w:rsidRDefault="00273024" w:rsidP="0027302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440316" name="Cuadro de texto 1"/>
                        <wps:cNvSpPr txBox="1"/>
                        <wps:spPr>
                          <a:xfrm>
                            <a:off x="0" y="4076700"/>
                            <a:ext cx="58115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38F88C" w14:textId="17EA833E" w:rsidR="00273024" w:rsidRPr="006217DC" w:rsidRDefault="00273024" w:rsidP="00273024">
                              <w:pPr>
                                <w:pStyle w:val="Caption"/>
                                <w:rPr>
                                  <w:rFonts w:ascii="Arial" w:hAnsi="Arial"/>
                                  <w:noProof/>
                                  <w:sz w:val="24"/>
                                  <w:lang w:eastAsia="ja-JP"/>
                                </w:rPr>
                              </w:pPr>
                              <w:r>
                                <w:t xml:space="preserve">Figura </w:t>
                              </w:r>
                              <w:r w:rsidR="006B07F8">
                                <w:fldChar w:fldCharType="begin"/>
                              </w:r>
                              <w:r w:rsidR="006B07F8">
                                <w:instrText xml:space="preserve"> SEQ Figura \* ARABIC </w:instrText>
                              </w:r>
                              <w:r w:rsidR="006B07F8">
                                <w:fldChar w:fldCharType="separate"/>
                              </w:r>
                              <w:r w:rsidR="00AE1531">
                                <w:rPr>
                                  <w:noProof/>
                                </w:rPr>
                                <w:t>7</w:t>
                              </w:r>
                              <w:r w:rsidR="006B07F8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-Sentencia Si-Entonces-SinoSi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20458D" id="Grupo 691215454" o:spid="_x0000_s1043" style="position:absolute;left:0;text-align:left;margin-left:-.3pt;margin-top:46.85pt;width:457.6pt;height:342pt;z-index:251658261" coordsize="58115,43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">
                <v:shape id="Cuadro de texto 1" o:spid="_x0000_s1044" type="#_x0000_t202" style="position:absolute;width:58115;height:40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" filled="f" stroked="f" strokeweight=".5pt">
                  <v:textbox>
                    <w:txbxContent>
                      <w:p w14:paraId="6ABE7563" w14:textId="77777777" w:rsidR="00273024" w:rsidRPr="004204CF" w:rsidRDefault="00273024" w:rsidP="00273024">
                        <w:pPr>
                          <w:spacing w:line="360" w:lineRule="auto"/>
                          <w:rPr>
                            <w:rFonts w:ascii="Consolas" w:hAnsi="Consolas"/>
                          </w:rPr>
                        </w:pPr>
                        <w:r w:rsidRPr="004204CF">
                          <w:rPr>
                            <w:rFonts w:ascii="Consolas" w:hAnsi="Consolas"/>
                          </w:rPr>
                          <w:t>Inicio</w:t>
                        </w:r>
                      </w:p>
                      <w:p w14:paraId="27AA39B9" w14:textId="77777777" w:rsidR="00273024" w:rsidRDefault="00273024" w:rsidP="00273024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Si [condición] Entonces</w:t>
                        </w:r>
                      </w:p>
                      <w:p w14:paraId="4875311E" w14:textId="77777777" w:rsidR="00273024" w:rsidRDefault="00273024" w:rsidP="00273024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ab/>
                          <w:t>#Bloque de sentencias</w:t>
                        </w:r>
                      </w:p>
                      <w:p w14:paraId="66E74529" w14:textId="6A98E203" w:rsidR="00273024" w:rsidRDefault="00273024" w:rsidP="00273024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Sino Si [condición] Entonces</w:t>
                        </w:r>
                      </w:p>
                      <w:p w14:paraId="1D018725" w14:textId="53344155" w:rsidR="00273024" w:rsidRDefault="00273024" w:rsidP="00273024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ab/>
                        </w:r>
                        <w:r>
                          <w:rPr>
                            <w:rFonts w:ascii="Consolas" w:hAnsi="Consolas"/>
                          </w:rPr>
                          <w:tab/>
                          <w:t>#Bloque de sentencias</w:t>
                        </w:r>
                      </w:p>
                      <w:p w14:paraId="28A1B5A9" w14:textId="5AD6B787" w:rsidR="00273024" w:rsidRDefault="00273024" w:rsidP="00273024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ab/>
                          <w:t>Sino Si [condición] Entonces</w:t>
                        </w:r>
                      </w:p>
                      <w:p w14:paraId="3FA7E51A" w14:textId="43F268F3" w:rsidR="00273024" w:rsidRDefault="00273024" w:rsidP="00273024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ab/>
                        </w:r>
                        <w:r>
                          <w:rPr>
                            <w:rFonts w:ascii="Consolas" w:hAnsi="Consolas"/>
                          </w:rPr>
                          <w:tab/>
                        </w:r>
                        <w:r>
                          <w:rPr>
                            <w:rFonts w:ascii="Consolas" w:hAnsi="Consolas"/>
                          </w:rPr>
                          <w:tab/>
                          <w:t>#Bloque de sentencias</w:t>
                        </w:r>
                      </w:p>
                      <w:p w14:paraId="331998DB" w14:textId="4509E1FA" w:rsidR="00273024" w:rsidRDefault="00273024" w:rsidP="00273024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ab/>
                        </w:r>
                        <w:r>
                          <w:rPr>
                            <w:rFonts w:ascii="Consolas" w:hAnsi="Consolas"/>
                          </w:rPr>
                          <w:tab/>
                          <w:t>Sino</w:t>
                        </w:r>
                      </w:p>
                      <w:p w14:paraId="550EC857" w14:textId="02D48E4F" w:rsidR="00273024" w:rsidRDefault="00273024" w:rsidP="00273024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ab/>
                        </w:r>
                        <w:r>
                          <w:rPr>
                            <w:rFonts w:ascii="Consolas" w:hAnsi="Consolas"/>
                          </w:rPr>
                          <w:tab/>
                        </w:r>
                        <w:r>
                          <w:rPr>
                            <w:rFonts w:ascii="Consolas" w:hAnsi="Consolas"/>
                          </w:rPr>
                          <w:tab/>
                          <w:t>#Bloque de sentencias</w:t>
                        </w:r>
                      </w:p>
                      <w:p w14:paraId="52EA2D9B" w14:textId="77777777" w:rsidR="00273024" w:rsidRDefault="00273024" w:rsidP="00273024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FinSi</w:t>
                        </w:r>
                      </w:p>
                      <w:p w14:paraId="7CE467C0" w14:textId="77777777" w:rsidR="00273024" w:rsidRPr="002666A2" w:rsidRDefault="00273024" w:rsidP="00273024">
                        <w:pPr>
                          <w:spacing w:line="360" w:lineRule="auto"/>
                          <w:rPr>
                            <w:rFonts w:ascii="Consolas" w:hAnsi="Consolas"/>
                          </w:rPr>
                        </w:pPr>
                        <w:r w:rsidRPr="004204CF">
                          <w:rPr>
                            <w:rFonts w:ascii="Consolas" w:hAnsi="Consolas"/>
                          </w:rPr>
                          <w:t>Fin</w:t>
                        </w:r>
                      </w:p>
                      <w:p w14:paraId="616D25C9" w14:textId="77777777" w:rsidR="00273024" w:rsidRDefault="00273024" w:rsidP="00273024"/>
                    </w:txbxContent>
                  </v:textbox>
                </v:shape>
                <v:shape id="Cuadro de texto 1" o:spid="_x0000_s1045" type="#_x0000_t202" style="position:absolute;top:40767;width:581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" stroked="f">
                  <v:textbox style="mso-fit-shape-to-text:t" inset="0,0,0,0">
                    <w:txbxContent>
                      <w:p w14:paraId="3A38F88C" w14:textId="17EA833E" w:rsidR="00273024" w:rsidRPr="006217DC" w:rsidRDefault="00273024" w:rsidP="00273024">
                        <w:pPr>
                          <w:pStyle w:val="Caption"/>
                          <w:rPr>
                            <w:rFonts w:ascii="Arial" w:hAnsi="Arial"/>
                            <w:noProof/>
                            <w:sz w:val="24"/>
                            <w:lang w:eastAsia="ja-JP"/>
                          </w:rPr>
                        </w:pPr>
                        <w:r>
                          <w:t xml:space="preserve">Figura </w:t>
                        </w:r>
                        <w:r w:rsidR="006B07F8">
                          <w:fldChar w:fldCharType="begin"/>
                        </w:r>
                        <w:r w:rsidR="006B07F8">
                          <w:instrText xml:space="preserve"> SEQ Figura \* ARABIC </w:instrText>
                        </w:r>
                        <w:r w:rsidR="006B07F8">
                          <w:fldChar w:fldCharType="separate"/>
                        </w:r>
                        <w:r w:rsidR="00AE1531">
                          <w:rPr>
                            <w:noProof/>
                          </w:rPr>
                          <w:t>7</w:t>
                        </w:r>
                        <w:r w:rsidR="006B07F8">
                          <w:rPr>
                            <w:noProof/>
                          </w:rPr>
                          <w:fldChar w:fldCharType="end"/>
                        </w:r>
                        <w:r>
                          <w:t>-Sentencia Si-Entonces-SinoSi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73024">
        <w:t>La sentencia Si-Entonces-Sino pueden estar anidadas y así nos encontraríamos con una sentencia Si-Entonces-SinoSi, la cual tendría la siguiente estructura:</w:t>
      </w:r>
    </w:p>
    <w:p w14:paraId="5BDBBFD4" w14:textId="77777777" w:rsidR="00273024" w:rsidRPr="00A85D65" w:rsidRDefault="00273024" w:rsidP="00121E83">
      <w:pPr>
        <w:spacing w:line="360" w:lineRule="auto"/>
        <w:rPr>
          <w:b/>
          <w:bCs/>
        </w:rPr>
      </w:pPr>
      <w:r w:rsidRPr="00A85D65">
        <w:rPr>
          <w:b/>
          <w:bCs/>
        </w:rPr>
        <w:t>Conforme</w:t>
      </w:r>
    </w:p>
    <w:p w14:paraId="39A9AACA" w14:textId="4854795B" w:rsidR="00A85D65" w:rsidRDefault="00A85D65" w:rsidP="00121E83">
      <w:pPr>
        <w:spacing w:line="360" w:lineRule="auto"/>
      </w:pPr>
      <w:r>
        <w:t>Para los casos en los que se tienen muchas ramas o caminos de ejecución en una sentencia Si tenemos la sentencia Conforme. La sentencia Conforme evalúa una expresión y ejecutara el bloque de sentencias que coincida con el valor de la expresión.</w:t>
      </w:r>
    </w:p>
    <w:p w14:paraId="0A2F8C20" w14:textId="49813F96" w:rsidR="00A85D65" w:rsidRDefault="00A85D65" w:rsidP="00121E83">
      <w:pPr>
        <w:spacing w:line="360" w:lineRule="auto"/>
      </w:pPr>
      <w:r>
        <w:t>El valor de la expresión puede ser numérico o al igual se pueden utilizar expresiones cuya evaluación sean cadenas.</w:t>
      </w:r>
    </w:p>
    <w:p w14:paraId="182BFA72" w14:textId="77777777" w:rsidR="00A85D65" w:rsidRDefault="00A85D65" w:rsidP="00121E83">
      <w:pPr>
        <w:spacing w:line="360" w:lineRule="auto"/>
      </w:pPr>
      <w:r>
        <w:t>La estructura de la sentencia Conforme es:</w:t>
      </w:r>
    </w:p>
    <w:p w14:paraId="65F4A7E9" w14:textId="731A5BD9" w:rsidR="00EA3CA8" w:rsidRPr="00EA3CA8" w:rsidRDefault="00AE1531" w:rsidP="008F44B9">
      <w:pPr>
        <w:pStyle w:val="Heading1"/>
      </w:pPr>
      <w:bookmarkStart w:id="13" w:name="_Toc135258663"/>
      <w:r>
        <w:rPr>
          <w:noProof/>
        </w:rPr>
        <mc:AlternateContent>
          <mc:Choice Requires="wpg">
            <w:drawing>
              <wp:anchor distT="0" distB="0" distL="114300" distR="114300" simplePos="0" relativeHeight="251658262" behindDoc="0" locked="0" layoutInCell="1" allowOverlap="1" wp14:anchorId="68CBCB15" wp14:editId="06B57786">
                <wp:simplePos x="0" y="0"/>
                <wp:positionH relativeFrom="column">
                  <wp:posOffset>-3810</wp:posOffset>
                </wp:positionH>
                <wp:positionV relativeFrom="paragraph">
                  <wp:posOffset>4445</wp:posOffset>
                </wp:positionV>
                <wp:extent cx="5811520" cy="3914775"/>
                <wp:effectExtent l="0" t="0" r="0" b="9525"/>
                <wp:wrapTopAndBottom/>
                <wp:docPr id="12227057" name="Grupo 12227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1520" cy="3914775"/>
                          <a:chOff x="0" y="0"/>
                          <a:chExt cx="5811520" cy="3914775"/>
                        </a:xfrm>
                      </wpg:grpSpPr>
                      <wps:wsp>
                        <wps:cNvPr id="1831354258" name="Cuadro de texto 1"/>
                        <wps:cNvSpPr txBox="1"/>
                        <wps:spPr>
                          <a:xfrm>
                            <a:off x="0" y="0"/>
                            <a:ext cx="5811520" cy="3695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CBC511" w14:textId="77777777" w:rsidR="00A85D65" w:rsidRPr="004204CF" w:rsidRDefault="00A85D65" w:rsidP="00A85D65">
                              <w:pPr>
                                <w:spacing w:line="360" w:lineRule="auto"/>
                                <w:rPr>
                                  <w:rFonts w:ascii="Consolas" w:hAnsi="Consolas"/>
                                </w:rPr>
                              </w:pPr>
                              <w:r w:rsidRPr="004204CF">
                                <w:rPr>
                                  <w:rFonts w:ascii="Consolas" w:hAnsi="Consolas"/>
                                </w:rPr>
                                <w:t>Inicio</w:t>
                              </w:r>
                            </w:p>
                            <w:p w14:paraId="4153FC09" w14:textId="49930A99" w:rsidR="00A85D65" w:rsidRDefault="00EA3CA8" w:rsidP="00A85D65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Conforme</w:t>
                              </w:r>
                              <w:r w:rsidR="00A85D65">
                                <w:rPr>
                                  <w:rFonts w:ascii="Consolas" w:hAnsi="Consolas"/>
                                </w:rPr>
                                <w:t xml:space="preserve"> [condición] </w:t>
                              </w:r>
                              <w:r>
                                <w:rPr>
                                  <w:rFonts w:ascii="Consolas" w:hAnsi="Consolas"/>
                                </w:rPr>
                                <w:t>Hacer</w:t>
                              </w:r>
                            </w:p>
                            <w:p w14:paraId="4DF8BD76" w14:textId="2717F570" w:rsidR="00A85D65" w:rsidRDefault="00A85D65" w:rsidP="00A85D65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ab/>
                              </w:r>
                              <w:r w:rsidR="00EA3CA8">
                                <w:rPr>
                                  <w:rFonts w:ascii="Consolas" w:hAnsi="Consolas"/>
                                </w:rPr>
                                <w:t>Caso [valor1]:</w:t>
                              </w:r>
                            </w:p>
                            <w:p w14:paraId="046848D6" w14:textId="3E1A039D" w:rsidR="00EA3CA8" w:rsidRDefault="00EA3CA8" w:rsidP="00A85D65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/>
                                </w:rPr>
                                <w:tab/>
                                <w:t>#Bloque de sentencias</w:t>
                              </w:r>
                            </w:p>
                            <w:p w14:paraId="10208B5F" w14:textId="040F2A32" w:rsidR="00EA3CA8" w:rsidRDefault="00EA3CA8" w:rsidP="00A85D65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ab/>
                                <w:t>Caso [valor2]:</w:t>
                              </w:r>
                            </w:p>
                            <w:p w14:paraId="27B9B71D" w14:textId="1DDA6216" w:rsidR="00EA3CA8" w:rsidRDefault="00EA3CA8" w:rsidP="00A85D65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/>
                                </w:rPr>
                                <w:tab/>
                                <w:t>#Bloque de sentencias</w:t>
                              </w:r>
                            </w:p>
                            <w:p w14:paraId="1C061AD3" w14:textId="487F5CC7" w:rsidR="00EA3CA8" w:rsidRDefault="00EA3CA8" w:rsidP="00A85D65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ab/>
                                <w:t>En Otro Caso:</w:t>
                              </w:r>
                            </w:p>
                            <w:p w14:paraId="462787B1" w14:textId="76FDD409" w:rsidR="00EA3CA8" w:rsidRDefault="00EA3CA8" w:rsidP="00EA3CA8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/>
                                </w:rPr>
                                <w:tab/>
                                <w:t>#Bloque de sentencias</w:t>
                              </w:r>
                            </w:p>
                            <w:p w14:paraId="5A8929B0" w14:textId="31723E4F" w:rsidR="00A85D65" w:rsidRDefault="00A85D65" w:rsidP="00A85D65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Fin</w:t>
                              </w:r>
                              <w:r w:rsidR="00EA3CA8">
                                <w:rPr>
                                  <w:rFonts w:ascii="Consolas" w:hAnsi="Consolas"/>
                                </w:rPr>
                                <w:t>Conforme</w:t>
                              </w:r>
                            </w:p>
                            <w:p w14:paraId="5B112C43" w14:textId="77777777" w:rsidR="00A85D65" w:rsidRPr="002666A2" w:rsidRDefault="00A85D65" w:rsidP="00A85D65">
                              <w:pPr>
                                <w:spacing w:line="360" w:lineRule="auto"/>
                                <w:rPr>
                                  <w:rFonts w:ascii="Consolas" w:hAnsi="Consolas"/>
                                </w:rPr>
                              </w:pPr>
                              <w:r w:rsidRPr="004204CF">
                                <w:rPr>
                                  <w:rFonts w:ascii="Consolas" w:hAnsi="Consolas"/>
                                </w:rPr>
                                <w:t>Fin</w:t>
                              </w:r>
                            </w:p>
                            <w:p w14:paraId="3CDBF2B0" w14:textId="77777777" w:rsidR="00A85D65" w:rsidRDefault="00A85D65" w:rsidP="00A85D6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927169" name="Cuadro de texto 1"/>
                        <wps:cNvSpPr txBox="1"/>
                        <wps:spPr>
                          <a:xfrm>
                            <a:off x="0" y="3648075"/>
                            <a:ext cx="58115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7D252CD" w14:textId="07EF71A3" w:rsidR="00EA3CA8" w:rsidRPr="0000201F" w:rsidRDefault="00EA3CA8" w:rsidP="00EA3CA8">
                              <w:pPr>
                                <w:pStyle w:val="Caption"/>
                                <w:rPr>
                                  <w:rFonts w:ascii="Arial" w:hAnsi="Arial"/>
                                  <w:noProof/>
                                  <w:sz w:val="24"/>
                                  <w:lang w:eastAsia="ja-JP"/>
                                </w:rPr>
                              </w:pPr>
                              <w:r>
                                <w:t xml:space="preserve">Figura </w:t>
                              </w:r>
                              <w:r w:rsidR="006B07F8">
                                <w:fldChar w:fldCharType="begin"/>
                              </w:r>
                              <w:r w:rsidR="006B07F8">
                                <w:instrText xml:space="preserve"> SEQ Figura \* ARABIC </w:instrText>
                              </w:r>
                              <w:r w:rsidR="006B07F8">
                                <w:fldChar w:fldCharType="separate"/>
                              </w:r>
                              <w:r w:rsidR="00AE1531">
                                <w:rPr>
                                  <w:noProof/>
                                </w:rPr>
                                <w:t>8</w:t>
                              </w:r>
                              <w:r w:rsidR="006B07F8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- Estructura de sentencia Conforme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CBCB15" id="Grupo 12227057" o:spid="_x0000_s1046" style="position:absolute;margin-left:-.3pt;margin-top:.35pt;width:457.6pt;height:308.25pt;z-index:251658262;mso-height-relative:margin" coordsize="58115,39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">
                <v:shape id="Cuadro de texto 1" o:spid="_x0000_s1047" type="#_x0000_t202" style="position:absolute;width:58115;height:36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" filled="f" stroked="f" strokeweight=".5pt">
                  <v:textbox>
                    <w:txbxContent>
                      <w:p w14:paraId="41CBC511" w14:textId="77777777" w:rsidR="00A85D65" w:rsidRPr="004204CF" w:rsidRDefault="00A85D65" w:rsidP="00A85D65">
                        <w:pPr>
                          <w:spacing w:line="360" w:lineRule="auto"/>
                          <w:rPr>
                            <w:rFonts w:ascii="Consolas" w:hAnsi="Consolas"/>
                          </w:rPr>
                        </w:pPr>
                        <w:r w:rsidRPr="004204CF">
                          <w:rPr>
                            <w:rFonts w:ascii="Consolas" w:hAnsi="Consolas"/>
                          </w:rPr>
                          <w:t>Inicio</w:t>
                        </w:r>
                      </w:p>
                      <w:p w14:paraId="4153FC09" w14:textId="49930A99" w:rsidR="00A85D65" w:rsidRDefault="00EA3CA8" w:rsidP="00A85D65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Conforme</w:t>
                        </w:r>
                        <w:r w:rsidR="00A85D65">
                          <w:rPr>
                            <w:rFonts w:ascii="Consolas" w:hAnsi="Consolas"/>
                          </w:rPr>
                          <w:t xml:space="preserve"> [condición] </w:t>
                        </w:r>
                        <w:r>
                          <w:rPr>
                            <w:rFonts w:ascii="Consolas" w:hAnsi="Consolas"/>
                          </w:rPr>
                          <w:t>Hacer</w:t>
                        </w:r>
                      </w:p>
                      <w:p w14:paraId="4DF8BD76" w14:textId="2717F570" w:rsidR="00A85D65" w:rsidRDefault="00A85D65" w:rsidP="00A85D65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ab/>
                        </w:r>
                        <w:r w:rsidR="00EA3CA8">
                          <w:rPr>
                            <w:rFonts w:ascii="Consolas" w:hAnsi="Consolas"/>
                          </w:rPr>
                          <w:t>Caso [valor1]:</w:t>
                        </w:r>
                      </w:p>
                      <w:p w14:paraId="046848D6" w14:textId="3E1A039D" w:rsidR="00EA3CA8" w:rsidRDefault="00EA3CA8" w:rsidP="00A85D65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ab/>
                        </w:r>
                        <w:r>
                          <w:rPr>
                            <w:rFonts w:ascii="Consolas" w:hAnsi="Consolas"/>
                          </w:rPr>
                          <w:tab/>
                          <w:t>#Bloque de sentencias</w:t>
                        </w:r>
                      </w:p>
                      <w:p w14:paraId="10208B5F" w14:textId="040F2A32" w:rsidR="00EA3CA8" w:rsidRDefault="00EA3CA8" w:rsidP="00A85D65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ab/>
                          <w:t>Caso [valor2]:</w:t>
                        </w:r>
                      </w:p>
                      <w:p w14:paraId="27B9B71D" w14:textId="1DDA6216" w:rsidR="00EA3CA8" w:rsidRDefault="00EA3CA8" w:rsidP="00A85D65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ab/>
                        </w:r>
                        <w:r>
                          <w:rPr>
                            <w:rFonts w:ascii="Consolas" w:hAnsi="Consolas"/>
                          </w:rPr>
                          <w:tab/>
                          <w:t>#Bloque de sentencias</w:t>
                        </w:r>
                      </w:p>
                      <w:p w14:paraId="1C061AD3" w14:textId="487F5CC7" w:rsidR="00EA3CA8" w:rsidRDefault="00EA3CA8" w:rsidP="00A85D65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ab/>
                          <w:t>En Otro Caso:</w:t>
                        </w:r>
                      </w:p>
                      <w:p w14:paraId="462787B1" w14:textId="76FDD409" w:rsidR="00EA3CA8" w:rsidRDefault="00EA3CA8" w:rsidP="00EA3CA8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ab/>
                        </w:r>
                        <w:r>
                          <w:rPr>
                            <w:rFonts w:ascii="Consolas" w:hAnsi="Consolas"/>
                          </w:rPr>
                          <w:tab/>
                          <w:t>#Bloque de sentencias</w:t>
                        </w:r>
                      </w:p>
                      <w:p w14:paraId="5A8929B0" w14:textId="31723E4F" w:rsidR="00A85D65" w:rsidRDefault="00A85D65" w:rsidP="00A85D65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Fin</w:t>
                        </w:r>
                        <w:r w:rsidR="00EA3CA8">
                          <w:rPr>
                            <w:rFonts w:ascii="Consolas" w:hAnsi="Consolas"/>
                          </w:rPr>
                          <w:t>Conforme</w:t>
                        </w:r>
                      </w:p>
                      <w:p w14:paraId="5B112C43" w14:textId="77777777" w:rsidR="00A85D65" w:rsidRPr="002666A2" w:rsidRDefault="00A85D65" w:rsidP="00A85D65">
                        <w:pPr>
                          <w:spacing w:line="360" w:lineRule="auto"/>
                          <w:rPr>
                            <w:rFonts w:ascii="Consolas" w:hAnsi="Consolas"/>
                          </w:rPr>
                        </w:pPr>
                        <w:r w:rsidRPr="004204CF">
                          <w:rPr>
                            <w:rFonts w:ascii="Consolas" w:hAnsi="Consolas"/>
                          </w:rPr>
                          <w:t>Fin</w:t>
                        </w:r>
                      </w:p>
                      <w:p w14:paraId="3CDBF2B0" w14:textId="77777777" w:rsidR="00A85D65" w:rsidRDefault="00A85D65" w:rsidP="00A85D65"/>
                    </w:txbxContent>
                  </v:textbox>
                </v:shape>
                <v:shape id="Cuadro de texto 1" o:spid="_x0000_s1048" type="#_x0000_t202" style="position:absolute;top:36480;width:581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" stroked="f">
                  <v:textbox style="mso-fit-shape-to-text:t" inset="0,0,0,0">
                    <w:txbxContent>
                      <w:p w14:paraId="37D252CD" w14:textId="07EF71A3" w:rsidR="00EA3CA8" w:rsidRPr="0000201F" w:rsidRDefault="00EA3CA8" w:rsidP="00EA3CA8">
                        <w:pPr>
                          <w:pStyle w:val="Caption"/>
                          <w:rPr>
                            <w:rFonts w:ascii="Arial" w:hAnsi="Arial"/>
                            <w:noProof/>
                            <w:sz w:val="24"/>
                            <w:lang w:eastAsia="ja-JP"/>
                          </w:rPr>
                        </w:pPr>
                        <w:r>
                          <w:t xml:space="preserve">Figura </w:t>
                        </w:r>
                        <w:r w:rsidR="006B07F8">
                          <w:fldChar w:fldCharType="begin"/>
                        </w:r>
                        <w:r w:rsidR="006B07F8">
                          <w:instrText xml:space="preserve"> SEQ Figura \* ARABIC </w:instrText>
                        </w:r>
                        <w:r w:rsidR="006B07F8">
                          <w:fldChar w:fldCharType="separate"/>
                        </w:r>
                        <w:r w:rsidR="00AE1531">
                          <w:rPr>
                            <w:noProof/>
                          </w:rPr>
                          <w:t>8</w:t>
                        </w:r>
                        <w:r w:rsidR="006B07F8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- Estructura de sentencia Conforme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EA3CA8" w:rsidRPr="00EA3CA8">
        <w:t xml:space="preserve">Sentencias Bucle en </w:t>
      </w:r>
      <w:r w:rsidR="00EA3CA8">
        <w:t>ELL</w:t>
      </w:r>
      <w:bookmarkEnd w:id="13"/>
    </w:p>
    <w:p w14:paraId="69B34CF6" w14:textId="6F706F38" w:rsidR="00EA3CA8" w:rsidRPr="00EA3CA8" w:rsidRDefault="00EA3CA8" w:rsidP="00EA3CA8">
      <w:pPr>
        <w:spacing w:line="360" w:lineRule="auto"/>
      </w:pPr>
      <w:r w:rsidRPr="00EA3CA8">
        <w:t xml:space="preserve">Las sentencias de bucle nos van a permitir ejecutar un bloque de sentencias tantas veces como queramos, o tantas veces como se cumpla una condición. Las sentencias de </w:t>
      </w:r>
      <w:r>
        <w:t>bucle</w:t>
      </w:r>
      <w:r w:rsidRPr="00EA3CA8">
        <w:t xml:space="preserve"> que contiene el lenguaje son:</w:t>
      </w:r>
    </w:p>
    <w:p w14:paraId="403BBD0E" w14:textId="0A5D094C" w:rsidR="008212D9" w:rsidRPr="008212D9" w:rsidRDefault="008212D9" w:rsidP="00EA3CA8">
      <w:pPr>
        <w:spacing w:line="360" w:lineRule="auto"/>
        <w:rPr>
          <w:b/>
          <w:bCs/>
        </w:rPr>
      </w:pPr>
      <w:r w:rsidRPr="008212D9">
        <w:rPr>
          <w:b/>
          <w:bCs/>
        </w:rPr>
        <w:t>Para</w:t>
      </w:r>
    </w:p>
    <w:p w14:paraId="4449FA4B" w14:textId="63596BAB" w:rsidR="008212D9" w:rsidRDefault="00AE1531" w:rsidP="00EA3CA8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63" behindDoc="0" locked="0" layoutInCell="1" allowOverlap="1" wp14:anchorId="3DF0C6C2" wp14:editId="7AB6F2D1">
                <wp:simplePos x="0" y="0"/>
                <wp:positionH relativeFrom="column">
                  <wp:posOffset>-3810</wp:posOffset>
                </wp:positionH>
                <wp:positionV relativeFrom="paragraph">
                  <wp:posOffset>245110</wp:posOffset>
                </wp:positionV>
                <wp:extent cx="5811520" cy="2371725"/>
                <wp:effectExtent l="0" t="0" r="0" b="9525"/>
                <wp:wrapTopAndBottom/>
                <wp:docPr id="811223522" name="Grupo 811223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1520" cy="2371725"/>
                          <a:chOff x="0" y="0"/>
                          <a:chExt cx="5811520" cy="2371725"/>
                        </a:xfrm>
                      </wpg:grpSpPr>
                      <wps:wsp>
                        <wps:cNvPr id="2060619831" name="Cuadro de texto 1"/>
                        <wps:cNvSpPr txBox="1"/>
                        <wps:spPr>
                          <a:xfrm>
                            <a:off x="0" y="0"/>
                            <a:ext cx="5811520" cy="2171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4B290D" w14:textId="77777777" w:rsidR="008212D9" w:rsidRPr="004204CF" w:rsidRDefault="008212D9" w:rsidP="008212D9">
                              <w:pPr>
                                <w:spacing w:line="360" w:lineRule="auto"/>
                                <w:rPr>
                                  <w:rFonts w:ascii="Consolas" w:hAnsi="Consolas"/>
                                </w:rPr>
                              </w:pPr>
                              <w:r w:rsidRPr="004204CF">
                                <w:rPr>
                                  <w:rFonts w:ascii="Consolas" w:hAnsi="Consolas"/>
                                </w:rPr>
                                <w:t>Inicio</w:t>
                              </w:r>
                            </w:p>
                            <w:p w14:paraId="53DA40EE" w14:textId="77777777" w:rsidR="006B1B37" w:rsidRDefault="006B1B37" w:rsidP="008212D9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 xml:space="preserve">Para [sentencia_inicio] Hasta que [condición] Con incremento     </w:t>
                              </w:r>
                            </w:p>
                            <w:p w14:paraId="249FDBD3" w14:textId="5AAA6920" w:rsidR="008212D9" w:rsidRDefault="006B1B37" w:rsidP="006B1B37">
                              <w:pPr>
                                <w:spacing w:line="360" w:lineRule="auto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 xml:space="preserve">     [valor_entero_ó_decimal]</w:t>
                              </w:r>
                            </w:p>
                            <w:p w14:paraId="6961DA58" w14:textId="6C794B64" w:rsidR="006B1B37" w:rsidRDefault="006B1B37" w:rsidP="006B1B37">
                              <w:pPr>
                                <w:spacing w:line="360" w:lineRule="auto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/>
                                </w:rPr>
                                <w:tab/>
                                <w:t>#Bloque de sentencias</w:t>
                              </w:r>
                            </w:p>
                            <w:p w14:paraId="447A6E54" w14:textId="25749391" w:rsidR="006B1B37" w:rsidRDefault="006B1B37" w:rsidP="006B1B37">
                              <w:pPr>
                                <w:spacing w:line="360" w:lineRule="auto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ab/>
                                <w:t>FinPara</w:t>
                              </w:r>
                            </w:p>
                            <w:p w14:paraId="23C0E5B3" w14:textId="77777777" w:rsidR="008212D9" w:rsidRPr="002666A2" w:rsidRDefault="008212D9" w:rsidP="008212D9">
                              <w:pPr>
                                <w:spacing w:line="360" w:lineRule="auto"/>
                                <w:rPr>
                                  <w:rFonts w:ascii="Consolas" w:hAnsi="Consolas"/>
                                </w:rPr>
                              </w:pPr>
                              <w:r w:rsidRPr="004204CF">
                                <w:rPr>
                                  <w:rFonts w:ascii="Consolas" w:hAnsi="Consolas"/>
                                </w:rPr>
                                <w:t>Fin</w:t>
                              </w:r>
                            </w:p>
                            <w:p w14:paraId="3A38D8C6" w14:textId="77777777" w:rsidR="008212D9" w:rsidRDefault="008212D9" w:rsidP="008212D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158504" name="Cuadro de texto 1"/>
                        <wps:cNvSpPr txBox="1"/>
                        <wps:spPr>
                          <a:xfrm>
                            <a:off x="0" y="2105025"/>
                            <a:ext cx="58115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736BFF3" w14:textId="1192B843" w:rsidR="006B1B37" w:rsidRPr="00B52D9B" w:rsidRDefault="006B1B37" w:rsidP="006B1B37">
                              <w:pPr>
                                <w:pStyle w:val="Caption"/>
                                <w:rPr>
                                  <w:rFonts w:ascii="Arial" w:hAnsi="Arial"/>
                                  <w:noProof/>
                                  <w:sz w:val="24"/>
                                  <w:lang w:eastAsia="ja-JP"/>
                                </w:rPr>
                              </w:pPr>
                              <w:r>
                                <w:t xml:space="preserve">Figura </w:t>
                              </w:r>
                              <w:r w:rsidR="006B07F8">
                                <w:fldChar w:fldCharType="begin"/>
                              </w:r>
                              <w:r w:rsidR="006B07F8">
                                <w:instrText xml:space="preserve"> SEQ Figura \* ARABIC </w:instrText>
                              </w:r>
                              <w:r w:rsidR="006B07F8">
                                <w:fldChar w:fldCharType="separate"/>
                              </w:r>
                              <w:r w:rsidR="00AE1531">
                                <w:rPr>
                                  <w:noProof/>
                                </w:rPr>
                                <w:t>9</w:t>
                              </w:r>
                              <w:r w:rsidR="006B07F8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-Estructura Para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F0C6C2" id="Grupo 811223522" o:spid="_x0000_s1049" style="position:absolute;left:0;text-align:left;margin-left:-.3pt;margin-top:19.3pt;width:457.6pt;height:186.75pt;z-index:251658263" coordsize="58115,23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">
                <v:shape id="Cuadro de texto 1" o:spid="_x0000_s1050" type="#_x0000_t202" style="position:absolute;width:58115;height:2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" filled="f" stroked="f" strokeweight=".5pt">
                  <v:textbox>
                    <w:txbxContent>
                      <w:p w14:paraId="5F4B290D" w14:textId="77777777" w:rsidR="008212D9" w:rsidRPr="004204CF" w:rsidRDefault="008212D9" w:rsidP="008212D9">
                        <w:pPr>
                          <w:spacing w:line="360" w:lineRule="auto"/>
                          <w:rPr>
                            <w:rFonts w:ascii="Consolas" w:hAnsi="Consolas"/>
                          </w:rPr>
                        </w:pPr>
                        <w:r w:rsidRPr="004204CF">
                          <w:rPr>
                            <w:rFonts w:ascii="Consolas" w:hAnsi="Consolas"/>
                          </w:rPr>
                          <w:t>Inicio</w:t>
                        </w:r>
                      </w:p>
                      <w:p w14:paraId="53DA40EE" w14:textId="77777777" w:rsidR="006B1B37" w:rsidRDefault="006B1B37" w:rsidP="008212D9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 xml:space="preserve">Para [sentencia_inicio] Hasta que [condición] Con incremento     </w:t>
                        </w:r>
                      </w:p>
                      <w:p w14:paraId="249FDBD3" w14:textId="5AAA6920" w:rsidR="008212D9" w:rsidRDefault="006B1B37" w:rsidP="006B1B37">
                        <w:pPr>
                          <w:spacing w:line="360" w:lineRule="auto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 xml:space="preserve">     [valor_entero_ó_decimal]</w:t>
                        </w:r>
                      </w:p>
                      <w:p w14:paraId="6961DA58" w14:textId="6C794B64" w:rsidR="006B1B37" w:rsidRDefault="006B1B37" w:rsidP="006B1B37">
                        <w:pPr>
                          <w:spacing w:line="360" w:lineRule="auto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ab/>
                        </w:r>
                        <w:r>
                          <w:rPr>
                            <w:rFonts w:ascii="Consolas" w:hAnsi="Consolas"/>
                          </w:rPr>
                          <w:tab/>
                          <w:t>#Bloque de sentencias</w:t>
                        </w:r>
                      </w:p>
                      <w:p w14:paraId="447A6E54" w14:textId="25749391" w:rsidR="006B1B37" w:rsidRDefault="006B1B37" w:rsidP="006B1B37">
                        <w:pPr>
                          <w:spacing w:line="360" w:lineRule="auto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ab/>
                          <w:t>FinPara</w:t>
                        </w:r>
                      </w:p>
                      <w:p w14:paraId="23C0E5B3" w14:textId="77777777" w:rsidR="008212D9" w:rsidRPr="002666A2" w:rsidRDefault="008212D9" w:rsidP="008212D9">
                        <w:pPr>
                          <w:spacing w:line="360" w:lineRule="auto"/>
                          <w:rPr>
                            <w:rFonts w:ascii="Consolas" w:hAnsi="Consolas"/>
                          </w:rPr>
                        </w:pPr>
                        <w:r w:rsidRPr="004204CF">
                          <w:rPr>
                            <w:rFonts w:ascii="Consolas" w:hAnsi="Consolas"/>
                          </w:rPr>
                          <w:t>Fin</w:t>
                        </w:r>
                      </w:p>
                      <w:p w14:paraId="3A38D8C6" w14:textId="77777777" w:rsidR="008212D9" w:rsidRDefault="008212D9" w:rsidP="008212D9"/>
                    </w:txbxContent>
                  </v:textbox>
                </v:shape>
                <v:shape id="Cuadro de texto 1" o:spid="_x0000_s1051" type="#_x0000_t202" style="position:absolute;top:21050;width:581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" stroked="f">
                  <v:textbox style="mso-fit-shape-to-text:t" inset="0,0,0,0">
                    <w:txbxContent>
                      <w:p w14:paraId="7736BFF3" w14:textId="1192B843" w:rsidR="006B1B37" w:rsidRPr="00B52D9B" w:rsidRDefault="006B1B37" w:rsidP="006B1B37">
                        <w:pPr>
                          <w:pStyle w:val="Caption"/>
                          <w:rPr>
                            <w:rFonts w:ascii="Arial" w:hAnsi="Arial"/>
                            <w:noProof/>
                            <w:sz w:val="24"/>
                            <w:lang w:eastAsia="ja-JP"/>
                          </w:rPr>
                        </w:pPr>
                        <w:r>
                          <w:t xml:space="preserve">Figura </w:t>
                        </w:r>
                        <w:r w:rsidR="006B07F8">
                          <w:fldChar w:fldCharType="begin"/>
                        </w:r>
                        <w:r w:rsidR="006B07F8">
                          <w:instrText xml:space="preserve"> SEQ Figura \* ARABIC </w:instrText>
                        </w:r>
                        <w:r w:rsidR="006B07F8">
                          <w:fldChar w:fldCharType="separate"/>
                        </w:r>
                        <w:r w:rsidR="00AE1531">
                          <w:rPr>
                            <w:noProof/>
                          </w:rPr>
                          <w:t>9</w:t>
                        </w:r>
                        <w:r w:rsidR="006B07F8">
                          <w:rPr>
                            <w:noProof/>
                          </w:rPr>
                          <w:fldChar w:fldCharType="end"/>
                        </w:r>
                        <w:r>
                          <w:t>-Estructura Para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8212D9">
        <w:t xml:space="preserve">La estructura del </w:t>
      </w:r>
      <w:r>
        <w:t>bucle</w:t>
      </w:r>
      <w:r w:rsidR="008212D9">
        <w:t xml:space="preserve"> </w:t>
      </w:r>
      <w:r w:rsidR="00FD50B3">
        <w:t>P</w:t>
      </w:r>
      <w:r w:rsidR="008212D9">
        <w:t>ara es:</w:t>
      </w:r>
    </w:p>
    <w:p w14:paraId="5E8F6E9A" w14:textId="5D86D698" w:rsidR="006B1B37" w:rsidRDefault="006B1B37" w:rsidP="00EA3CA8">
      <w:pPr>
        <w:spacing w:line="360" w:lineRule="auto"/>
      </w:pPr>
      <w:r>
        <w:t xml:space="preserve">Las funcionalidades en las que podemos utilizar la sentencia Para </w:t>
      </w:r>
      <w:r w:rsidR="00784EB0">
        <w:t>puede ser como un contador.</w:t>
      </w:r>
    </w:p>
    <w:p w14:paraId="6857B660" w14:textId="7C99D052" w:rsidR="00784EB0" w:rsidRPr="00784EB0" w:rsidRDefault="00784EB0" w:rsidP="00EA3CA8">
      <w:pPr>
        <w:spacing w:line="360" w:lineRule="auto"/>
        <w:rPr>
          <w:b/>
          <w:bCs/>
        </w:rPr>
      </w:pPr>
      <w:r w:rsidRPr="00784EB0">
        <w:rPr>
          <w:b/>
          <w:bCs/>
        </w:rPr>
        <w:t>Mientras</w:t>
      </w:r>
    </w:p>
    <w:p w14:paraId="6D88F837" w14:textId="77777777" w:rsidR="00784EB0" w:rsidRDefault="00784EB0" w:rsidP="00EA3CA8">
      <w:pPr>
        <w:spacing w:line="360" w:lineRule="auto"/>
      </w:pPr>
      <w:r>
        <w:t>La estructura repetitiva Mientras realiza una primera evaluación antes de ejecutar el bloque. Si la expresión es verdadera pasa a ejecutar de forma repetitiva el bloque de sentencias.</w:t>
      </w:r>
    </w:p>
    <w:p w14:paraId="29CFCC68" w14:textId="4EF8CB6F" w:rsidR="009F63DF" w:rsidRDefault="00AE1531" w:rsidP="00EA3CA8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64" behindDoc="0" locked="0" layoutInCell="1" allowOverlap="1" wp14:anchorId="39A14F78" wp14:editId="578E4365">
                <wp:simplePos x="0" y="0"/>
                <wp:positionH relativeFrom="column">
                  <wp:posOffset>-3810</wp:posOffset>
                </wp:positionH>
                <wp:positionV relativeFrom="paragraph">
                  <wp:posOffset>313055</wp:posOffset>
                </wp:positionV>
                <wp:extent cx="5811520" cy="2105025"/>
                <wp:effectExtent l="0" t="0" r="0" b="9525"/>
                <wp:wrapTopAndBottom/>
                <wp:docPr id="133269139" name="Grupo 133269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1520" cy="2105025"/>
                          <a:chOff x="0" y="0"/>
                          <a:chExt cx="5811520" cy="2105025"/>
                        </a:xfrm>
                      </wpg:grpSpPr>
                      <wps:wsp>
                        <wps:cNvPr id="526135676" name="Cuadro de texto 1"/>
                        <wps:cNvSpPr txBox="1"/>
                        <wps:spPr>
                          <a:xfrm>
                            <a:off x="0" y="0"/>
                            <a:ext cx="5811520" cy="1775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1FF899" w14:textId="77777777" w:rsidR="009F63DF" w:rsidRPr="004204CF" w:rsidRDefault="009F63DF" w:rsidP="009F63DF">
                              <w:pPr>
                                <w:spacing w:line="360" w:lineRule="auto"/>
                                <w:rPr>
                                  <w:rFonts w:ascii="Consolas" w:hAnsi="Consolas"/>
                                </w:rPr>
                              </w:pPr>
                              <w:r w:rsidRPr="004204CF">
                                <w:rPr>
                                  <w:rFonts w:ascii="Consolas" w:hAnsi="Consolas"/>
                                </w:rPr>
                                <w:t>Inicio</w:t>
                              </w:r>
                            </w:p>
                            <w:p w14:paraId="16242010" w14:textId="3CDADD2C" w:rsidR="009F63DF" w:rsidRDefault="009F63DF" w:rsidP="009F63DF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Mientras [condición] Hacer</w:t>
                              </w:r>
                            </w:p>
                            <w:p w14:paraId="135969F5" w14:textId="6B930094" w:rsidR="009F63DF" w:rsidRDefault="009F63DF" w:rsidP="009F63DF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ab/>
                                <w:t>#Bloque de sentencias</w:t>
                              </w:r>
                            </w:p>
                            <w:p w14:paraId="2C65DC9A" w14:textId="4FCA2FCB" w:rsidR="009F63DF" w:rsidRDefault="009F63DF" w:rsidP="009F63DF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FinMientras</w:t>
                              </w:r>
                            </w:p>
                            <w:p w14:paraId="02EEC3EF" w14:textId="77777777" w:rsidR="009F63DF" w:rsidRPr="002666A2" w:rsidRDefault="009F63DF" w:rsidP="009F63DF">
                              <w:pPr>
                                <w:spacing w:line="360" w:lineRule="auto"/>
                                <w:rPr>
                                  <w:rFonts w:ascii="Consolas" w:hAnsi="Consolas"/>
                                </w:rPr>
                              </w:pPr>
                              <w:r w:rsidRPr="004204CF">
                                <w:rPr>
                                  <w:rFonts w:ascii="Consolas" w:hAnsi="Consolas"/>
                                </w:rPr>
                                <w:t>Fin</w:t>
                              </w:r>
                            </w:p>
                            <w:p w14:paraId="1CDF4B31" w14:textId="77777777" w:rsidR="009F63DF" w:rsidRDefault="009F63DF" w:rsidP="009F63D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078862" name="Cuadro de texto 1"/>
                        <wps:cNvSpPr txBox="1"/>
                        <wps:spPr>
                          <a:xfrm>
                            <a:off x="0" y="1838325"/>
                            <a:ext cx="58115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D98946" w14:textId="539038D9" w:rsidR="009F63DF" w:rsidRPr="004D52A8" w:rsidRDefault="009F63DF" w:rsidP="009F63DF">
                              <w:pPr>
                                <w:pStyle w:val="Caption"/>
                                <w:rPr>
                                  <w:rFonts w:ascii="Arial" w:hAnsi="Arial"/>
                                  <w:noProof/>
                                  <w:sz w:val="24"/>
                                  <w:lang w:eastAsia="ja-JP"/>
                                </w:rPr>
                              </w:pPr>
                              <w:r>
                                <w:t xml:space="preserve">Figura </w:t>
                              </w:r>
                              <w:r w:rsidR="006B07F8">
                                <w:fldChar w:fldCharType="begin"/>
                              </w:r>
                              <w:r w:rsidR="006B07F8">
                                <w:instrText xml:space="preserve"> SEQ Figura \* ARABIC </w:instrText>
                              </w:r>
                              <w:r w:rsidR="006B07F8">
                                <w:fldChar w:fldCharType="separate"/>
                              </w:r>
                              <w:r w:rsidR="00AE1531">
                                <w:rPr>
                                  <w:noProof/>
                                </w:rPr>
                                <w:t>10</w:t>
                              </w:r>
                              <w:r w:rsidR="006B07F8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-Estructura de sentencia Mientras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A14F78" id="Grupo 133269139" o:spid="_x0000_s1052" style="position:absolute;left:0;text-align:left;margin-left:-.3pt;margin-top:24.65pt;width:457.6pt;height:165.75pt;z-index:251658264" coordsize="58115,2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">
                <v:shape id="Cuadro de texto 1" o:spid="_x0000_s1053" type="#_x0000_t202" style="position:absolute;width:58115;height:17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" filled="f" stroked="f" strokeweight=".5pt">
                  <v:textbox>
                    <w:txbxContent>
                      <w:p w14:paraId="7F1FF899" w14:textId="77777777" w:rsidR="009F63DF" w:rsidRPr="004204CF" w:rsidRDefault="009F63DF" w:rsidP="009F63DF">
                        <w:pPr>
                          <w:spacing w:line="360" w:lineRule="auto"/>
                          <w:rPr>
                            <w:rFonts w:ascii="Consolas" w:hAnsi="Consolas"/>
                          </w:rPr>
                        </w:pPr>
                        <w:r w:rsidRPr="004204CF">
                          <w:rPr>
                            <w:rFonts w:ascii="Consolas" w:hAnsi="Consolas"/>
                          </w:rPr>
                          <w:t>Inicio</w:t>
                        </w:r>
                      </w:p>
                      <w:p w14:paraId="16242010" w14:textId="3CDADD2C" w:rsidR="009F63DF" w:rsidRDefault="009F63DF" w:rsidP="009F63DF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Mientras [condición] Hacer</w:t>
                        </w:r>
                      </w:p>
                      <w:p w14:paraId="135969F5" w14:textId="6B930094" w:rsidR="009F63DF" w:rsidRDefault="009F63DF" w:rsidP="009F63DF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ab/>
                          <w:t>#Bloque de sentencias</w:t>
                        </w:r>
                      </w:p>
                      <w:p w14:paraId="2C65DC9A" w14:textId="4FCA2FCB" w:rsidR="009F63DF" w:rsidRDefault="009F63DF" w:rsidP="009F63DF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FinMientras</w:t>
                        </w:r>
                      </w:p>
                      <w:p w14:paraId="02EEC3EF" w14:textId="77777777" w:rsidR="009F63DF" w:rsidRPr="002666A2" w:rsidRDefault="009F63DF" w:rsidP="009F63DF">
                        <w:pPr>
                          <w:spacing w:line="360" w:lineRule="auto"/>
                          <w:rPr>
                            <w:rFonts w:ascii="Consolas" w:hAnsi="Consolas"/>
                          </w:rPr>
                        </w:pPr>
                        <w:r w:rsidRPr="004204CF">
                          <w:rPr>
                            <w:rFonts w:ascii="Consolas" w:hAnsi="Consolas"/>
                          </w:rPr>
                          <w:t>Fin</w:t>
                        </w:r>
                      </w:p>
                      <w:p w14:paraId="1CDF4B31" w14:textId="77777777" w:rsidR="009F63DF" w:rsidRDefault="009F63DF" w:rsidP="009F63DF"/>
                    </w:txbxContent>
                  </v:textbox>
                </v:shape>
                <v:shape id="Cuadro de texto 1" o:spid="_x0000_s1054" type="#_x0000_t202" style="position:absolute;top:18383;width:581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" stroked="f">
                  <v:textbox style="mso-fit-shape-to-text:t" inset="0,0,0,0">
                    <w:txbxContent>
                      <w:p w14:paraId="7BD98946" w14:textId="539038D9" w:rsidR="009F63DF" w:rsidRPr="004D52A8" w:rsidRDefault="009F63DF" w:rsidP="009F63DF">
                        <w:pPr>
                          <w:pStyle w:val="Caption"/>
                          <w:rPr>
                            <w:rFonts w:ascii="Arial" w:hAnsi="Arial"/>
                            <w:noProof/>
                            <w:sz w:val="24"/>
                            <w:lang w:eastAsia="ja-JP"/>
                          </w:rPr>
                        </w:pPr>
                        <w:r>
                          <w:t xml:space="preserve">Figura </w:t>
                        </w:r>
                        <w:r w:rsidR="006B07F8">
                          <w:fldChar w:fldCharType="begin"/>
                        </w:r>
                        <w:r w:rsidR="006B07F8">
                          <w:instrText xml:space="preserve"> SEQ Figura \* ARABIC </w:instrText>
                        </w:r>
                        <w:r w:rsidR="006B07F8">
                          <w:fldChar w:fldCharType="separate"/>
                        </w:r>
                        <w:r w:rsidR="00AE1531">
                          <w:rPr>
                            <w:noProof/>
                          </w:rPr>
                          <w:t>10</w:t>
                        </w:r>
                        <w:r w:rsidR="006B07F8">
                          <w:rPr>
                            <w:noProof/>
                          </w:rPr>
                          <w:fldChar w:fldCharType="end"/>
                        </w:r>
                        <w:r>
                          <w:t>-Estructura de sentencia Mientras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F63DF">
        <w:t xml:space="preserve">La estructura de la sentencia </w:t>
      </w:r>
      <w:r w:rsidR="00FD50B3">
        <w:t>M</w:t>
      </w:r>
      <w:r w:rsidR="009F63DF">
        <w:t>ientras es la siguiente:</w:t>
      </w:r>
    </w:p>
    <w:p w14:paraId="1A090726" w14:textId="77777777" w:rsidR="00AE1531" w:rsidRPr="00AE1531" w:rsidRDefault="00AE1531" w:rsidP="00EA3CA8">
      <w:pPr>
        <w:spacing w:line="360" w:lineRule="auto"/>
        <w:rPr>
          <w:b/>
          <w:bCs/>
        </w:rPr>
      </w:pPr>
      <w:r w:rsidRPr="00AE1531">
        <w:rPr>
          <w:b/>
          <w:bCs/>
        </w:rPr>
        <w:t>Repetir</w:t>
      </w:r>
    </w:p>
    <w:p w14:paraId="371C9F73" w14:textId="77777777" w:rsidR="003D423A" w:rsidRDefault="003D423A" w:rsidP="00EA3CA8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B5DD03C" wp14:editId="333A806E">
                <wp:simplePos x="0" y="0"/>
                <wp:positionH relativeFrom="margin">
                  <wp:align>left</wp:align>
                </wp:positionH>
                <wp:positionV relativeFrom="paragraph">
                  <wp:posOffset>2247900</wp:posOffset>
                </wp:positionV>
                <wp:extent cx="5811520" cy="635"/>
                <wp:effectExtent l="0" t="0" r="0" b="0"/>
                <wp:wrapTopAndBottom/>
                <wp:docPr id="2058824795" name="Cuadro de texto 2058824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5EC8F6" w14:textId="015D1241" w:rsidR="00AE1531" w:rsidRPr="008E2ED9" w:rsidRDefault="00AE1531" w:rsidP="00AE1531">
                            <w:pPr>
                              <w:pStyle w:val="Caption"/>
                              <w:rPr>
                                <w:rFonts w:ascii="Arial" w:hAnsi="Arial"/>
                                <w:noProof/>
                                <w:sz w:val="24"/>
                                <w:lang w:eastAsia="ja-JP"/>
                              </w:rPr>
                            </w:pPr>
                            <w:r>
                              <w:t xml:space="preserve">Figura </w:t>
                            </w:r>
                            <w:r w:rsidR="006B07F8">
                              <w:fldChar w:fldCharType="begin"/>
                            </w:r>
                            <w:r w:rsidR="006B07F8">
                              <w:instrText xml:space="preserve"> SEQ Figura \* ARABIC </w:instrText>
                            </w:r>
                            <w:r w:rsidR="006B07F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r w:rsidR="006B07F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-Estructura de sentencia Repetir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DD03C" id="Cuadro de texto 2058824795" o:spid="_x0000_s1055" type="#_x0000_t202" style="position:absolute;left:0;text-align:left;margin-left:0;margin-top:177pt;width:457.6pt;height:.05pt;z-index:2516582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" stroked="f">
                <v:textbox style="mso-fit-shape-to-text:t" inset="0,0,0,0">
                  <w:txbxContent>
                    <w:p w14:paraId="3C5EC8F6" w14:textId="015D1241" w:rsidR="00AE1531" w:rsidRPr="008E2ED9" w:rsidRDefault="00AE1531" w:rsidP="00AE1531">
                      <w:pPr>
                        <w:pStyle w:val="Caption"/>
                        <w:rPr>
                          <w:rFonts w:ascii="Arial" w:hAnsi="Arial"/>
                          <w:noProof/>
                          <w:sz w:val="24"/>
                          <w:lang w:eastAsia="ja-JP"/>
                        </w:rPr>
                      </w:pPr>
                      <w:r>
                        <w:t xml:space="preserve">Figura </w:t>
                      </w:r>
                      <w:r w:rsidR="006B07F8">
                        <w:fldChar w:fldCharType="begin"/>
                      </w:r>
                      <w:r w:rsidR="006B07F8">
                        <w:instrText xml:space="preserve"> SEQ Figura \* ARABIC </w:instrText>
                      </w:r>
                      <w:r w:rsidR="006B07F8">
                        <w:fldChar w:fldCharType="separate"/>
                      </w:r>
                      <w:r>
                        <w:rPr>
                          <w:noProof/>
                        </w:rPr>
                        <w:t>11</w:t>
                      </w:r>
                      <w:r w:rsidR="006B07F8">
                        <w:rPr>
                          <w:noProof/>
                        </w:rPr>
                        <w:fldChar w:fldCharType="end"/>
                      </w:r>
                      <w:r>
                        <w:t>-Estructura de sentencia Repetir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E1531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9342A6D" wp14:editId="78F7DE84">
                <wp:simplePos x="0" y="0"/>
                <wp:positionH relativeFrom="column">
                  <wp:posOffset>-3810</wp:posOffset>
                </wp:positionH>
                <wp:positionV relativeFrom="paragraph">
                  <wp:posOffset>378460</wp:posOffset>
                </wp:positionV>
                <wp:extent cx="5811520" cy="1831696"/>
                <wp:effectExtent l="0" t="0" r="0" b="0"/>
                <wp:wrapTopAndBottom/>
                <wp:docPr id="810397917" name="Cuadro de texto 810397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520" cy="18316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BD4283" w14:textId="77777777" w:rsidR="00AE1531" w:rsidRPr="004204CF" w:rsidRDefault="00AE1531" w:rsidP="00AE1531">
                            <w:pPr>
                              <w:spacing w:line="360" w:lineRule="auto"/>
                              <w:rPr>
                                <w:rFonts w:ascii="Consolas" w:hAnsi="Consolas"/>
                              </w:rPr>
                            </w:pPr>
                            <w:r w:rsidRPr="004204CF">
                              <w:rPr>
                                <w:rFonts w:ascii="Consolas" w:hAnsi="Consolas"/>
                              </w:rPr>
                              <w:t>Inicio</w:t>
                            </w:r>
                          </w:p>
                          <w:p w14:paraId="2AAD738F" w14:textId="39287EBF" w:rsidR="00AE1531" w:rsidRDefault="00AE1531" w:rsidP="00AE1531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Repetir</w:t>
                            </w:r>
                          </w:p>
                          <w:p w14:paraId="5B36F1DD" w14:textId="77777777" w:rsidR="00AE1531" w:rsidRDefault="00AE1531" w:rsidP="00AE1531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#Bloque de sentencias</w:t>
                            </w:r>
                          </w:p>
                          <w:p w14:paraId="65E99EF9" w14:textId="2D251D3E" w:rsidR="00AE1531" w:rsidRDefault="00AE1531" w:rsidP="00AE1531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Finalizar cuando [condición];</w:t>
                            </w:r>
                          </w:p>
                          <w:p w14:paraId="4E84A1AE" w14:textId="77777777" w:rsidR="00AE1531" w:rsidRPr="002666A2" w:rsidRDefault="00AE1531" w:rsidP="00AE1531">
                            <w:pPr>
                              <w:spacing w:line="360" w:lineRule="auto"/>
                              <w:rPr>
                                <w:rFonts w:ascii="Consolas" w:hAnsi="Consolas"/>
                              </w:rPr>
                            </w:pPr>
                            <w:r w:rsidRPr="004204CF">
                              <w:rPr>
                                <w:rFonts w:ascii="Consolas" w:hAnsi="Consolas"/>
                              </w:rPr>
                              <w:t>Fin</w:t>
                            </w:r>
                          </w:p>
                          <w:p w14:paraId="513B6747" w14:textId="77777777" w:rsidR="00AE1531" w:rsidRDefault="00AE1531" w:rsidP="00AE15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42A6D" id="Cuadro de texto 810397917" o:spid="_x0000_s1056" type="#_x0000_t202" style="position:absolute;left:0;text-align:left;margin-left:-.3pt;margin-top:29.8pt;width:457.6pt;height:144.2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" filled="f" stroked="f" strokeweight=".5pt">
                <v:textbox>
                  <w:txbxContent>
                    <w:p w14:paraId="4FBD4283" w14:textId="77777777" w:rsidR="00AE1531" w:rsidRPr="004204CF" w:rsidRDefault="00AE1531" w:rsidP="00AE1531">
                      <w:pPr>
                        <w:spacing w:line="360" w:lineRule="auto"/>
                        <w:rPr>
                          <w:rFonts w:ascii="Consolas" w:hAnsi="Consolas"/>
                        </w:rPr>
                      </w:pPr>
                      <w:r w:rsidRPr="004204CF">
                        <w:rPr>
                          <w:rFonts w:ascii="Consolas" w:hAnsi="Consolas"/>
                        </w:rPr>
                        <w:t>Inicio</w:t>
                      </w:r>
                    </w:p>
                    <w:p w14:paraId="2AAD738F" w14:textId="39287EBF" w:rsidR="00AE1531" w:rsidRDefault="00AE1531" w:rsidP="00AE1531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Repetir</w:t>
                      </w:r>
                    </w:p>
                    <w:p w14:paraId="5B36F1DD" w14:textId="77777777" w:rsidR="00AE1531" w:rsidRDefault="00AE1531" w:rsidP="00AE1531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#Bloque de sentencias</w:t>
                      </w:r>
                    </w:p>
                    <w:p w14:paraId="65E99EF9" w14:textId="2D251D3E" w:rsidR="00AE1531" w:rsidRDefault="00AE1531" w:rsidP="00AE1531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Finalizar cuando [condición];</w:t>
                      </w:r>
                    </w:p>
                    <w:p w14:paraId="4E84A1AE" w14:textId="77777777" w:rsidR="00AE1531" w:rsidRPr="002666A2" w:rsidRDefault="00AE1531" w:rsidP="00AE1531">
                      <w:pPr>
                        <w:spacing w:line="360" w:lineRule="auto"/>
                        <w:rPr>
                          <w:rFonts w:ascii="Consolas" w:hAnsi="Consolas"/>
                        </w:rPr>
                      </w:pPr>
                      <w:r w:rsidRPr="004204CF">
                        <w:rPr>
                          <w:rFonts w:ascii="Consolas" w:hAnsi="Consolas"/>
                        </w:rPr>
                        <w:t>Fin</w:t>
                      </w:r>
                    </w:p>
                    <w:p w14:paraId="513B6747" w14:textId="77777777" w:rsidR="00AE1531" w:rsidRDefault="00AE1531" w:rsidP="00AE1531"/>
                  </w:txbxContent>
                </v:textbox>
                <w10:wrap type="topAndBottom"/>
              </v:shape>
            </w:pict>
          </mc:Fallback>
        </mc:AlternateContent>
      </w:r>
      <w:r w:rsidR="00AE1531">
        <w:t>La estructura de la sentencia Repetir es la siguiente:</w:t>
      </w:r>
    </w:p>
    <w:p w14:paraId="733460C4" w14:textId="77777777" w:rsidR="003D423A" w:rsidRDefault="003D423A" w:rsidP="00EA3CA8">
      <w:pPr>
        <w:spacing w:line="360" w:lineRule="auto"/>
      </w:pPr>
    </w:p>
    <w:p w14:paraId="02DC67A2" w14:textId="77777777" w:rsidR="003D423A" w:rsidRDefault="003D423A" w:rsidP="00EA3CA8">
      <w:pPr>
        <w:spacing w:line="360" w:lineRule="auto"/>
      </w:pPr>
    </w:p>
    <w:p w14:paraId="440CC114" w14:textId="77777777" w:rsidR="003D423A" w:rsidRDefault="003D423A" w:rsidP="00EA3CA8">
      <w:pPr>
        <w:spacing w:line="360" w:lineRule="auto"/>
      </w:pPr>
    </w:p>
    <w:p w14:paraId="7A65AC2C" w14:textId="540DD4DB" w:rsidR="00BB46D1" w:rsidRDefault="00366C2A" w:rsidP="007075A7">
      <w:pPr>
        <w:pStyle w:val="Title"/>
      </w:pPr>
      <w:bookmarkStart w:id="14" w:name="_Toc135258664"/>
      <w:r>
        <w:rPr>
          <w:lang w:eastAsia="en-US"/>
        </w:rPr>
        <w:t>Tabla de errores</w:t>
      </w:r>
      <w:bookmarkEnd w:id="14"/>
    </w:p>
    <w:tbl>
      <w:tblPr>
        <w:tblStyle w:val="TableGrid"/>
        <w:tblW w:w="10529" w:type="dxa"/>
        <w:tblInd w:w="-854" w:type="dxa"/>
        <w:tblLook w:val="04A0" w:firstRow="1" w:lastRow="0" w:firstColumn="1" w:lastColumn="0" w:noHBand="0" w:noVBand="1"/>
      </w:tblPr>
      <w:tblGrid>
        <w:gridCol w:w="1123"/>
        <w:gridCol w:w="1217"/>
        <w:gridCol w:w="1363"/>
        <w:gridCol w:w="1671"/>
        <w:gridCol w:w="1671"/>
        <w:gridCol w:w="3484"/>
      </w:tblGrid>
      <w:tr w:rsidR="00196F53" w14:paraId="0B23D010" w14:textId="77777777">
        <w:tc>
          <w:tcPr>
            <w:tcW w:w="1123" w:type="dxa"/>
          </w:tcPr>
          <w:p w14:paraId="39BD3458" w14:textId="77777777" w:rsidR="00196F53" w:rsidRDefault="00196F53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Número de error</w:t>
            </w:r>
          </w:p>
        </w:tc>
        <w:tc>
          <w:tcPr>
            <w:tcW w:w="1217" w:type="dxa"/>
          </w:tcPr>
          <w:p w14:paraId="2A8DEA10" w14:textId="77777777" w:rsidR="00196F53" w:rsidRPr="00715734" w:rsidRDefault="00196F53">
            <w:pPr>
              <w:jc w:val="center"/>
              <w:rPr>
                <w:b/>
                <w:bCs/>
                <w:lang w:eastAsia="en-US"/>
              </w:rPr>
            </w:pPr>
            <w:r w:rsidRPr="00715734">
              <w:rPr>
                <w:b/>
                <w:bCs/>
                <w:lang w:eastAsia="en-US"/>
              </w:rPr>
              <w:t>Tipo</w:t>
            </w:r>
          </w:p>
        </w:tc>
        <w:tc>
          <w:tcPr>
            <w:tcW w:w="1363" w:type="dxa"/>
          </w:tcPr>
          <w:p w14:paraId="21593657" w14:textId="77777777" w:rsidR="00196F53" w:rsidRPr="00715734" w:rsidRDefault="00196F53">
            <w:pPr>
              <w:jc w:val="center"/>
              <w:rPr>
                <w:b/>
                <w:bCs/>
                <w:lang w:eastAsia="en-US"/>
              </w:rPr>
            </w:pPr>
            <w:r w:rsidRPr="00715734">
              <w:rPr>
                <w:b/>
                <w:bCs/>
                <w:lang w:eastAsia="en-US"/>
              </w:rPr>
              <w:t>Ubicación</w:t>
            </w:r>
          </w:p>
        </w:tc>
        <w:tc>
          <w:tcPr>
            <w:tcW w:w="1671" w:type="dxa"/>
          </w:tcPr>
          <w:p w14:paraId="768668DD" w14:textId="77777777" w:rsidR="00196F53" w:rsidRPr="00715734" w:rsidRDefault="00196F53">
            <w:pPr>
              <w:jc w:val="center"/>
              <w:rPr>
                <w:b/>
                <w:bCs/>
                <w:lang w:eastAsia="en-US"/>
              </w:rPr>
            </w:pPr>
            <w:r w:rsidRPr="00715734">
              <w:rPr>
                <w:b/>
                <w:bCs/>
                <w:lang w:eastAsia="en-US"/>
              </w:rPr>
              <w:t>Token</w:t>
            </w:r>
          </w:p>
        </w:tc>
        <w:tc>
          <w:tcPr>
            <w:tcW w:w="1671" w:type="dxa"/>
          </w:tcPr>
          <w:p w14:paraId="1D71EE82" w14:textId="77777777" w:rsidR="00196F53" w:rsidRPr="00715734" w:rsidRDefault="00196F53">
            <w:pPr>
              <w:jc w:val="center"/>
              <w:rPr>
                <w:b/>
                <w:bCs/>
                <w:lang w:eastAsia="en-US"/>
              </w:rPr>
            </w:pPr>
            <w:r w:rsidRPr="00715734">
              <w:rPr>
                <w:b/>
                <w:bCs/>
                <w:lang w:eastAsia="en-US"/>
              </w:rPr>
              <w:t>Descripción</w:t>
            </w:r>
          </w:p>
        </w:tc>
        <w:tc>
          <w:tcPr>
            <w:tcW w:w="3484" w:type="dxa"/>
          </w:tcPr>
          <w:p w14:paraId="36D7AD65" w14:textId="77777777" w:rsidR="00196F53" w:rsidRPr="00715734" w:rsidRDefault="00196F53">
            <w:pPr>
              <w:jc w:val="center"/>
              <w:rPr>
                <w:b/>
                <w:bCs/>
                <w:lang w:eastAsia="en-US"/>
              </w:rPr>
            </w:pPr>
            <w:r w:rsidRPr="00715734">
              <w:rPr>
                <w:b/>
                <w:bCs/>
                <w:lang w:eastAsia="en-US"/>
              </w:rPr>
              <w:t>Solución.</w:t>
            </w:r>
          </w:p>
        </w:tc>
      </w:tr>
      <w:tr w:rsidR="00196F53" w14:paraId="53DD0DD4" w14:textId="77777777">
        <w:tc>
          <w:tcPr>
            <w:tcW w:w="1234" w:type="dxa"/>
          </w:tcPr>
          <w:p w14:paraId="77F1BD84" w14:textId="77777777" w:rsidR="00196F53" w:rsidRDefault="00196F5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0" w:type="dxa"/>
          </w:tcPr>
          <w:p w14:paraId="10006AA4" w14:textId="77777777" w:rsidR="00196F53" w:rsidRPr="00715734" w:rsidRDefault="00196F53">
            <w:pPr>
              <w:rPr>
                <w:lang w:eastAsia="en-US"/>
              </w:rPr>
            </w:pPr>
            <w:r>
              <w:rPr>
                <w:lang w:eastAsia="en-US"/>
              </w:rPr>
              <w:t>Error léxico</w:t>
            </w:r>
          </w:p>
        </w:tc>
        <w:tc>
          <w:tcPr>
            <w:tcW w:w="1654" w:type="dxa"/>
          </w:tcPr>
          <w:p w14:paraId="7B07C873" w14:textId="77777777" w:rsidR="00196F53" w:rsidRDefault="00196F53">
            <w:pPr>
              <w:rPr>
                <w:lang w:eastAsia="en-US"/>
              </w:rPr>
            </w:pPr>
            <w:r>
              <w:rPr>
                <w:lang w:eastAsia="en-US"/>
              </w:rPr>
              <w:t>Línea 3, columna 6</w:t>
            </w:r>
          </w:p>
        </w:tc>
        <w:tc>
          <w:tcPr>
            <w:tcW w:w="1137" w:type="dxa"/>
          </w:tcPr>
          <w:p w14:paraId="74A1F0CA" w14:textId="77777777" w:rsidR="00196F53" w:rsidRDefault="00196F5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,</w:t>
            </w:r>
          </w:p>
        </w:tc>
        <w:tc>
          <w:tcPr>
            <w:tcW w:w="1590" w:type="dxa"/>
          </w:tcPr>
          <w:p w14:paraId="039F6FE5" w14:textId="77777777" w:rsidR="00196F53" w:rsidRDefault="00196F53">
            <w:pPr>
              <w:rPr>
                <w:lang w:eastAsia="en-US"/>
              </w:rPr>
            </w:pPr>
            <w:r>
              <w:rPr>
                <w:lang w:eastAsia="en-US"/>
              </w:rPr>
              <w:t>Símbolo ‘,’ desconocido</w:t>
            </w:r>
          </w:p>
        </w:tc>
        <w:tc>
          <w:tcPr>
            <w:tcW w:w="3484" w:type="dxa"/>
          </w:tcPr>
          <w:p w14:paraId="16945712" w14:textId="77777777" w:rsidR="00196F53" w:rsidRDefault="00196F53">
            <w:pPr>
              <w:rPr>
                <w:lang w:eastAsia="en-US"/>
              </w:rPr>
            </w:pPr>
            <w:r>
              <w:rPr>
                <w:lang w:eastAsia="en-US"/>
              </w:rPr>
              <w:t>Remover símbolo ‘,’</w:t>
            </w:r>
          </w:p>
        </w:tc>
      </w:tr>
      <w:tr w:rsidR="00196F53" w14:paraId="31FE4409" w14:textId="77777777">
        <w:tc>
          <w:tcPr>
            <w:tcW w:w="1123" w:type="dxa"/>
          </w:tcPr>
          <w:p w14:paraId="62685202" w14:textId="77777777" w:rsidR="00196F53" w:rsidRDefault="00196F5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217" w:type="dxa"/>
          </w:tcPr>
          <w:p w14:paraId="571F0851" w14:textId="77777777" w:rsidR="00196F53" w:rsidRPr="00715734" w:rsidRDefault="00196F53">
            <w:pPr>
              <w:rPr>
                <w:lang w:eastAsia="en-US"/>
              </w:rPr>
            </w:pPr>
            <w:r w:rsidRPr="00715734">
              <w:rPr>
                <w:lang w:eastAsia="en-US"/>
              </w:rPr>
              <w:t xml:space="preserve">Error </w:t>
            </w:r>
            <w:r>
              <w:rPr>
                <w:lang w:eastAsia="en-US"/>
              </w:rPr>
              <w:t xml:space="preserve">sintáctico </w:t>
            </w:r>
          </w:p>
        </w:tc>
        <w:tc>
          <w:tcPr>
            <w:tcW w:w="1363" w:type="dxa"/>
          </w:tcPr>
          <w:p w14:paraId="5C8EF35A" w14:textId="77777777" w:rsidR="00196F53" w:rsidRPr="00715734" w:rsidRDefault="00196F53">
            <w:pPr>
              <w:rPr>
                <w:lang w:eastAsia="en-US"/>
              </w:rPr>
            </w:pPr>
            <w:r>
              <w:rPr>
                <w:lang w:eastAsia="en-US"/>
              </w:rPr>
              <w:t>Línea 3, Columna 24</w:t>
            </w:r>
          </w:p>
        </w:tc>
        <w:tc>
          <w:tcPr>
            <w:tcW w:w="1671" w:type="dxa"/>
          </w:tcPr>
          <w:p w14:paraId="731A9B0F" w14:textId="77777777" w:rsidR="00196F53" w:rsidRPr="00715734" w:rsidRDefault="00196F5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;</w:t>
            </w:r>
          </w:p>
        </w:tc>
        <w:tc>
          <w:tcPr>
            <w:tcW w:w="1671" w:type="dxa"/>
          </w:tcPr>
          <w:p w14:paraId="5EBB86B5" w14:textId="77777777" w:rsidR="00196F53" w:rsidRPr="00715734" w:rsidRDefault="00196F53">
            <w:pPr>
              <w:rPr>
                <w:lang w:eastAsia="en-US"/>
              </w:rPr>
            </w:pPr>
            <w:r>
              <w:rPr>
                <w:lang w:eastAsia="en-US"/>
              </w:rPr>
              <w:t>Se encontró símbolo “;”</w:t>
            </w:r>
          </w:p>
        </w:tc>
        <w:tc>
          <w:tcPr>
            <w:tcW w:w="3484" w:type="dxa"/>
          </w:tcPr>
          <w:p w14:paraId="5B2BBC1F" w14:textId="77777777" w:rsidR="00196F53" w:rsidRDefault="00196F53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Se esperaba uno de los siguientes: </w:t>
            </w:r>
          </w:p>
          <w:p w14:paraId="37DCE075" w14:textId="77777777" w:rsidR="00196F53" w:rsidRDefault="00196F53" w:rsidP="00196F53">
            <w:pPr>
              <w:pStyle w:val="ListParagraph"/>
              <w:numPr>
                <w:ilvl w:val="0"/>
                <w:numId w:val="33"/>
              </w:numPr>
              <w:rPr>
                <w:lang w:eastAsia="en-US"/>
              </w:rPr>
            </w:pPr>
            <w:r>
              <w:rPr>
                <w:lang w:eastAsia="en-US"/>
              </w:rPr>
              <w:t>&lt;CADENA_TEXTO&gt;</w:t>
            </w:r>
          </w:p>
          <w:p w14:paraId="2F9BB143" w14:textId="77777777" w:rsidR="00196F53" w:rsidRDefault="00196F53" w:rsidP="00196F53">
            <w:pPr>
              <w:pStyle w:val="ListParagraph"/>
              <w:numPr>
                <w:ilvl w:val="0"/>
                <w:numId w:val="33"/>
              </w:numPr>
              <w:rPr>
                <w:lang w:eastAsia="en-US"/>
              </w:rPr>
            </w:pPr>
            <w:r>
              <w:rPr>
                <w:lang w:eastAsia="en-US"/>
              </w:rPr>
              <w:t>&lt;CARÁCTER_TEXTO&gt;</w:t>
            </w:r>
          </w:p>
          <w:p w14:paraId="02EC1922" w14:textId="77777777" w:rsidR="00196F53" w:rsidRDefault="00196F53" w:rsidP="00196F53">
            <w:pPr>
              <w:pStyle w:val="ListParagraph"/>
              <w:numPr>
                <w:ilvl w:val="0"/>
                <w:numId w:val="33"/>
              </w:numPr>
              <w:rPr>
                <w:lang w:eastAsia="en-US"/>
              </w:rPr>
            </w:pPr>
            <w:r>
              <w:rPr>
                <w:lang w:eastAsia="en-US"/>
              </w:rPr>
              <w:t>&lt;NUMERO_ENTERO&gt;</w:t>
            </w:r>
          </w:p>
          <w:p w14:paraId="368CCCE6" w14:textId="77777777" w:rsidR="00196F53" w:rsidRDefault="00196F53" w:rsidP="00196F53">
            <w:pPr>
              <w:pStyle w:val="ListParagraph"/>
              <w:numPr>
                <w:ilvl w:val="0"/>
                <w:numId w:val="33"/>
              </w:numPr>
              <w:rPr>
                <w:lang w:eastAsia="en-US"/>
              </w:rPr>
            </w:pPr>
            <w:r>
              <w:rPr>
                <w:lang w:eastAsia="en-US"/>
              </w:rPr>
              <w:t>&lt;NUMERO_DECIMAL&gt;</w:t>
            </w:r>
          </w:p>
          <w:p w14:paraId="529D5917" w14:textId="77777777" w:rsidR="00196F53" w:rsidRDefault="00196F53" w:rsidP="00196F53">
            <w:pPr>
              <w:pStyle w:val="ListParagraph"/>
              <w:numPr>
                <w:ilvl w:val="0"/>
                <w:numId w:val="33"/>
              </w:numPr>
              <w:rPr>
                <w:lang w:eastAsia="en-US"/>
              </w:rPr>
            </w:pPr>
            <w:r>
              <w:rPr>
                <w:lang w:eastAsia="en-US"/>
              </w:rPr>
              <w:t>“Falso”</w:t>
            </w:r>
          </w:p>
          <w:p w14:paraId="796FA769" w14:textId="77777777" w:rsidR="00196F53" w:rsidRDefault="00196F53" w:rsidP="00196F53">
            <w:pPr>
              <w:pStyle w:val="ListParagraph"/>
              <w:numPr>
                <w:ilvl w:val="0"/>
                <w:numId w:val="33"/>
              </w:numPr>
              <w:rPr>
                <w:lang w:eastAsia="en-US"/>
              </w:rPr>
            </w:pPr>
            <w:r>
              <w:rPr>
                <w:lang w:eastAsia="en-US"/>
              </w:rPr>
              <w:t>“Verdadero”</w:t>
            </w:r>
          </w:p>
          <w:p w14:paraId="4B76621A" w14:textId="77777777" w:rsidR="00196F53" w:rsidRDefault="00196F53" w:rsidP="00196F53">
            <w:pPr>
              <w:pStyle w:val="ListParagraph"/>
              <w:numPr>
                <w:ilvl w:val="0"/>
                <w:numId w:val="33"/>
              </w:numPr>
              <w:rPr>
                <w:lang w:eastAsia="en-US"/>
              </w:rPr>
            </w:pPr>
            <w:r>
              <w:rPr>
                <w:lang w:eastAsia="en-US"/>
              </w:rPr>
              <w:t>“!”</w:t>
            </w:r>
          </w:p>
          <w:p w14:paraId="179E5C22" w14:textId="77777777" w:rsidR="00196F53" w:rsidRDefault="00196F53" w:rsidP="00196F53">
            <w:pPr>
              <w:pStyle w:val="ListParagraph"/>
              <w:numPr>
                <w:ilvl w:val="0"/>
                <w:numId w:val="33"/>
              </w:numPr>
              <w:rPr>
                <w:lang w:eastAsia="en-US"/>
              </w:rPr>
            </w:pPr>
            <w:r>
              <w:rPr>
                <w:lang w:eastAsia="en-US"/>
              </w:rPr>
              <w:t>“(“</w:t>
            </w:r>
          </w:p>
          <w:p w14:paraId="31415247" w14:textId="77777777" w:rsidR="00196F53" w:rsidRPr="00715734" w:rsidRDefault="00196F53" w:rsidP="00196F53">
            <w:pPr>
              <w:pStyle w:val="ListParagraph"/>
              <w:numPr>
                <w:ilvl w:val="0"/>
                <w:numId w:val="33"/>
              </w:numPr>
              <w:rPr>
                <w:lang w:eastAsia="en-US"/>
              </w:rPr>
            </w:pPr>
            <w:r>
              <w:rPr>
                <w:lang w:eastAsia="en-US"/>
              </w:rPr>
              <w:t>&lt;VARIABLE&gt;</w:t>
            </w:r>
          </w:p>
        </w:tc>
      </w:tr>
      <w:tr w:rsidR="00196F53" w14:paraId="65375ECA" w14:textId="77777777">
        <w:tc>
          <w:tcPr>
            <w:tcW w:w="1123" w:type="dxa"/>
          </w:tcPr>
          <w:p w14:paraId="0284E9BC" w14:textId="77777777" w:rsidR="00196F53" w:rsidRDefault="00196F5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217" w:type="dxa"/>
          </w:tcPr>
          <w:p w14:paraId="40078A51" w14:textId="77777777" w:rsidR="00196F53" w:rsidRPr="00715734" w:rsidRDefault="00196F53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Error sintáctico </w:t>
            </w:r>
          </w:p>
        </w:tc>
        <w:tc>
          <w:tcPr>
            <w:tcW w:w="1363" w:type="dxa"/>
          </w:tcPr>
          <w:p w14:paraId="7C522808" w14:textId="77777777" w:rsidR="00196F53" w:rsidRPr="00715734" w:rsidRDefault="00196F53">
            <w:pPr>
              <w:rPr>
                <w:lang w:eastAsia="en-US"/>
              </w:rPr>
            </w:pPr>
            <w:r>
              <w:rPr>
                <w:lang w:eastAsia="en-US"/>
              </w:rPr>
              <w:t>Línea 13, columna 32</w:t>
            </w:r>
          </w:p>
        </w:tc>
        <w:tc>
          <w:tcPr>
            <w:tcW w:w="1671" w:type="dxa"/>
          </w:tcPr>
          <w:p w14:paraId="76D6AD3E" w14:textId="77777777" w:rsidR="00196F53" w:rsidRPr="00715734" w:rsidRDefault="00196F53">
            <w:pPr>
              <w:rPr>
                <w:lang w:eastAsia="en-US"/>
              </w:rPr>
            </w:pPr>
            <w:r>
              <w:rPr>
                <w:lang w:eastAsia="en-US"/>
              </w:rPr>
              <w:t>Mientras</w:t>
            </w:r>
          </w:p>
        </w:tc>
        <w:tc>
          <w:tcPr>
            <w:tcW w:w="1671" w:type="dxa"/>
          </w:tcPr>
          <w:p w14:paraId="24C12AEC" w14:textId="77777777" w:rsidR="00196F53" w:rsidRPr="00715734" w:rsidRDefault="00196F53">
            <w:pPr>
              <w:rPr>
                <w:lang w:eastAsia="en-US"/>
              </w:rPr>
            </w:pPr>
            <w:r>
              <w:rPr>
                <w:lang w:eastAsia="en-US"/>
              </w:rPr>
              <w:t>Se encontró el símbolo “Mientras”</w:t>
            </w:r>
          </w:p>
        </w:tc>
        <w:tc>
          <w:tcPr>
            <w:tcW w:w="3484" w:type="dxa"/>
          </w:tcPr>
          <w:p w14:paraId="21985BE7" w14:textId="77777777" w:rsidR="00196F53" w:rsidRDefault="00196F53">
            <w:pPr>
              <w:rPr>
                <w:lang w:eastAsia="en-US"/>
              </w:rPr>
            </w:pPr>
            <w:r>
              <w:rPr>
                <w:lang w:eastAsia="en-US"/>
              </w:rPr>
              <w:t>Se esperaba uno de los siguientes:</w:t>
            </w:r>
          </w:p>
          <w:p w14:paraId="6D0A8149" w14:textId="77777777" w:rsidR="00196F53" w:rsidRDefault="00196F53" w:rsidP="00196F53">
            <w:pPr>
              <w:pStyle w:val="ListParagraph"/>
              <w:numPr>
                <w:ilvl w:val="0"/>
                <w:numId w:val="32"/>
              </w:numPr>
              <w:rPr>
                <w:lang w:eastAsia="en-US"/>
              </w:rPr>
            </w:pPr>
            <w:r>
              <w:rPr>
                <w:lang w:eastAsia="en-US"/>
              </w:rPr>
              <w:t>“;”</w:t>
            </w:r>
          </w:p>
          <w:p w14:paraId="470EBB97" w14:textId="77777777" w:rsidR="00196F53" w:rsidRDefault="00196F53" w:rsidP="00196F53">
            <w:pPr>
              <w:pStyle w:val="ListParagraph"/>
              <w:numPr>
                <w:ilvl w:val="0"/>
                <w:numId w:val="32"/>
              </w:numPr>
              <w:rPr>
                <w:lang w:eastAsia="en-US"/>
              </w:rPr>
            </w:pPr>
            <w:r>
              <w:rPr>
                <w:lang w:eastAsia="en-US"/>
              </w:rPr>
              <w:t>“+”</w:t>
            </w:r>
          </w:p>
          <w:p w14:paraId="1B3F6341" w14:textId="77777777" w:rsidR="00196F53" w:rsidRDefault="00196F53" w:rsidP="00196F53">
            <w:pPr>
              <w:pStyle w:val="ListParagraph"/>
              <w:numPr>
                <w:ilvl w:val="0"/>
                <w:numId w:val="32"/>
              </w:numPr>
              <w:rPr>
                <w:lang w:eastAsia="en-US"/>
              </w:rPr>
            </w:pPr>
            <w:r>
              <w:rPr>
                <w:lang w:eastAsia="en-US"/>
              </w:rPr>
              <w:t>“-”</w:t>
            </w:r>
          </w:p>
          <w:p w14:paraId="69CF6E75" w14:textId="77777777" w:rsidR="00196F53" w:rsidRDefault="00196F53" w:rsidP="00196F53">
            <w:pPr>
              <w:pStyle w:val="ListParagraph"/>
              <w:numPr>
                <w:ilvl w:val="0"/>
                <w:numId w:val="32"/>
              </w:numPr>
              <w:rPr>
                <w:lang w:eastAsia="en-US"/>
              </w:rPr>
            </w:pPr>
            <w:r>
              <w:rPr>
                <w:lang w:eastAsia="en-US"/>
              </w:rPr>
              <w:t>“*”</w:t>
            </w:r>
          </w:p>
          <w:p w14:paraId="55CD6109" w14:textId="77777777" w:rsidR="00196F53" w:rsidRDefault="00196F53" w:rsidP="00196F53">
            <w:pPr>
              <w:pStyle w:val="ListParagraph"/>
              <w:numPr>
                <w:ilvl w:val="0"/>
                <w:numId w:val="32"/>
              </w:numPr>
              <w:rPr>
                <w:lang w:eastAsia="en-US"/>
              </w:rPr>
            </w:pPr>
            <w:r>
              <w:rPr>
                <w:lang w:eastAsia="en-US"/>
              </w:rPr>
              <w:t>“/”</w:t>
            </w:r>
          </w:p>
          <w:p w14:paraId="43106AA4" w14:textId="77777777" w:rsidR="00196F53" w:rsidRDefault="00196F53" w:rsidP="00196F53">
            <w:pPr>
              <w:pStyle w:val="ListParagraph"/>
              <w:numPr>
                <w:ilvl w:val="0"/>
                <w:numId w:val="32"/>
              </w:numPr>
              <w:rPr>
                <w:lang w:eastAsia="en-US"/>
              </w:rPr>
            </w:pPr>
            <w:r>
              <w:rPr>
                <w:lang w:eastAsia="en-US"/>
              </w:rPr>
              <w:t>“%”</w:t>
            </w:r>
          </w:p>
          <w:p w14:paraId="67D7DD48" w14:textId="77777777" w:rsidR="00196F53" w:rsidRDefault="00196F53" w:rsidP="00196F53">
            <w:pPr>
              <w:pStyle w:val="ListParagraph"/>
              <w:numPr>
                <w:ilvl w:val="0"/>
                <w:numId w:val="32"/>
              </w:numPr>
              <w:rPr>
                <w:lang w:eastAsia="en-US"/>
              </w:rPr>
            </w:pPr>
            <w:r>
              <w:rPr>
                <w:lang w:eastAsia="en-US"/>
              </w:rPr>
              <w:t>“| |”</w:t>
            </w:r>
          </w:p>
          <w:p w14:paraId="5F510CD7" w14:textId="77777777" w:rsidR="00196F53" w:rsidRDefault="00196F53" w:rsidP="00196F53">
            <w:pPr>
              <w:pStyle w:val="ListParagraph"/>
              <w:numPr>
                <w:ilvl w:val="0"/>
                <w:numId w:val="32"/>
              </w:numPr>
              <w:rPr>
                <w:lang w:eastAsia="en-US"/>
              </w:rPr>
            </w:pPr>
            <w:r>
              <w:rPr>
                <w:lang w:eastAsia="en-US"/>
              </w:rPr>
              <w:t>“==”</w:t>
            </w:r>
          </w:p>
          <w:p w14:paraId="43666D58" w14:textId="77777777" w:rsidR="00196F53" w:rsidRDefault="00196F53" w:rsidP="00196F53">
            <w:pPr>
              <w:pStyle w:val="ListParagraph"/>
              <w:numPr>
                <w:ilvl w:val="0"/>
                <w:numId w:val="32"/>
              </w:numPr>
              <w:rPr>
                <w:lang w:eastAsia="en-US"/>
              </w:rPr>
            </w:pPr>
            <w:r>
              <w:rPr>
                <w:lang w:eastAsia="en-US"/>
              </w:rPr>
              <w:t>“!=”</w:t>
            </w:r>
          </w:p>
          <w:p w14:paraId="4B7DAF9F" w14:textId="77777777" w:rsidR="00196F53" w:rsidRDefault="00196F53" w:rsidP="00196F53">
            <w:pPr>
              <w:pStyle w:val="ListParagraph"/>
              <w:numPr>
                <w:ilvl w:val="0"/>
                <w:numId w:val="32"/>
              </w:numPr>
              <w:rPr>
                <w:lang w:eastAsia="en-US"/>
              </w:rPr>
            </w:pPr>
            <w:r>
              <w:rPr>
                <w:lang w:eastAsia="en-US"/>
              </w:rPr>
              <w:t>“&gt;”</w:t>
            </w:r>
          </w:p>
          <w:p w14:paraId="2FC73AC2" w14:textId="77777777" w:rsidR="00196F53" w:rsidRDefault="00196F53" w:rsidP="00196F53">
            <w:pPr>
              <w:pStyle w:val="ListParagraph"/>
              <w:numPr>
                <w:ilvl w:val="0"/>
                <w:numId w:val="32"/>
              </w:numPr>
              <w:rPr>
                <w:lang w:eastAsia="en-US"/>
              </w:rPr>
            </w:pPr>
            <w:r>
              <w:rPr>
                <w:lang w:eastAsia="en-US"/>
              </w:rPr>
              <w:t>“&lt;”</w:t>
            </w:r>
          </w:p>
          <w:p w14:paraId="0925EFB5" w14:textId="77777777" w:rsidR="00196F53" w:rsidRDefault="00196F53" w:rsidP="00196F53">
            <w:pPr>
              <w:pStyle w:val="ListParagraph"/>
              <w:numPr>
                <w:ilvl w:val="0"/>
                <w:numId w:val="32"/>
              </w:numPr>
              <w:rPr>
                <w:lang w:eastAsia="en-US"/>
              </w:rPr>
            </w:pPr>
            <w:r>
              <w:rPr>
                <w:lang w:eastAsia="en-US"/>
              </w:rPr>
              <w:t>“&gt;=”</w:t>
            </w:r>
          </w:p>
          <w:p w14:paraId="0F69B452" w14:textId="77777777" w:rsidR="00196F53" w:rsidRPr="00715734" w:rsidRDefault="00196F53" w:rsidP="00196F53">
            <w:pPr>
              <w:pStyle w:val="ListParagraph"/>
              <w:numPr>
                <w:ilvl w:val="0"/>
                <w:numId w:val="32"/>
              </w:numPr>
              <w:rPr>
                <w:lang w:eastAsia="en-US"/>
              </w:rPr>
            </w:pPr>
            <w:r>
              <w:rPr>
                <w:lang w:eastAsia="en-US"/>
              </w:rPr>
              <w:t>“&lt;=”</w:t>
            </w:r>
          </w:p>
        </w:tc>
      </w:tr>
      <w:tr w:rsidR="00196F53" w14:paraId="2DF3EED3" w14:textId="77777777">
        <w:tc>
          <w:tcPr>
            <w:tcW w:w="1123" w:type="dxa"/>
          </w:tcPr>
          <w:p w14:paraId="183C63A5" w14:textId="77777777" w:rsidR="00196F53" w:rsidRDefault="00196F5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217" w:type="dxa"/>
          </w:tcPr>
          <w:p w14:paraId="5FC778DF" w14:textId="77777777" w:rsidR="00196F53" w:rsidRDefault="00196F53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Error sintáctico </w:t>
            </w:r>
          </w:p>
        </w:tc>
        <w:tc>
          <w:tcPr>
            <w:tcW w:w="1363" w:type="dxa"/>
          </w:tcPr>
          <w:p w14:paraId="0274EB3E" w14:textId="77777777" w:rsidR="00196F53" w:rsidRDefault="00196F53">
            <w:pPr>
              <w:rPr>
                <w:lang w:eastAsia="en-US"/>
              </w:rPr>
            </w:pPr>
            <w:r>
              <w:rPr>
                <w:lang w:eastAsia="en-US"/>
              </w:rPr>
              <w:t>Línea 19, columna 9</w:t>
            </w:r>
          </w:p>
        </w:tc>
        <w:tc>
          <w:tcPr>
            <w:tcW w:w="1671" w:type="dxa"/>
          </w:tcPr>
          <w:p w14:paraId="5A715009" w14:textId="77777777" w:rsidR="00196F53" w:rsidRDefault="00196F53">
            <w:pPr>
              <w:rPr>
                <w:lang w:eastAsia="en-US"/>
              </w:rPr>
            </w:pPr>
            <w:r>
              <w:rPr>
                <w:lang w:eastAsia="en-US"/>
              </w:rPr>
              <w:t>&lt;VARIABLE&gt;</w:t>
            </w:r>
          </w:p>
        </w:tc>
        <w:tc>
          <w:tcPr>
            <w:tcW w:w="1671" w:type="dxa"/>
          </w:tcPr>
          <w:p w14:paraId="4818510C" w14:textId="77777777" w:rsidR="00196F53" w:rsidRDefault="00196F53">
            <w:pPr>
              <w:rPr>
                <w:lang w:eastAsia="en-US"/>
              </w:rPr>
            </w:pPr>
            <w:r>
              <w:rPr>
                <w:lang w:eastAsia="en-US"/>
              </w:rPr>
              <w:t>Se encontró el símbolo &lt;VARIABLE&gt;</w:t>
            </w:r>
          </w:p>
        </w:tc>
        <w:tc>
          <w:tcPr>
            <w:tcW w:w="3484" w:type="dxa"/>
          </w:tcPr>
          <w:p w14:paraId="67EA19CA" w14:textId="77777777" w:rsidR="00196F53" w:rsidRDefault="00196F53">
            <w:pPr>
              <w:rPr>
                <w:lang w:eastAsia="en-US"/>
              </w:rPr>
            </w:pPr>
            <w:r>
              <w:rPr>
                <w:lang w:eastAsia="en-US"/>
              </w:rPr>
              <w:t>Se esperaba uno de los siguientes:</w:t>
            </w:r>
          </w:p>
          <w:p w14:paraId="1AEC51D2" w14:textId="77777777" w:rsidR="00196F53" w:rsidRDefault="00196F53" w:rsidP="00196F53">
            <w:pPr>
              <w:pStyle w:val="ListParagraph"/>
              <w:numPr>
                <w:ilvl w:val="0"/>
                <w:numId w:val="34"/>
              </w:numPr>
              <w:rPr>
                <w:lang w:eastAsia="en-US"/>
              </w:rPr>
            </w:pPr>
            <w:r>
              <w:rPr>
                <w:lang w:eastAsia="en-US"/>
              </w:rPr>
              <w:t>&lt;CADENA_TEXTO&gt;</w:t>
            </w:r>
          </w:p>
          <w:p w14:paraId="770BAD4B" w14:textId="77777777" w:rsidR="00196F53" w:rsidRDefault="00196F53" w:rsidP="00196F53">
            <w:pPr>
              <w:pStyle w:val="ListParagraph"/>
              <w:numPr>
                <w:ilvl w:val="0"/>
                <w:numId w:val="34"/>
              </w:numPr>
              <w:rPr>
                <w:lang w:eastAsia="en-US"/>
              </w:rPr>
            </w:pPr>
            <w:r>
              <w:rPr>
                <w:lang w:eastAsia="en-US"/>
              </w:rPr>
              <w:t>&lt;CARÁCTER_TEXTO&gt;</w:t>
            </w:r>
          </w:p>
          <w:p w14:paraId="16040571" w14:textId="77777777" w:rsidR="00196F53" w:rsidRDefault="00196F53" w:rsidP="00196F53">
            <w:pPr>
              <w:pStyle w:val="ListParagraph"/>
              <w:numPr>
                <w:ilvl w:val="0"/>
                <w:numId w:val="34"/>
              </w:numPr>
              <w:rPr>
                <w:lang w:eastAsia="en-US"/>
              </w:rPr>
            </w:pPr>
            <w:r>
              <w:rPr>
                <w:lang w:eastAsia="en-US"/>
              </w:rPr>
              <w:t>&lt;NUMERO_ENTERO&gt;</w:t>
            </w:r>
          </w:p>
          <w:p w14:paraId="335188CF" w14:textId="77777777" w:rsidR="00196F53" w:rsidRDefault="00196F53" w:rsidP="00196F53">
            <w:pPr>
              <w:pStyle w:val="ListParagraph"/>
              <w:numPr>
                <w:ilvl w:val="0"/>
                <w:numId w:val="34"/>
              </w:numPr>
              <w:rPr>
                <w:lang w:eastAsia="en-US"/>
              </w:rPr>
            </w:pPr>
            <w:r>
              <w:rPr>
                <w:lang w:eastAsia="en-US"/>
              </w:rPr>
              <w:t>&lt;NUMERO_DECIMAL&gt;</w:t>
            </w:r>
          </w:p>
          <w:p w14:paraId="59FA2EFC" w14:textId="77777777" w:rsidR="00196F53" w:rsidRDefault="00196F53" w:rsidP="00196F53">
            <w:pPr>
              <w:pStyle w:val="ListParagraph"/>
              <w:numPr>
                <w:ilvl w:val="0"/>
                <w:numId w:val="34"/>
              </w:numPr>
              <w:rPr>
                <w:lang w:eastAsia="en-US"/>
              </w:rPr>
            </w:pPr>
            <w:r>
              <w:rPr>
                <w:lang w:eastAsia="en-US"/>
              </w:rPr>
              <w:t>“Falso”</w:t>
            </w:r>
          </w:p>
          <w:p w14:paraId="6DE965D1" w14:textId="77777777" w:rsidR="00196F53" w:rsidRDefault="00196F53" w:rsidP="00196F53">
            <w:pPr>
              <w:pStyle w:val="ListParagraph"/>
              <w:numPr>
                <w:ilvl w:val="0"/>
                <w:numId w:val="34"/>
              </w:numPr>
              <w:rPr>
                <w:lang w:eastAsia="en-US"/>
              </w:rPr>
            </w:pPr>
            <w:r>
              <w:rPr>
                <w:lang w:eastAsia="en-US"/>
              </w:rPr>
              <w:t>“Verdadero”</w:t>
            </w:r>
          </w:p>
        </w:tc>
      </w:tr>
      <w:tr w:rsidR="00196F53" w14:paraId="74AAE438" w14:textId="77777777">
        <w:tc>
          <w:tcPr>
            <w:tcW w:w="1123" w:type="dxa"/>
          </w:tcPr>
          <w:p w14:paraId="021DDDB6" w14:textId="77777777" w:rsidR="00196F53" w:rsidRDefault="00196F5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217" w:type="dxa"/>
          </w:tcPr>
          <w:p w14:paraId="4ECF466A" w14:textId="77777777" w:rsidR="00196F53" w:rsidRDefault="00196F53">
            <w:pPr>
              <w:rPr>
                <w:lang w:eastAsia="en-US"/>
              </w:rPr>
            </w:pPr>
            <w:r>
              <w:rPr>
                <w:lang w:eastAsia="en-US"/>
              </w:rPr>
              <w:t>Error sintáctico</w:t>
            </w:r>
          </w:p>
        </w:tc>
        <w:tc>
          <w:tcPr>
            <w:tcW w:w="1363" w:type="dxa"/>
          </w:tcPr>
          <w:p w14:paraId="00CD2C4D" w14:textId="77777777" w:rsidR="00196F53" w:rsidRDefault="00196F53">
            <w:pPr>
              <w:rPr>
                <w:lang w:eastAsia="en-US"/>
              </w:rPr>
            </w:pPr>
            <w:r>
              <w:rPr>
                <w:lang w:eastAsia="en-US"/>
              </w:rPr>
              <w:t>Línea 1, columna 1</w:t>
            </w:r>
          </w:p>
        </w:tc>
        <w:tc>
          <w:tcPr>
            <w:tcW w:w="1671" w:type="dxa"/>
          </w:tcPr>
          <w:p w14:paraId="5A293DA5" w14:textId="77777777" w:rsidR="00196F53" w:rsidRDefault="00196F5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Fin</w:t>
            </w:r>
          </w:p>
        </w:tc>
        <w:tc>
          <w:tcPr>
            <w:tcW w:w="1671" w:type="dxa"/>
          </w:tcPr>
          <w:p w14:paraId="7B2EBB34" w14:textId="77777777" w:rsidR="00196F53" w:rsidRDefault="00196F53">
            <w:pPr>
              <w:rPr>
                <w:lang w:eastAsia="en-US"/>
              </w:rPr>
            </w:pPr>
            <w:r>
              <w:rPr>
                <w:lang w:eastAsia="en-US"/>
              </w:rPr>
              <w:t>Se encontró el símbolo “Fin”</w:t>
            </w:r>
          </w:p>
        </w:tc>
        <w:tc>
          <w:tcPr>
            <w:tcW w:w="3484" w:type="dxa"/>
          </w:tcPr>
          <w:p w14:paraId="4AD0C482" w14:textId="77777777" w:rsidR="00196F53" w:rsidRDefault="00196F53">
            <w:pPr>
              <w:rPr>
                <w:lang w:eastAsia="en-US"/>
              </w:rPr>
            </w:pPr>
            <w:r>
              <w:rPr>
                <w:lang w:eastAsia="en-US"/>
              </w:rPr>
              <w:t>Se esperaba uno de los siguientes:</w:t>
            </w:r>
          </w:p>
          <w:p w14:paraId="460F8A90" w14:textId="77777777" w:rsidR="00196F53" w:rsidRDefault="00196F53" w:rsidP="00196F53">
            <w:pPr>
              <w:pStyle w:val="ListParagraph"/>
              <w:numPr>
                <w:ilvl w:val="0"/>
                <w:numId w:val="35"/>
              </w:numPr>
              <w:rPr>
                <w:lang w:eastAsia="en-US"/>
              </w:rPr>
            </w:pPr>
            <w:r>
              <w:rPr>
                <w:lang w:eastAsia="en-US"/>
              </w:rPr>
              <w:t>&lt;COMENTARIO&gt;</w:t>
            </w:r>
          </w:p>
          <w:p w14:paraId="5D43A042" w14:textId="77777777" w:rsidR="00196F53" w:rsidRDefault="00196F53" w:rsidP="00196F53">
            <w:pPr>
              <w:pStyle w:val="ListParagraph"/>
              <w:numPr>
                <w:ilvl w:val="0"/>
                <w:numId w:val="35"/>
              </w:numPr>
              <w:rPr>
                <w:lang w:eastAsia="en-US"/>
              </w:rPr>
            </w:pPr>
            <w:r>
              <w:rPr>
                <w:lang w:eastAsia="en-US"/>
              </w:rPr>
              <w:t>“Interpretar”</w:t>
            </w:r>
          </w:p>
          <w:p w14:paraId="0667FE0A" w14:textId="77777777" w:rsidR="00196F53" w:rsidRDefault="00196F53" w:rsidP="00196F53">
            <w:pPr>
              <w:pStyle w:val="ListParagraph"/>
              <w:numPr>
                <w:ilvl w:val="0"/>
                <w:numId w:val="35"/>
              </w:numPr>
              <w:rPr>
                <w:lang w:eastAsia="en-US"/>
              </w:rPr>
            </w:pPr>
            <w:r>
              <w:rPr>
                <w:lang w:eastAsia="en-US"/>
              </w:rPr>
              <w:t>“Escribir”</w:t>
            </w:r>
          </w:p>
          <w:p w14:paraId="5E8974FC" w14:textId="77777777" w:rsidR="00196F53" w:rsidRDefault="00196F53" w:rsidP="00196F53">
            <w:pPr>
              <w:pStyle w:val="ListParagraph"/>
              <w:numPr>
                <w:ilvl w:val="0"/>
                <w:numId w:val="35"/>
              </w:numPr>
              <w:rPr>
                <w:lang w:eastAsia="en-US"/>
              </w:rPr>
            </w:pPr>
            <w:r>
              <w:rPr>
                <w:lang w:eastAsia="en-US"/>
              </w:rPr>
              <w:t>"Establecer"</w:t>
            </w:r>
          </w:p>
          <w:p w14:paraId="5A59DFF5" w14:textId="77777777" w:rsidR="00196F53" w:rsidRDefault="00196F53" w:rsidP="00196F53">
            <w:pPr>
              <w:pStyle w:val="ListParagraph"/>
              <w:numPr>
                <w:ilvl w:val="0"/>
                <w:numId w:val="35"/>
              </w:numPr>
              <w:rPr>
                <w:lang w:eastAsia="en-US"/>
              </w:rPr>
            </w:pPr>
            <w:r>
              <w:rPr>
                <w:lang w:eastAsia="en-US"/>
              </w:rPr>
              <w:t>"Para"</w:t>
            </w:r>
          </w:p>
          <w:p w14:paraId="44F18FDF" w14:textId="77777777" w:rsidR="00196F53" w:rsidRDefault="00196F53" w:rsidP="00196F53">
            <w:pPr>
              <w:pStyle w:val="ListParagraph"/>
              <w:numPr>
                <w:ilvl w:val="0"/>
                <w:numId w:val="35"/>
              </w:numPr>
              <w:rPr>
                <w:lang w:eastAsia="en-US"/>
              </w:rPr>
            </w:pPr>
            <w:r>
              <w:rPr>
                <w:lang w:eastAsia="en-US"/>
              </w:rPr>
              <w:t>"Mientras"</w:t>
            </w:r>
          </w:p>
          <w:p w14:paraId="02293E00" w14:textId="77777777" w:rsidR="00196F53" w:rsidRDefault="00196F53" w:rsidP="00196F53">
            <w:pPr>
              <w:pStyle w:val="ListParagraph"/>
              <w:numPr>
                <w:ilvl w:val="0"/>
                <w:numId w:val="35"/>
              </w:numPr>
              <w:rPr>
                <w:lang w:eastAsia="en-US"/>
              </w:rPr>
            </w:pPr>
            <w:r>
              <w:rPr>
                <w:lang w:eastAsia="en-US"/>
              </w:rPr>
              <w:t>"Repetir"</w:t>
            </w:r>
          </w:p>
          <w:p w14:paraId="033C2D44" w14:textId="77777777" w:rsidR="00196F53" w:rsidRDefault="00196F53" w:rsidP="00196F53">
            <w:pPr>
              <w:pStyle w:val="ListParagraph"/>
              <w:numPr>
                <w:ilvl w:val="0"/>
                <w:numId w:val="35"/>
              </w:numPr>
              <w:rPr>
                <w:lang w:eastAsia="en-US"/>
              </w:rPr>
            </w:pPr>
            <w:r>
              <w:rPr>
                <w:lang w:eastAsia="en-US"/>
              </w:rPr>
              <w:t>"Si"</w:t>
            </w:r>
          </w:p>
          <w:p w14:paraId="36A14413" w14:textId="77777777" w:rsidR="00196F53" w:rsidRDefault="00196F53" w:rsidP="00196F53">
            <w:pPr>
              <w:pStyle w:val="ListParagraph"/>
              <w:numPr>
                <w:ilvl w:val="0"/>
                <w:numId w:val="35"/>
              </w:numPr>
              <w:rPr>
                <w:lang w:eastAsia="en-US"/>
              </w:rPr>
            </w:pPr>
            <w:r>
              <w:rPr>
                <w:lang w:eastAsia="en-US"/>
              </w:rPr>
              <w:t>"Conforme"</w:t>
            </w:r>
          </w:p>
          <w:p w14:paraId="63BD6A7B" w14:textId="77777777" w:rsidR="00196F53" w:rsidRDefault="00196F53" w:rsidP="00196F53">
            <w:pPr>
              <w:pStyle w:val="ListParagraph"/>
              <w:numPr>
                <w:ilvl w:val="0"/>
                <w:numId w:val="35"/>
              </w:numPr>
              <w:rPr>
                <w:lang w:eastAsia="en-US"/>
              </w:rPr>
            </w:pPr>
            <w:r>
              <w:rPr>
                <w:lang w:eastAsia="en-US"/>
              </w:rPr>
              <w:t>&lt;VARIABLE&gt;</w:t>
            </w:r>
          </w:p>
        </w:tc>
      </w:tr>
    </w:tbl>
    <w:p w14:paraId="0F1B4CB7" w14:textId="6C5B01EC" w:rsidR="00AD34C5" w:rsidRDefault="00EB01B2" w:rsidP="00366C2A">
      <w:pPr>
        <w:rPr>
          <w:rFonts w:eastAsiaTheme="majorEastAsia"/>
          <w:b/>
        </w:rPr>
      </w:pPr>
      <w:r>
        <w:br w:type="page"/>
      </w:r>
    </w:p>
    <w:p w14:paraId="68373284" w14:textId="1DCE518D" w:rsidR="00AD34C5" w:rsidRDefault="00AD34C5" w:rsidP="00D902A6">
      <w:pPr>
        <w:pStyle w:val="Title"/>
      </w:pPr>
      <w:bookmarkStart w:id="15" w:name="_Toc135258665"/>
      <w:r>
        <w:t>Manual del Sistema</w:t>
      </w:r>
      <w:bookmarkEnd w:id="15"/>
    </w:p>
    <w:p w14:paraId="65FD73E8" w14:textId="5D4DD9F6" w:rsidR="0016346C" w:rsidRDefault="0016346C" w:rsidP="0016346C">
      <w:pPr>
        <w:spacing w:line="360" w:lineRule="auto"/>
      </w:pPr>
      <w:r>
        <w:t>El respectivo manual busca proporcionar una guía clara y completa para nuestro lenguaje que permita a los programadores utilizar el lenguaje de manera efectiva</w:t>
      </w:r>
      <w:r w:rsidR="00F03998">
        <w:t xml:space="preserve"> y dar información clara del lenguaje</w:t>
      </w:r>
      <w:r>
        <w:t>, donde como objetivos tiene los siguientes:</w:t>
      </w:r>
    </w:p>
    <w:p w14:paraId="1675CC0E" w14:textId="0522CB3E" w:rsidR="0016346C" w:rsidRDefault="00F03998" w:rsidP="00F03998">
      <w:pPr>
        <w:pStyle w:val="ListParagraph"/>
        <w:numPr>
          <w:ilvl w:val="0"/>
          <w:numId w:val="30"/>
        </w:numPr>
        <w:spacing w:line="360" w:lineRule="auto"/>
      </w:pPr>
      <w:r w:rsidRPr="00F03998">
        <w:t>Describir el sistema: El manual de sistema tiene como objetivo principal proporcionar una descripción completa y detallada del sistema</w:t>
      </w:r>
      <w:r>
        <w:t>.</w:t>
      </w:r>
    </w:p>
    <w:p w14:paraId="62DA5B93" w14:textId="464BB34B" w:rsidR="00F03998" w:rsidRDefault="00F03998" w:rsidP="00F03998">
      <w:pPr>
        <w:pStyle w:val="ListParagraph"/>
        <w:numPr>
          <w:ilvl w:val="0"/>
          <w:numId w:val="30"/>
        </w:numPr>
        <w:spacing w:line="360" w:lineRule="auto"/>
      </w:pPr>
      <w:r w:rsidRPr="00F03998">
        <w:t>Orientar en la solución de problemas: El manual debe proporcionar información sobre la solución de problemas comunes que los usuarios pueden enfrentar al utilizar el sistema.</w:t>
      </w:r>
    </w:p>
    <w:p w14:paraId="2AA28334" w14:textId="2201BCF3" w:rsidR="00F03998" w:rsidRPr="0016346C" w:rsidRDefault="00F03998" w:rsidP="00F03998">
      <w:pPr>
        <w:pStyle w:val="ListParagraph"/>
        <w:numPr>
          <w:ilvl w:val="0"/>
          <w:numId w:val="30"/>
        </w:numPr>
        <w:spacing w:line="360" w:lineRule="auto"/>
      </w:pPr>
      <w:r w:rsidRPr="00F03998">
        <w:t>Servir como referencia: El manual de sistema debe ser una referencia útil para los usuarios, brindando información detallada sobre todas las funciones, configuraciones y aspectos técnicos del sistema.</w:t>
      </w:r>
    </w:p>
    <w:p w14:paraId="2899EEC9" w14:textId="77777777" w:rsidR="00AD34C5" w:rsidRDefault="00AD34C5" w:rsidP="00CA2192">
      <w:pPr>
        <w:pStyle w:val="Heading1"/>
      </w:pPr>
      <w:bookmarkStart w:id="16" w:name="_Toc135258666"/>
      <w:r>
        <w:t>Requisitos del sistema</w:t>
      </w:r>
      <w:bookmarkEnd w:id="16"/>
    </w:p>
    <w:p w14:paraId="346A6006" w14:textId="31CB44D2" w:rsidR="00AD34C5" w:rsidRDefault="00AD34C5" w:rsidP="00FA210E">
      <w:pPr>
        <w:pStyle w:val="ListParagraph"/>
        <w:numPr>
          <w:ilvl w:val="0"/>
          <w:numId w:val="29"/>
        </w:numPr>
        <w:spacing w:line="360" w:lineRule="auto"/>
      </w:pPr>
      <w:r>
        <w:t>Tener Java instalado.</w:t>
      </w:r>
    </w:p>
    <w:p w14:paraId="6FF29933" w14:textId="3897CFCD" w:rsidR="00AD34C5" w:rsidRDefault="00AD34C5" w:rsidP="00FA210E">
      <w:pPr>
        <w:pStyle w:val="ListParagraph"/>
        <w:numPr>
          <w:ilvl w:val="0"/>
          <w:numId w:val="29"/>
        </w:numPr>
        <w:spacing w:line="360" w:lineRule="auto"/>
      </w:pPr>
      <w:r>
        <w:t>Tener JavaCC instalado.</w:t>
      </w:r>
    </w:p>
    <w:p w14:paraId="48EC1D42" w14:textId="77777777" w:rsidR="00AD34C5" w:rsidRDefault="00AD34C5" w:rsidP="00CA2192">
      <w:pPr>
        <w:pStyle w:val="Heading1"/>
      </w:pPr>
      <w:bookmarkStart w:id="17" w:name="_Toc135258667"/>
      <w:r>
        <w:t>Descripción del sistema</w:t>
      </w:r>
      <w:bookmarkEnd w:id="17"/>
    </w:p>
    <w:p w14:paraId="252B3DD3" w14:textId="77777777" w:rsidR="00AD34C5" w:rsidRDefault="00AD34C5" w:rsidP="00AD34C5">
      <w:pPr>
        <w:spacing w:line="360" w:lineRule="auto"/>
      </w:pPr>
      <w:r>
        <w:t>EC (EasyCompiler) es un compilador de código abierto que admite el lenguaje de programación ELL (EasyLearningLenguage). El compilador se ejecuta en cualquier plataforma que tenga instalada Java.</w:t>
      </w:r>
    </w:p>
    <w:p w14:paraId="06EFA11F" w14:textId="77777777" w:rsidR="00AD34C5" w:rsidRDefault="00AD34C5" w:rsidP="00CA2192">
      <w:pPr>
        <w:pStyle w:val="Heading1"/>
      </w:pPr>
      <w:bookmarkStart w:id="18" w:name="_Toc135258668"/>
      <w:r>
        <w:t>Tabla de valores</w:t>
      </w:r>
      <w:bookmarkEnd w:id="18"/>
    </w:p>
    <w:tbl>
      <w:tblPr>
        <w:tblStyle w:val="TableGrid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980"/>
        <w:gridCol w:w="4399"/>
        <w:gridCol w:w="4111"/>
      </w:tblGrid>
      <w:tr w:rsidR="008E29FF" w:rsidRPr="001B2815" w14:paraId="0DAEB840" w14:textId="6A57858A" w:rsidTr="00D15F2F">
        <w:tc>
          <w:tcPr>
            <w:tcW w:w="1980" w:type="dxa"/>
            <w:vAlign w:val="center"/>
          </w:tcPr>
          <w:p w14:paraId="3006916F" w14:textId="77777777" w:rsidR="008E29FF" w:rsidRPr="001B2815" w:rsidRDefault="008E29FF" w:rsidP="008E29FF">
            <w:pPr>
              <w:spacing w:line="360" w:lineRule="auto"/>
              <w:jc w:val="center"/>
              <w:rPr>
                <w:b/>
                <w:bCs/>
              </w:rPr>
            </w:pPr>
            <w:r w:rsidRPr="001B2815">
              <w:rPr>
                <w:b/>
                <w:bCs/>
              </w:rPr>
              <w:t>Valor</w:t>
            </w:r>
          </w:p>
        </w:tc>
        <w:tc>
          <w:tcPr>
            <w:tcW w:w="4399" w:type="dxa"/>
            <w:vAlign w:val="center"/>
          </w:tcPr>
          <w:p w14:paraId="070609B2" w14:textId="77777777" w:rsidR="008E29FF" w:rsidRPr="001B2815" w:rsidRDefault="008E29FF" w:rsidP="008E29FF">
            <w:pPr>
              <w:spacing w:line="360" w:lineRule="auto"/>
              <w:jc w:val="center"/>
              <w:rPr>
                <w:b/>
                <w:bCs/>
              </w:rPr>
            </w:pPr>
            <w:r w:rsidRPr="001B2815">
              <w:rPr>
                <w:b/>
                <w:bCs/>
              </w:rPr>
              <w:t>Tipo</w:t>
            </w:r>
          </w:p>
        </w:tc>
        <w:tc>
          <w:tcPr>
            <w:tcW w:w="4111" w:type="dxa"/>
            <w:vAlign w:val="center"/>
          </w:tcPr>
          <w:p w14:paraId="3AAAFF1C" w14:textId="78485FD4" w:rsidR="008E29FF" w:rsidRPr="001B2815" w:rsidRDefault="008E29FF" w:rsidP="008E29F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Expresión regular</w:t>
            </w:r>
          </w:p>
        </w:tc>
      </w:tr>
      <w:tr w:rsidR="008E29FF" w:rsidRPr="001B2815" w14:paraId="214A7903" w14:textId="04FC77AD" w:rsidTr="00D15F2F">
        <w:tc>
          <w:tcPr>
            <w:tcW w:w="1980" w:type="dxa"/>
            <w:vAlign w:val="center"/>
          </w:tcPr>
          <w:p w14:paraId="02DF26C7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Inicio</w:t>
            </w:r>
          </w:p>
        </w:tc>
        <w:tc>
          <w:tcPr>
            <w:tcW w:w="4399" w:type="dxa"/>
            <w:vAlign w:val="center"/>
          </w:tcPr>
          <w:p w14:paraId="45DF4442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PR_Arranque_Programa</w:t>
            </w:r>
          </w:p>
        </w:tc>
        <w:tc>
          <w:tcPr>
            <w:tcW w:w="4111" w:type="dxa"/>
            <w:vAlign w:val="center"/>
          </w:tcPr>
          <w:p w14:paraId="6487D7CD" w14:textId="415EA6AE" w:rsidR="008E29FF" w:rsidRPr="006D288C" w:rsidRDefault="006D288C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Inicio</m:t>
                </m:r>
              </m:oMath>
            </m:oMathPara>
          </w:p>
        </w:tc>
      </w:tr>
      <w:tr w:rsidR="008E29FF" w:rsidRPr="001B2815" w14:paraId="3BDECC95" w14:textId="7E93A2B0" w:rsidTr="00D15F2F">
        <w:tc>
          <w:tcPr>
            <w:tcW w:w="1980" w:type="dxa"/>
            <w:vAlign w:val="center"/>
          </w:tcPr>
          <w:p w14:paraId="41113B30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Fin</w:t>
            </w:r>
          </w:p>
        </w:tc>
        <w:tc>
          <w:tcPr>
            <w:tcW w:w="4399" w:type="dxa"/>
            <w:vAlign w:val="center"/>
          </w:tcPr>
          <w:p w14:paraId="4D1864C6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PR_Cierre_Programa</w:t>
            </w:r>
          </w:p>
        </w:tc>
        <w:tc>
          <w:tcPr>
            <w:tcW w:w="4111" w:type="dxa"/>
            <w:vAlign w:val="center"/>
          </w:tcPr>
          <w:p w14:paraId="00D5381F" w14:textId="2F5422F2" w:rsidR="008E29FF" w:rsidRPr="006D288C" w:rsidRDefault="006D288C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Fin</m:t>
                </m:r>
              </m:oMath>
            </m:oMathPara>
          </w:p>
        </w:tc>
      </w:tr>
      <w:tr w:rsidR="008E29FF" w:rsidRPr="001B2815" w14:paraId="109140D7" w14:textId="32631455" w:rsidTr="00D15F2F">
        <w:tc>
          <w:tcPr>
            <w:tcW w:w="1980" w:type="dxa"/>
            <w:vAlign w:val="center"/>
          </w:tcPr>
          <w:p w14:paraId="6D5B42FF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#</w:t>
            </w:r>
          </w:p>
        </w:tc>
        <w:tc>
          <w:tcPr>
            <w:tcW w:w="4399" w:type="dxa"/>
            <w:vAlign w:val="center"/>
          </w:tcPr>
          <w:p w14:paraId="61262CCB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Simbolo_Comentario</w:t>
            </w:r>
          </w:p>
        </w:tc>
        <w:tc>
          <w:tcPr>
            <w:tcW w:w="4111" w:type="dxa"/>
            <w:vAlign w:val="center"/>
          </w:tcPr>
          <w:p w14:paraId="1E0FC750" w14:textId="4DF6B78E" w:rsidR="008E29FF" w:rsidRPr="009E2FAC" w:rsidRDefault="006D288C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#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letra| símbolo | número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</w:tr>
      <w:tr w:rsidR="00F13AAB" w:rsidRPr="001B2815" w14:paraId="7F0565C1" w14:textId="77777777" w:rsidTr="00D15F2F">
        <w:tc>
          <w:tcPr>
            <w:tcW w:w="1980" w:type="dxa"/>
            <w:vAlign w:val="center"/>
          </w:tcPr>
          <w:p w14:paraId="4202A002" w14:textId="1815DD08" w:rsidR="00F13AAB" w:rsidRPr="001B2815" w:rsidRDefault="000811DA" w:rsidP="001B2815">
            <w:pPr>
              <w:spacing w:line="360" w:lineRule="auto"/>
              <w:jc w:val="left"/>
            </w:pPr>
            <w:r>
              <w:t>edad</w:t>
            </w:r>
          </w:p>
        </w:tc>
        <w:tc>
          <w:tcPr>
            <w:tcW w:w="4399" w:type="dxa"/>
            <w:vAlign w:val="center"/>
          </w:tcPr>
          <w:p w14:paraId="79C15180" w14:textId="0ED9F836" w:rsidR="00F13AAB" w:rsidRPr="001B2815" w:rsidRDefault="00F13AAB" w:rsidP="001B2815">
            <w:pPr>
              <w:spacing w:line="360" w:lineRule="auto"/>
              <w:jc w:val="left"/>
            </w:pPr>
            <w:r>
              <w:t>Variable</w:t>
            </w:r>
          </w:p>
        </w:tc>
        <w:tc>
          <w:tcPr>
            <w:tcW w:w="4111" w:type="dxa"/>
            <w:vAlign w:val="center"/>
          </w:tcPr>
          <w:p w14:paraId="0860A778" w14:textId="36142DB6" w:rsidR="00F13AAB" w:rsidRPr="002D6F5E" w:rsidRDefault="002D6F5E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letra | _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número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letra 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_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8E29FF" w:rsidRPr="001B2815" w14:paraId="19E79181" w14:textId="737A3559" w:rsidTr="00D15F2F">
        <w:tc>
          <w:tcPr>
            <w:tcW w:w="1980" w:type="dxa"/>
            <w:vAlign w:val="center"/>
          </w:tcPr>
          <w:p w14:paraId="2F712A75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Establecer</w:t>
            </w:r>
          </w:p>
        </w:tc>
        <w:tc>
          <w:tcPr>
            <w:tcW w:w="4399" w:type="dxa"/>
            <w:vAlign w:val="center"/>
          </w:tcPr>
          <w:p w14:paraId="2376A6BE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PR_Definicion_Variable</w:t>
            </w:r>
          </w:p>
        </w:tc>
        <w:tc>
          <w:tcPr>
            <w:tcW w:w="4111" w:type="dxa"/>
            <w:vAlign w:val="center"/>
          </w:tcPr>
          <w:p w14:paraId="325D7B70" w14:textId="21728892" w:rsidR="008E29FF" w:rsidRPr="00B311BB" w:rsidRDefault="00B311BB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Establece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</w:tr>
      <w:tr w:rsidR="008E29FF" w:rsidRPr="001B2815" w14:paraId="1B6ACE5A" w14:textId="6D85BD3C" w:rsidTr="00D15F2F">
        <w:tc>
          <w:tcPr>
            <w:tcW w:w="1980" w:type="dxa"/>
            <w:vAlign w:val="center"/>
          </w:tcPr>
          <w:p w14:paraId="63C5CA78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Entero</w:t>
            </w:r>
          </w:p>
        </w:tc>
        <w:tc>
          <w:tcPr>
            <w:tcW w:w="4399" w:type="dxa"/>
            <w:vAlign w:val="center"/>
          </w:tcPr>
          <w:p w14:paraId="35F537CF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PR_Tipo_De_Dato</w:t>
            </w:r>
          </w:p>
        </w:tc>
        <w:tc>
          <w:tcPr>
            <w:tcW w:w="4111" w:type="dxa"/>
            <w:vAlign w:val="center"/>
          </w:tcPr>
          <w:p w14:paraId="3EB9A92C" w14:textId="14ABE062" w:rsidR="008E29FF" w:rsidRPr="00B311BB" w:rsidRDefault="00B311BB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Entero | entero</m:t>
                </m:r>
              </m:oMath>
            </m:oMathPara>
          </w:p>
        </w:tc>
      </w:tr>
      <w:tr w:rsidR="008E29FF" w:rsidRPr="001B2815" w14:paraId="05586E3E" w14:textId="1EEA94A2" w:rsidTr="00D15F2F">
        <w:tc>
          <w:tcPr>
            <w:tcW w:w="1980" w:type="dxa"/>
            <w:vAlign w:val="center"/>
          </w:tcPr>
          <w:p w14:paraId="6B7B177A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Flotante</w:t>
            </w:r>
          </w:p>
        </w:tc>
        <w:tc>
          <w:tcPr>
            <w:tcW w:w="4399" w:type="dxa"/>
            <w:vAlign w:val="center"/>
          </w:tcPr>
          <w:p w14:paraId="6C4099C8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PR_Tipo_De_Dato</w:t>
            </w:r>
          </w:p>
        </w:tc>
        <w:tc>
          <w:tcPr>
            <w:tcW w:w="4111" w:type="dxa"/>
            <w:vAlign w:val="center"/>
          </w:tcPr>
          <w:p w14:paraId="2854CB24" w14:textId="6F0E7782" w:rsidR="008E29FF" w:rsidRPr="00B311BB" w:rsidRDefault="00B311BB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Flotante | flotant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oMath>
            </m:oMathPara>
          </w:p>
        </w:tc>
      </w:tr>
      <w:tr w:rsidR="008E29FF" w:rsidRPr="001B2815" w14:paraId="5A8A1538" w14:textId="57BC25EA" w:rsidTr="00D15F2F">
        <w:tc>
          <w:tcPr>
            <w:tcW w:w="1980" w:type="dxa"/>
            <w:vAlign w:val="center"/>
          </w:tcPr>
          <w:p w14:paraId="2C89F93F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Cadena</w:t>
            </w:r>
          </w:p>
        </w:tc>
        <w:tc>
          <w:tcPr>
            <w:tcW w:w="4399" w:type="dxa"/>
            <w:vAlign w:val="center"/>
          </w:tcPr>
          <w:p w14:paraId="442BAC9E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PR_Tipo_De_Dato</w:t>
            </w:r>
          </w:p>
        </w:tc>
        <w:tc>
          <w:tcPr>
            <w:tcW w:w="4111" w:type="dxa"/>
            <w:vAlign w:val="center"/>
          </w:tcPr>
          <w:p w14:paraId="6807595F" w14:textId="52D9F4A8" w:rsidR="008E29FF" w:rsidRPr="00B311BB" w:rsidRDefault="00B311BB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Cadena | caden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  <w:tr w:rsidR="008E29FF" w:rsidRPr="001B2815" w14:paraId="0C392489" w14:textId="11183826" w:rsidTr="00D15F2F">
        <w:tc>
          <w:tcPr>
            <w:tcW w:w="1980" w:type="dxa"/>
            <w:vAlign w:val="center"/>
          </w:tcPr>
          <w:p w14:paraId="7E5CEDCA" w14:textId="1847D3AD" w:rsidR="008E29FF" w:rsidRPr="001B2815" w:rsidRDefault="008E29FF" w:rsidP="001B2815">
            <w:pPr>
              <w:spacing w:line="360" w:lineRule="auto"/>
              <w:jc w:val="left"/>
            </w:pPr>
            <w:r>
              <w:t>C</w:t>
            </w:r>
            <w:r w:rsidRPr="001B2815">
              <w:t>arácter</w:t>
            </w:r>
          </w:p>
        </w:tc>
        <w:tc>
          <w:tcPr>
            <w:tcW w:w="4399" w:type="dxa"/>
            <w:vAlign w:val="center"/>
          </w:tcPr>
          <w:p w14:paraId="4E1B6687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PR_Tipo_De_Dato</w:t>
            </w:r>
          </w:p>
        </w:tc>
        <w:tc>
          <w:tcPr>
            <w:tcW w:w="4111" w:type="dxa"/>
            <w:vAlign w:val="center"/>
          </w:tcPr>
          <w:p w14:paraId="692ED6C1" w14:textId="7C717D59" w:rsidR="008E29FF" w:rsidRPr="00584D0F" w:rsidRDefault="00584D0F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Caracter | caracte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</w:tr>
      <w:tr w:rsidR="008E29FF" w:rsidRPr="001B2815" w14:paraId="57605E79" w14:textId="2BA9B2F3" w:rsidTr="00D15F2F">
        <w:tc>
          <w:tcPr>
            <w:tcW w:w="1980" w:type="dxa"/>
            <w:vAlign w:val="center"/>
          </w:tcPr>
          <w:p w14:paraId="073B46EF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Booleano</w:t>
            </w:r>
          </w:p>
        </w:tc>
        <w:tc>
          <w:tcPr>
            <w:tcW w:w="4399" w:type="dxa"/>
            <w:vAlign w:val="center"/>
          </w:tcPr>
          <w:p w14:paraId="081CE3EB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PR_Tipo_De_Dato</w:t>
            </w:r>
          </w:p>
        </w:tc>
        <w:tc>
          <w:tcPr>
            <w:tcW w:w="4111" w:type="dxa"/>
            <w:vAlign w:val="center"/>
          </w:tcPr>
          <w:p w14:paraId="2842D7F0" w14:textId="26AB6C06" w:rsidR="008E29FF" w:rsidRPr="000E0B1A" w:rsidRDefault="000E0B1A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Booleano | boolean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</w:tc>
      </w:tr>
      <w:tr w:rsidR="008E29FF" w:rsidRPr="001B2815" w14:paraId="14F193B8" w14:textId="4400962B" w:rsidTr="00D15F2F">
        <w:tc>
          <w:tcPr>
            <w:tcW w:w="1980" w:type="dxa"/>
            <w:vAlign w:val="center"/>
          </w:tcPr>
          <w:p w14:paraId="27153953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;</w:t>
            </w:r>
          </w:p>
        </w:tc>
        <w:tc>
          <w:tcPr>
            <w:tcW w:w="4399" w:type="dxa"/>
            <w:vAlign w:val="center"/>
          </w:tcPr>
          <w:p w14:paraId="7444F82C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Delimitador</w:t>
            </w:r>
          </w:p>
        </w:tc>
        <w:tc>
          <w:tcPr>
            <w:tcW w:w="4111" w:type="dxa"/>
            <w:vAlign w:val="center"/>
          </w:tcPr>
          <w:p w14:paraId="658DC1F7" w14:textId="61265EFF" w:rsidR="008E29FF" w:rsidRPr="007D08BE" w:rsidRDefault="007D08BE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</w:tr>
      <w:tr w:rsidR="008E29FF" w:rsidRPr="001B2815" w14:paraId="111A8961" w14:textId="61C906A0" w:rsidTr="00D15F2F">
        <w:tc>
          <w:tcPr>
            <w:tcW w:w="1980" w:type="dxa"/>
            <w:vAlign w:val="center"/>
          </w:tcPr>
          <w:p w14:paraId="12BCA455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Interpretar</w:t>
            </w:r>
          </w:p>
        </w:tc>
        <w:tc>
          <w:tcPr>
            <w:tcW w:w="4399" w:type="dxa"/>
            <w:vAlign w:val="center"/>
          </w:tcPr>
          <w:p w14:paraId="69F903FA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PR_Lectura</w:t>
            </w:r>
          </w:p>
        </w:tc>
        <w:tc>
          <w:tcPr>
            <w:tcW w:w="4111" w:type="dxa"/>
            <w:vAlign w:val="center"/>
          </w:tcPr>
          <w:p w14:paraId="78102122" w14:textId="49105F3F" w:rsidR="008E29FF" w:rsidRPr="007D08BE" w:rsidRDefault="007D08BE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Interpreta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</w:tr>
      <w:tr w:rsidR="008E29FF" w:rsidRPr="001B2815" w14:paraId="751D4525" w14:textId="3EA35184" w:rsidTr="00D15F2F">
        <w:tc>
          <w:tcPr>
            <w:tcW w:w="1980" w:type="dxa"/>
            <w:vAlign w:val="center"/>
          </w:tcPr>
          <w:p w14:paraId="421515DF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Escribir</w:t>
            </w:r>
          </w:p>
        </w:tc>
        <w:tc>
          <w:tcPr>
            <w:tcW w:w="4399" w:type="dxa"/>
            <w:vAlign w:val="center"/>
          </w:tcPr>
          <w:p w14:paraId="3DF4D85D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PR_Escritura</w:t>
            </w:r>
          </w:p>
        </w:tc>
        <w:tc>
          <w:tcPr>
            <w:tcW w:w="4111" w:type="dxa"/>
            <w:vAlign w:val="center"/>
          </w:tcPr>
          <w:p w14:paraId="1A7B17A3" w14:textId="651B3F68" w:rsidR="008E29FF" w:rsidRPr="007D08BE" w:rsidRDefault="007D08BE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Escribir</m:t>
                </m:r>
              </m:oMath>
            </m:oMathPara>
          </w:p>
        </w:tc>
      </w:tr>
      <w:tr w:rsidR="008E29FF" w:rsidRPr="001B2815" w14:paraId="2CEA1D34" w14:textId="38A11591" w:rsidTr="00D15F2F">
        <w:tc>
          <w:tcPr>
            <w:tcW w:w="1980" w:type="dxa"/>
            <w:vAlign w:val="center"/>
          </w:tcPr>
          <w:p w14:paraId="7EF282B7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123</w:t>
            </w:r>
          </w:p>
        </w:tc>
        <w:tc>
          <w:tcPr>
            <w:tcW w:w="4399" w:type="dxa"/>
            <w:vAlign w:val="center"/>
          </w:tcPr>
          <w:p w14:paraId="388DA470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Numero_Entero</w:t>
            </w:r>
          </w:p>
        </w:tc>
        <w:tc>
          <w:tcPr>
            <w:tcW w:w="4111" w:type="dxa"/>
            <w:vAlign w:val="center"/>
          </w:tcPr>
          <w:p w14:paraId="16C534D8" w14:textId="63973AE3" w:rsidR="008E29FF" w:rsidRPr="00AF125B" w:rsidRDefault="00AF125B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(- | ϵ </m:t>
                </m:r>
                <m:d>
                  <m:dPr>
                    <m:beg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+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número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</w:tr>
      <w:tr w:rsidR="008E29FF" w:rsidRPr="001B2815" w14:paraId="1BDCDFB4" w14:textId="07F3955B" w:rsidTr="00D15F2F">
        <w:tc>
          <w:tcPr>
            <w:tcW w:w="1980" w:type="dxa"/>
            <w:vAlign w:val="center"/>
          </w:tcPr>
          <w:p w14:paraId="2C6F166E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123.123</w:t>
            </w:r>
          </w:p>
        </w:tc>
        <w:tc>
          <w:tcPr>
            <w:tcW w:w="4399" w:type="dxa"/>
            <w:vAlign w:val="center"/>
          </w:tcPr>
          <w:p w14:paraId="3CBC38D4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Numero_Flotante</w:t>
            </w:r>
          </w:p>
        </w:tc>
        <w:tc>
          <w:tcPr>
            <w:tcW w:w="4111" w:type="dxa"/>
            <w:vAlign w:val="center"/>
          </w:tcPr>
          <w:p w14:paraId="26B58938" w14:textId="497E0F38" w:rsidR="008E29FF" w:rsidRPr="009E2FAC" w:rsidRDefault="009E2FAC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d>
                  <m:dPr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- </m:t>
                    </m:r>
                  </m:e>
                </m:d>
                <m:r>
                  <w:rPr>
                    <w:rFonts w:ascii="Cambria Math" w:hAnsi="Cambria Math"/>
                  </w:rPr>
                  <m:t>ϵ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+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número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número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</w:tr>
      <w:tr w:rsidR="008E29FF" w:rsidRPr="001B2815" w14:paraId="41BD5739" w14:textId="59608921" w:rsidTr="00D15F2F">
        <w:tc>
          <w:tcPr>
            <w:tcW w:w="1980" w:type="dxa"/>
            <w:vAlign w:val="center"/>
          </w:tcPr>
          <w:p w14:paraId="037EC932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"Cadena"</w:t>
            </w:r>
          </w:p>
        </w:tc>
        <w:tc>
          <w:tcPr>
            <w:tcW w:w="4399" w:type="dxa"/>
            <w:vAlign w:val="center"/>
          </w:tcPr>
          <w:p w14:paraId="31F93D9C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Cadena_Texto</w:t>
            </w:r>
          </w:p>
        </w:tc>
        <w:tc>
          <w:tcPr>
            <w:tcW w:w="4111" w:type="dxa"/>
            <w:vAlign w:val="center"/>
          </w:tcPr>
          <w:p w14:paraId="67798FA0" w14:textId="77693ADD" w:rsidR="008E29FF" w:rsidRPr="008B7120" w:rsidRDefault="008B7120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"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letra | número | símbolo 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" 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8E29FF" w:rsidRPr="001B2815" w14:paraId="20B423E8" w14:textId="6EA9AC7E" w:rsidTr="00D15F2F">
        <w:tc>
          <w:tcPr>
            <w:tcW w:w="1980" w:type="dxa"/>
            <w:vAlign w:val="center"/>
          </w:tcPr>
          <w:p w14:paraId="17C7FF79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'C'</w:t>
            </w:r>
          </w:p>
        </w:tc>
        <w:tc>
          <w:tcPr>
            <w:tcW w:w="4399" w:type="dxa"/>
            <w:vAlign w:val="center"/>
          </w:tcPr>
          <w:p w14:paraId="6EA08FA8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Caracter_Texto</w:t>
            </w:r>
          </w:p>
        </w:tc>
        <w:tc>
          <w:tcPr>
            <w:tcW w:w="4111" w:type="dxa"/>
            <w:vAlign w:val="center"/>
          </w:tcPr>
          <w:p w14:paraId="7E4B61DE" w14:textId="255B80F5" w:rsidR="008E29FF" w:rsidRPr="00542DAB" w:rsidRDefault="00542DAB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'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letra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número 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símbolo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 ϵ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' 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8E29FF" w:rsidRPr="001B2815" w14:paraId="35F016B5" w14:textId="75E8F5C9" w:rsidTr="00D15F2F">
        <w:tc>
          <w:tcPr>
            <w:tcW w:w="1980" w:type="dxa"/>
            <w:vAlign w:val="center"/>
          </w:tcPr>
          <w:p w14:paraId="39D24922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=</w:t>
            </w:r>
          </w:p>
        </w:tc>
        <w:tc>
          <w:tcPr>
            <w:tcW w:w="4399" w:type="dxa"/>
            <w:vAlign w:val="center"/>
          </w:tcPr>
          <w:p w14:paraId="534C6CA0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Operador_Asignacion</w:t>
            </w:r>
          </w:p>
        </w:tc>
        <w:tc>
          <w:tcPr>
            <w:tcW w:w="4111" w:type="dxa"/>
            <w:vAlign w:val="center"/>
          </w:tcPr>
          <w:p w14:paraId="052A1716" w14:textId="03320D70" w:rsidR="008E29FF" w:rsidRPr="00D71226" w:rsidRDefault="00D71226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</w:tr>
      <w:tr w:rsidR="008E29FF" w:rsidRPr="001B2815" w14:paraId="55BFB5AC" w14:textId="700F95DD" w:rsidTr="00D15F2F">
        <w:tc>
          <w:tcPr>
            <w:tcW w:w="1980" w:type="dxa"/>
            <w:vAlign w:val="center"/>
          </w:tcPr>
          <w:p w14:paraId="56A3FCC3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+</w:t>
            </w:r>
          </w:p>
        </w:tc>
        <w:tc>
          <w:tcPr>
            <w:tcW w:w="4399" w:type="dxa"/>
            <w:vAlign w:val="center"/>
          </w:tcPr>
          <w:p w14:paraId="6C24AAF7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Operador_Suma</w:t>
            </w:r>
          </w:p>
        </w:tc>
        <w:tc>
          <w:tcPr>
            <w:tcW w:w="4111" w:type="dxa"/>
            <w:vAlign w:val="center"/>
          </w:tcPr>
          <w:p w14:paraId="20F5396C" w14:textId="0AF0BFE2" w:rsidR="008E29FF" w:rsidRPr="00D71226" w:rsidRDefault="00D71226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+</m:t>
                </m:r>
              </m:oMath>
            </m:oMathPara>
          </w:p>
        </w:tc>
      </w:tr>
      <w:tr w:rsidR="008E29FF" w:rsidRPr="001B2815" w14:paraId="3E68A90D" w14:textId="15FF948D" w:rsidTr="00D15F2F">
        <w:tc>
          <w:tcPr>
            <w:tcW w:w="1980" w:type="dxa"/>
            <w:vAlign w:val="center"/>
          </w:tcPr>
          <w:p w14:paraId="36A96FB6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-</w:t>
            </w:r>
          </w:p>
        </w:tc>
        <w:tc>
          <w:tcPr>
            <w:tcW w:w="4399" w:type="dxa"/>
            <w:vAlign w:val="center"/>
          </w:tcPr>
          <w:p w14:paraId="1D2F65FF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Operador_Resta</w:t>
            </w:r>
          </w:p>
        </w:tc>
        <w:tc>
          <w:tcPr>
            <w:tcW w:w="4111" w:type="dxa"/>
            <w:vAlign w:val="center"/>
          </w:tcPr>
          <w:p w14:paraId="08F2AA03" w14:textId="5549AE1A" w:rsidR="008E29FF" w:rsidRPr="00D71226" w:rsidRDefault="00D71226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  <w:tr w:rsidR="008E29FF" w:rsidRPr="001B2815" w14:paraId="61C030E1" w14:textId="439B6DEF" w:rsidTr="00D15F2F">
        <w:tc>
          <w:tcPr>
            <w:tcW w:w="1980" w:type="dxa"/>
            <w:vAlign w:val="center"/>
          </w:tcPr>
          <w:p w14:paraId="502A2127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*</w:t>
            </w:r>
          </w:p>
        </w:tc>
        <w:tc>
          <w:tcPr>
            <w:tcW w:w="4399" w:type="dxa"/>
            <w:vAlign w:val="center"/>
          </w:tcPr>
          <w:p w14:paraId="7B46AF4E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Operador_Mult</w:t>
            </w:r>
          </w:p>
        </w:tc>
        <w:tc>
          <w:tcPr>
            <w:tcW w:w="4111" w:type="dxa"/>
            <w:vAlign w:val="center"/>
          </w:tcPr>
          <w:p w14:paraId="3CD55413" w14:textId="1975529B" w:rsidR="008E29FF" w:rsidRPr="00D71226" w:rsidRDefault="00D71226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*</m:t>
                </m:r>
              </m:oMath>
            </m:oMathPara>
          </w:p>
        </w:tc>
      </w:tr>
      <w:tr w:rsidR="008E29FF" w:rsidRPr="001B2815" w14:paraId="3DC32E97" w14:textId="329AFA54" w:rsidTr="00D15F2F">
        <w:tc>
          <w:tcPr>
            <w:tcW w:w="1980" w:type="dxa"/>
            <w:vAlign w:val="center"/>
          </w:tcPr>
          <w:p w14:paraId="25201729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/</w:t>
            </w:r>
          </w:p>
        </w:tc>
        <w:tc>
          <w:tcPr>
            <w:tcW w:w="4399" w:type="dxa"/>
            <w:vAlign w:val="center"/>
          </w:tcPr>
          <w:p w14:paraId="5B253731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Operador_Div</w:t>
            </w:r>
          </w:p>
        </w:tc>
        <w:tc>
          <w:tcPr>
            <w:tcW w:w="4111" w:type="dxa"/>
            <w:vAlign w:val="center"/>
          </w:tcPr>
          <w:p w14:paraId="7E82304B" w14:textId="09805388" w:rsidR="008E29FF" w:rsidRPr="00D71226" w:rsidRDefault="00D71226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/</m:t>
                </m:r>
              </m:oMath>
            </m:oMathPara>
          </w:p>
        </w:tc>
      </w:tr>
      <w:tr w:rsidR="008E29FF" w:rsidRPr="001B2815" w14:paraId="56C96013" w14:textId="6CBBFE61" w:rsidTr="00D15F2F">
        <w:tc>
          <w:tcPr>
            <w:tcW w:w="1980" w:type="dxa"/>
            <w:vAlign w:val="center"/>
          </w:tcPr>
          <w:p w14:paraId="03DF1DE4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%</w:t>
            </w:r>
          </w:p>
        </w:tc>
        <w:tc>
          <w:tcPr>
            <w:tcW w:w="4399" w:type="dxa"/>
            <w:vAlign w:val="center"/>
          </w:tcPr>
          <w:p w14:paraId="218A6ECD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Operador_Mod</w:t>
            </w:r>
          </w:p>
        </w:tc>
        <w:tc>
          <w:tcPr>
            <w:tcW w:w="4111" w:type="dxa"/>
            <w:vAlign w:val="center"/>
          </w:tcPr>
          <w:p w14:paraId="031AC1F5" w14:textId="4C0E34CE" w:rsidR="008E29FF" w:rsidRPr="00D71226" w:rsidRDefault="00D71226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%</m:t>
                </m:r>
              </m:oMath>
            </m:oMathPara>
          </w:p>
        </w:tc>
      </w:tr>
      <w:tr w:rsidR="008E29FF" w:rsidRPr="001B2815" w14:paraId="29772847" w14:textId="3A84AD34" w:rsidTr="00D15F2F">
        <w:tc>
          <w:tcPr>
            <w:tcW w:w="1980" w:type="dxa"/>
            <w:vAlign w:val="center"/>
          </w:tcPr>
          <w:p w14:paraId="06779C30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Falso</w:t>
            </w:r>
          </w:p>
        </w:tc>
        <w:tc>
          <w:tcPr>
            <w:tcW w:w="4399" w:type="dxa"/>
            <w:vAlign w:val="center"/>
          </w:tcPr>
          <w:p w14:paraId="35AF8467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PR_Booleano_Falso</w:t>
            </w:r>
          </w:p>
        </w:tc>
        <w:tc>
          <w:tcPr>
            <w:tcW w:w="4111" w:type="dxa"/>
            <w:vAlign w:val="center"/>
          </w:tcPr>
          <w:p w14:paraId="0EF57B0A" w14:textId="13A51E12" w:rsidR="008E29FF" w:rsidRPr="00D71226" w:rsidRDefault="00D71226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Falso</m:t>
                </m:r>
              </m:oMath>
            </m:oMathPara>
          </w:p>
        </w:tc>
      </w:tr>
      <w:tr w:rsidR="008E29FF" w:rsidRPr="001B2815" w14:paraId="474B451D" w14:textId="18097D64" w:rsidTr="00D15F2F">
        <w:tc>
          <w:tcPr>
            <w:tcW w:w="1980" w:type="dxa"/>
            <w:vAlign w:val="center"/>
          </w:tcPr>
          <w:p w14:paraId="5B5102DC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Verdadero</w:t>
            </w:r>
          </w:p>
        </w:tc>
        <w:tc>
          <w:tcPr>
            <w:tcW w:w="4399" w:type="dxa"/>
            <w:vAlign w:val="center"/>
          </w:tcPr>
          <w:p w14:paraId="4DE78E4F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PR_Booleano_Verdadero</w:t>
            </w:r>
          </w:p>
        </w:tc>
        <w:tc>
          <w:tcPr>
            <w:tcW w:w="4111" w:type="dxa"/>
            <w:vAlign w:val="center"/>
          </w:tcPr>
          <w:p w14:paraId="3F1C1655" w14:textId="476787FF" w:rsidR="008E29FF" w:rsidRPr="00F76DCA" w:rsidRDefault="00F76DCA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Verdadero</m:t>
                </m:r>
              </m:oMath>
            </m:oMathPara>
          </w:p>
        </w:tc>
      </w:tr>
      <w:tr w:rsidR="008E29FF" w:rsidRPr="001B2815" w14:paraId="66D57871" w14:textId="320E50EF" w:rsidTr="00D15F2F">
        <w:tc>
          <w:tcPr>
            <w:tcW w:w="1980" w:type="dxa"/>
            <w:vAlign w:val="center"/>
          </w:tcPr>
          <w:p w14:paraId="2DA75043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&amp;&amp;</w:t>
            </w:r>
          </w:p>
        </w:tc>
        <w:tc>
          <w:tcPr>
            <w:tcW w:w="4399" w:type="dxa"/>
            <w:vAlign w:val="center"/>
          </w:tcPr>
          <w:p w14:paraId="06BEF54E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Operador_Logico_AND</w:t>
            </w:r>
          </w:p>
        </w:tc>
        <w:tc>
          <w:tcPr>
            <w:tcW w:w="4111" w:type="dxa"/>
            <w:vAlign w:val="center"/>
          </w:tcPr>
          <w:p w14:paraId="6A43ADC6" w14:textId="414D1C00" w:rsidR="008E29FF" w:rsidRPr="00DF1BED" w:rsidRDefault="00DF1BED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&amp;&amp;</m:t>
                </m:r>
              </m:oMath>
            </m:oMathPara>
          </w:p>
        </w:tc>
      </w:tr>
      <w:tr w:rsidR="008E29FF" w:rsidRPr="001B2815" w14:paraId="46A4C8CA" w14:textId="6E2CCE0B" w:rsidTr="00D15F2F">
        <w:tc>
          <w:tcPr>
            <w:tcW w:w="1980" w:type="dxa"/>
            <w:vAlign w:val="center"/>
          </w:tcPr>
          <w:p w14:paraId="267A6F5A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||</w:t>
            </w:r>
          </w:p>
        </w:tc>
        <w:tc>
          <w:tcPr>
            <w:tcW w:w="4399" w:type="dxa"/>
            <w:vAlign w:val="center"/>
          </w:tcPr>
          <w:p w14:paraId="420EA38A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Operador_Logico_OR</w:t>
            </w:r>
          </w:p>
        </w:tc>
        <w:tc>
          <w:tcPr>
            <w:tcW w:w="4111" w:type="dxa"/>
            <w:vAlign w:val="center"/>
          </w:tcPr>
          <w:p w14:paraId="47E96605" w14:textId="02A3BE8C" w:rsidR="008E29FF" w:rsidRPr="00DF1BED" w:rsidRDefault="00DF1BED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||</m:t>
                </m:r>
              </m:oMath>
            </m:oMathPara>
          </w:p>
        </w:tc>
      </w:tr>
      <w:tr w:rsidR="008E29FF" w:rsidRPr="001B2815" w14:paraId="2FDF8907" w14:textId="06D72E79" w:rsidTr="00D15F2F">
        <w:tc>
          <w:tcPr>
            <w:tcW w:w="1980" w:type="dxa"/>
            <w:vAlign w:val="center"/>
          </w:tcPr>
          <w:p w14:paraId="3AB7B730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!</w:t>
            </w:r>
          </w:p>
        </w:tc>
        <w:tc>
          <w:tcPr>
            <w:tcW w:w="4399" w:type="dxa"/>
            <w:vAlign w:val="center"/>
          </w:tcPr>
          <w:p w14:paraId="34FB830E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Operador_Logico_NOT</w:t>
            </w:r>
          </w:p>
        </w:tc>
        <w:tc>
          <w:tcPr>
            <w:tcW w:w="4111" w:type="dxa"/>
            <w:vAlign w:val="center"/>
          </w:tcPr>
          <w:p w14:paraId="081E8451" w14:textId="72DE9C6A" w:rsidR="008E29FF" w:rsidRPr="00DF1BED" w:rsidRDefault="00DF1BED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¡</m:t>
                </m:r>
              </m:oMath>
            </m:oMathPara>
          </w:p>
        </w:tc>
      </w:tr>
      <w:tr w:rsidR="008E29FF" w:rsidRPr="001B2815" w14:paraId="0C0F52CD" w14:textId="42DFE981" w:rsidTr="00D15F2F">
        <w:tc>
          <w:tcPr>
            <w:tcW w:w="1980" w:type="dxa"/>
            <w:vAlign w:val="center"/>
          </w:tcPr>
          <w:p w14:paraId="2D989C53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==</w:t>
            </w:r>
          </w:p>
        </w:tc>
        <w:tc>
          <w:tcPr>
            <w:tcW w:w="4399" w:type="dxa"/>
            <w:vAlign w:val="center"/>
          </w:tcPr>
          <w:p w14:paraId="52B1DA44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Operador_igualQue</w:t>
            </w:r>
          </w:p>
        </w:tc>
        <w:tc>
          <w:tcPr>
            <w:tcW w:w="4111" w:type="dxa"/>
            <w:vAlign w:val="center"/>
          </w:tcPr>
          <w:p w14:paraId="230DE144" w14:textId="27B71640" w:rsidR="008E29FF" w:rsidRPr="00DF1BED" w:rsidRDefault="00DF1BED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</w:tr>
      <w:tr w:rsidR="008E29FF" w:rsidRPr="001B2815" w14:paraId="37E00E8A" w14:textId="1527B2D2" w:rsidTr="00D15F2F">
        <w:tc>
          <w:tcPr>
            <w:tcW w:w="1980" w:type="dxa"/>
            <w:vAlign w:val="center"/>
          </w:tcPr>
          <w:p w14:paraId="42E82BC2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!=</w:t>
            </w:r>
          </w:p>
        </w:tc>
        <w:tc>
          <w:tcPr>
            <w:tcW w:w="4399" w:type="dxa"/>
            <w:vAlign w:val="center"/>
          </w:tcPr>
          <w:p w14:paraId="5FE38E89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Operador_diferente</w:t>
            </w:r>
          </w:p>
        </w:tc>
        <w:tc>
          <w:tcPr>
            <w:tcW w:w="4111" w:type="dxa"/>
            <w:vAlign w:val="center"/>
          </w:tcPr>
          <w:p w14:paraId="2F03D671" w14:textId="12288D4C" w:rsidR="008E29FF" w:rsidRPr="00DF1BED" w:rsidRDefault="00DF1BED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!=</m:t>
                </m:r>
              </m:oMath>
            </m:oMathPara>
          </w:p>
        </w:tc>
      </w:tr>
      <w:tr w:rsidR="008E29FF" w:rsidRPr="001B2815" w14:paraId="3DCACFB2" w14:textId="401C84DC" w:rsidTr="00D15F2F">
        <w:tc>
          <w:tcPr>
            <w:tcW w:w="1980" w:type="dxa"/>
            <w:vAlign w:val="center"/>
          </w:tcPr>
          <w:p w14:paraId="299A85C6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&gt;</w:t>
            </w:r>
          </w:p>
        </w:tc>
        <w:tc>
          <w:tcPr>
            <w:tcW w:w="4399" w:type="dxa"/>
            <w:vAlign w:val="center"/>
          </w:tcPr>
          <w:p w14:paraId="280AB4E7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Operador_mayorQue</w:t>
            </w:r>
          </w:p>
        </w:tc>
        <w:tc>
          <w:tcPr>
            <w:tcW w:w="4111" w:type="dxa"/>
            <w:vAlign w:val="center"/>
          </w:tcPr>
          <w:p w14:paraId="2121C085" w14:textId="781C6537" w:rsidR="008E29FF" w:rsidRPr="00DF1BED" w:rsidRDefault="00DF1BED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&gt;</m:t>
                </m:r>
              </m:oMath>
            </m:oMathPara>
          </w:p>
        </w:tc>
      </w:tr>
      <w:tr w:rsidR="008E29FF" w:rsidRPr="001B2815" w14:paraId="2CBAA5BF" w14:textId="1B318238" w:rsidTr="00D15F2F">
        <w:tc>
          <w:tcPr>
            <w:tcW w:w="1980" w:type="dxa"/>
            <w:vAlign w:val="center"/>
          </w:tcPr>
          <w:p w14:paraId="288EA7F9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&lt;</w:t>
            </w:r>
          </w:p>
        </w:tc>
        <w:tc>
          <w:tcPr>
            <w:tcW w:w="4399" w:type="dxa"/>
            <w:vAlign w:val="center"/>
          </w:tcPr>
          <w:p w14:paraId="03CEB9CD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Operador_menorQue</w:t>
            </w:r>
          </w:p>
        </w:tc>
        <w:tc>
          <w:tcPr>
            <w:tcW w:w="4111" w:type="dxa"/>
            <w:vAlign w:val="center"/>
          </w:tcPr>
          <w:p w14:paraId="555D5437" w14:textId="29319219" w:rsidR="008E29FF" w:rsidRPr="00DF1BED" w:rsidRDefault="00DF1BED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&lt;</m:t>
                </m:r>
              </m:oMath>
            </m:oMathPara>
          </w:p>
        </w:tc>
      </w:tr>
      <w:tr w:rsidR="008E29FF" w:rsidRPr="001B2815" w14:paraId="62ED4552" w14:textId="1A8BEB45" w:rsidTr="00D15F2F">
        <w:tc>
          <w:tcPr>
            <w:tcW w:w="1980" w:type="dxa"/>
            <w:vAlign w:val="center"/>
          </w:tcPr>
          <w:p w14:paraId="0F7553AD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&gt;=</w:t>
            </w:r>
          </w:p>
        </w:tc>
        <w:tc>
          <w:tcPr>
            <w:tcW w:w="4399" w:type="dxa"/>
            <w:vAlign w:val="center"/>
          </w:tcPr>
          <w:p w14:paraId="2317CBAC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Operador_mayorIgualQue</w:t>
            </w:r>
          </w:p>
        </w:tc>
        <w:tc>
          <w:tcPr>
            <w:tcW w:w="4111" w:type="dxa"/>
            <w:vAlign w:val="center"/>
          </w:tcPr>
          <w:p w14:paraId="04CD64D3" w14:textId="5EB7024D" w:rsidR="008E29FF" w:rsidRPr="00DF1BED" w:rsidRDefault="00DF1BED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&gt;=</m:t>
                </m:r>
              </m:oMath>
            </m:oMathPara>
          </w:p>
        </w:tc>
      </w:tr>
      <w:tr w:rsidR="008E29FF" w:rsidRPr="001B2815" w14:paraId="344139DD" w14:textId="1A6E268B" w:rsidTr="00D15F2F">
        <w:tc>
          <w:tcPr>
            <w:tcW w:w="1980" w:type="dxa"/>
            <w:vAlign w:val="center"/>
          </w:tcPr>
          <w:p w14:paraId="438951B3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&lt;=</w:t>
            </w:r>
          </w:p>
        </w:tc>
        <w:tc>
          <w:tcPr>
            <w:tcW w:w="4399" w:type="dxa"/>
            <w:vAlign w:val="center"/>
          </w:tcPr>
          <w:p w14:paraId="061023FC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Operador_menorIgualQue</w:t>
            </w:r>
          </w:p>
        </w:tc>
        <w:tc>
          <w:tcPr>
            <w:tcW w:w="4111" w:type="dxa"/>
            <w:vAlign w:val="center"/>
          </w:tcPr>
          <w:p w14:paraId="0EC965EF" w14:textId="69C4E609" w:rsidR="008E29FF" w:rsidRPr="00997EC9" w:rsidRDefault="00997EC9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&lt;=</m:t>
                </m:r>
              </m:oMath>
            </m:oMathPara>
          </w:p>
        </w:tc>
      </w:tr>
      <w:tr w:rsidR="008E29FF" w:rsidRPr="001B2815" w14:paraId="077351C2" w14:textId="32002CA7" w:rsidTr="00D15F2F">
        <w:tc>
          <w:tcPr>
            <w:tcW w:w="1980" w:type="dxa"/>
            <w:vAlign w:val="center"/>
          </w:tcPr>
          <w:p w14:paraId="4555996B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Para</w:t>
            </w:r>
          </w:p>
        </w:tc>
        <w:tc>
          <w:tcPr>
            <w:tcW w:w="4399" w:type="dxa"/>
            <w:vAlign w:val="center"/>
          </w:tcPr>
          <w:p w14:paraId="7FEB784E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PR_Ciclo_Para</w:t>
            </w:r>
          </w:p>
        </w:tc>
        <w:tc>
          <w:tcPr>
            <w:tcW w:w="4111" w:type="dxa"/>
            <w:vAlign w:val="center"/>
          </w:tcPr>
          <w:p w14:paraId="4BBDDF94" w14:textId="5D5F44EB" w:rsidR="008E29FF" w:rsidRPr="00997EC9" w:rsidRDefault="00997EC9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Para</m:t>
                </m:r>
              </m:oMath>
            </m:oMathPara>
          </w:p>
        </w:tc>
      </w:tr>
      <w:tr w:rsidR="008E29FF" w:rsidRPr="001B2815" w14:paraId="400ED32B" w14:textId="0386F275" w:rsidTr="00D15F2F">
        <w:tc>
          <w:tcPr>
            <w:tcW w:w="1980" w:type="dxa"/>
            <w:vAlign w:val="center"/>
          </w:tcPr>
          <w:p w14:paraId="6E14380C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Hasta que</w:t>
            </w:r>
          </w:p>
        </w:tc>
        <w:tc>
          <w:tcPr>
            <w:tcW w:w="4399" w:type="dxa"/>
            <w:vAlign w:val="center"/>
          </w:tcPr>
          <w:p w14:paraId="18B70385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PR_Condicion_Ciclo_Para</w:t>
            </w:r>
          </w:p>
        </w:tc>
        <w:tc>
          <w:tcPr>
            <w:tcW w:w="4111" w:type="dxa"/>
            <w:vAlign w:val="center"/>
          </w:tcPr>
          <w:p w14:paraId="6B1020F5" w14:textId="62267AB9" w:rsidR="008E29FF" w:rsidRPr="003151AD" w:rsidRDefault="003151AD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Hasta que</m:t>
                </m:r>
              </m:oMath>
            </m:oMathPara>
          </w:p>
        </w:tc>
      </w:tr>
      <w:tr w:rsidR="008E29FF" w:rsidRPr="001B2815" w14:paraId="7314B6F0" w14:textId="4014F3CA" w:rsidTr="00D15F2F">
        <w:tc>
          <w:tcPr>
            <w:tcW w:w="1980" w:type="dxa"/>
            <w:vAlign w:val="center"/>
          </w:tcPr>
          <w:p w14:paraId="13C7E7E6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Con incremento</w:t>
            </w:r>
          </w:p>
        </w:tc>
        <w:tc>
          <w:tcPr>
            <w:tcW w:w="4399" w:type="dxa"/>
            <w:vAlign w:val="center"/>
          </w:tcPr>
          <w:p w14:paraId="77181CC5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PR_Incremento_Ciclo_Para</w:t>
            </w:r>
          </w:p>
        </w:tc>
        <w:tc>
          <w:tcPr>
            <w:tcW w:w="4111" w:type="dxa"/>
            <w:vAlign w:val="center"/>
          </w:tcPr>
          <w:p w14:paraId="7ED959C8" w14:textId="28A7B7DD" w:rsidR="008E29FF" w:rsidRPr="003151AD" w:rsidRDefault="003151AD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Con incremento</m:t>
                </m:r>
              </m:oMath>
            </m:oMathPara>
          </w:p>
        </w:tc>
      </w:tr>
      <w:tr w:rsidR="008E29FF" w:rsidRPr="001B2815" w14:paraId="656A1A62" w14:textId="71C7C120" w:rsidTr="00D15F2F">
        <w:tc>
          <w:tcPr>
            <w:tcW w:w="1980" w:type="dxa"/>
            <w:vAlign w:val="center"/>
          </w:tcPr>
          <w:p w14:paraId="7CBAFB50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FinPara</w:t>
            </w:r>
          </w:p>
        </w:tc>
        <w:tc>
          <w:tcPr>
            <w:tcW w:w="4399" w:type="dxa"/>
            <w:vAlign w:val="center"/>
          </w:tcPr>
          <w:p w14:paraId="2C481C15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PR_Fin_Ciclo_Para</w:t>
            </w:r>
          </w:p>
        </w:tc>
        <w:tc>
          <w:tcPr>
            <w:tcW w:w="4111" w:type="dxa"/>
            <w:vAlign w:val="center"/>
          </w:tcPr>
          <w:p w14:paraId="1748EADA" w14:textId="3C3F3D5D" w:rsidR="008E29FF" w:rsidRPr="00CF4398" w:rsidRDefault="00CF4398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FinPara</m:t>
                </m:r>
              </m:oMath>
            </m:oMathPara>
          </w:p>
        </w:tc>
      </w:tr>
      <w:tr w:rsidR="008E29FF" w:rsidRPr="001B2815" w14:paraId="472666B7" w14:textId="4CD4B0FF" w:rsidTr="00D15F2F">
        <w:tc>
          <w:tcPr>
            <w:tcW w:w="1980" w:type="dxa"/>
            <w:vAlign w:val="center"/>
          </w:tcPr>
          <w:p w14:paraId="328309C1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Mientras</w:t>
            </w:r>
          </w:p>
        </w:tc>
        <w:tc>
          <w:tcPr>
            <w:tcW w:w="4399" w:type="dxa"/>
            <w:vAlign w:val="center"/>
          </w:tcPr>
          <w:p w14:paraId="6819F705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PR_Ciclo_Mientras</w:t>
            </w:r>
          </w:p>
        </w:tc>
        <w:tc>
          <w:tcPr>
            <w:tcW w:w="4111" w:type="dxa"/>
            <w:vAlign w:val="center"/>
          </w:tcPr>
          <w:p w14:paraId="16970739" w14:textId="24FD6BAE" w:rsidR="008E29FF" w:rsidRPr="0091310C" w:rsidRDefault="0091310C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Mientras</m:t>
                </m:r>
              </m:oMath>
            </m:oMathPara>
          </w:p>
        </w:tc>
      </w:tr>
      <w:tr w:rsidR="008E29FF" w:rsidRPr="001B2815" w14:paraId="6D5FA3BF" w14:textId="04E1C03C" w:rsidTr="00D15F2F">
        <w:tc>
          <w:tcPr>
            <w:tcW w:w="1980" w:type="dxa"/>
            <w:vAlign w:val="center"/>
          </w:tcPr>
          <w:p w14:paraId="273F438A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FinMientras</w:t>
            </w:r>
          </w:p>
        </w:tc>
        <w:tc>
          <w:tcPr>
            <w:tcW w:w="4399" w:type="dxa"/>
            <w:vAlign w:val="center"/>
          </w:tcPr>
          <w:p w14:paraId="410EBC6E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PR_Fin_Ciclo_Mientras</w:t>
            </w:r>
          </w:p>
        </w:tc>
        <w:tc>
          <w:tcPr>
            <w:tcW w:w="4111" w:type="dxa"/>
            <w:vAlign w:val="center"/>
          </w:tcPr>
          <w:p w14:paraId="63987F82" w14:textId="4172101B" w:rsidR="008E29FF" w:rsidRPr="007E533F" w:rsidRDefault="007E533F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FinMientras</m:t>
                </m:r>
              </m:oMath>
            </m:oMathPara>
          </w:p>
        </w:tc>
      </w:tr>
      <w:tr w:rsidR="008E29FF" w:rsidRPr="001B2815" w14:paraId="7D2AB1DF" w14:textId="77FBA891" w:rsidTr="00D15F2F">
        <w:tc>
          <w:tcPr>
            <w:tcW w:w="1980" w:type="dxa"/>
            <w:vAlign w:val="center"/>
          </w:tcPr>
          <w:p w14:paraId="0919C3C9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Repetir</w:t>
            </w:r>
          </w:p>
        </w:tc>
        <w:tc>
          <w:tcPr>
            <w:tcW w:w="4399" w:type="dxa"/>
            <w:vAlign w:val="center"/>
          </w:tcPr>
          <w:p w14:paraId="3C78B0FD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PR_Ciclo_Repetir</w:t>
            </w:r>
          </w:p>
        </w:tc>
        <w:tc>
          <w:tcPr>
            <w:tcW w:w="4111" w:type="dxa"/>
            <w:vAlign w:val="center"/>
          </w:tcPr>
          <w:p w14:paraId="0C7EAAD4" w14:textId="2914A9D9" w:rsidR="008E29FF" w:rsidRPr="008A5681" w:rsidRDefault="008A5681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Repetir</m:t>
                </m:r>
              </m:oMath>
            </m:oMathPara>
          </w:p>
        </w:tc>
      </w:tr>
      <w:tr w:rsidR="008E29FF" w:rsidRPr="001B2815" w14:paraId="793FC926" w14:textId="023614D8" w:rsidTr="00D15F2F">
        <w:tc>
          <w:tcPr>
            <w:tcW w:w="1980" w:type="dxa"/>
            <w:vAlign w:val="center"/>
          </w:tcPr>
          <w:p w14:paraId="69F6C1A7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Finaliza cuando</w:t>
            </w:r>
          </w:p>
        </w:tc>
        <w:tc>
          <w:tcPr>
            <w:tcW w:w="4399" w:type="dxa"/>
            <w:vAlign w:val="center"/>
          </w:tcPr>
          <w:p w14:paraId="3A70176F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PR_Condicion_Ciclo_Repetir</w:t>
            </w:r>
          </w:p>
        </w:tc>
        <w:tc>
          <w:tcPr>
            <w:tcW w:w="4111" w:type="dxa"/>
            <w:vAlign w:val="center"/>
          </w:tcPr>
          <w:p w14:paraId="6FCA4216" w14:textId="75A19C74" w:rsidR="008E29FF" w:rsidRPr="003732D2" w:rsidRDefault="003732D2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Finaliza cuando</m:t>
                </m:r>
              </m:oMath>
            </m:oMathPara>
          </w:p>
        </w:tc>
      </w:tr>
      <w:tr w:rsidR="008E29FF" w:rsidRPr="001B2815" w14:paraId="7B67895F" w14:textId="602F6BE4" w:rsidTr="00D15F2F">
        <w:tc>
          <w:tcPr>
            <w:tcW w:w="1980" w:type="dxa"/>
            <w:vAlign w:val="center"/>
          </w:tcPr>
          <w:p w14:paraId="1F14B01E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Si</w:t>
            </w:r>
          </w:p>
        </w:tc>
        <w:tc>
          <w:tcPr>
            <w:tcW w:w="4399" w:type="dxa"/>
            <w:vAlign w:val="center"/>
          </w:tcPr>
          <w:p w14:paraId="77B5255E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PR_Condicional_Si</w:t>
            </w:r>
          </w:p>
        </w:tc>
        <w:tc>
          <w:tcPr>
            <w:tcW w:w="4111" w:type="dxa"/>
            <w:vAlign w:val="center"/>
          </w:tcPr>
          <w:p w14:paraId="164AE2EC" w14:textId="1415E518" w:rsidR="008E29FF" w:rsidRPr="008E5672" w:rsidRDefault="008E5672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</m:t>
                </m:r>
              </m:oMath>
            </m:oMathPara>
          </w:p>
        </w:tc>
      </w:tr>
      <w:tr w:rsidR="008E29FF" w:rsidRPr="001B2815" w14:paraId="1DBB597D" w14:textId="507723E9" w:rsidTr="00D15F2F">
        <w:tc>
          <w:tcPr>
            <w:tcW w:w="1980" w:type="dxa"/>
            <w:vAlign w:val="center"/>
          </w:tcPr>
          <w:p w14:paraId="4E0DF606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Entonces</w:t>
            </w:r>
          </w:p>
        </w:tc>
        <w:tc>
          <w:tcPr>
            <w:tcW w:w="4399" w:type="dxa"/>
            <w:vAlign w:val="center"/>
          </w:tcPr>
          <w:p w14:paraId="08A42F68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PR_Entonces</w:t>
            </w:r>
          </w:p>
        </w:tc>
        <w:tc>
          <w:tcPr>
            <w:tcW w:w="4111" w:type="dxa"/>
            <w:vAlign w:val="center"/>
          </w:tcPr>
          <w:p w14:paraId="05A9909E" w14:textId="72229DDD" w:rsidR="008E29FF" w:rsidRPr="008E5672" w:rsidRDefault="008E5672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Entonces</m:t>
                </m:r>
              </m:oMath>
            </m:oMathPara>
          </w:p>
        </w:tc>
      </w:tr>
      <w:tr w:rsidR="008E29FF" w:rsidRPr="001B2815" w14:paraId="73480162" w14:textId="1439DE35" w:rsidTr="00D15F2F">
        <w:tc>
          <w:tcPr>
            <w:tcW w:w="1980" w:type="dxa"/>
            <w:vAlign w:val="center"/>
          </w:tcPr>
          <w:p w14:paraId="3764C66F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Sino</w:t>
            </w:r>
          </w:p>
        </w:tc>
        <w:tc>
          <w:tcPr>
            <w:tcW w:w="4399" w:type="dxa"/>
            <w:vAlign w:val="center"/>
          </w:tcPr>
          <w:p w14:paraId="301D68BE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PR_Conficional_Sino</w:t>
            </w:r>
          </w:p>
        </w:tc>
        <w:tc>
          <w:tcPr>
            <w:tcW w:w="4111" w:type="dxa"/>
            <w:vAlign w:val="center"/>
          </w:tcPr>
          <w:p w14:paraId="0B0E4124" w14:textId="4951F6F5" w:rsidR="008E29FF" w:rsidRPr="008E5672" w:rsidRDefault="008E5672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Sino</m:t>
                </m:r>
              </m:oMath>
            </m:oMathPara>
          </w:p>
        </w:tc>
      </w:tr>
      <w:tr w:rsidR="008E29FF" w:rsidRPr="001B2815" w14:paraId="0A64A4B9" w14:textId="6DCFAF4C" w:rsidTr="00D15F2F">
        <w:tc>
          <w:tcPr>
            <w:tcW w:w="1980" w:type="dxa"/>
            <w:vAlign w:val="center"/>
          </w:tcPr>
          <w:p w14:paraId="2C6A0DEE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FinSi</w:t>
            </w:r>
          </w:p>
        </w:tc>
        <w:tc>
          <w:tcPr>
            <w:tcW w:w="4399" w:type="dxa"/>
            <w:vAlign w:val="center"/>
          </w:tcPr>
          <w:p w14:paraId="7BA52AB7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PR_Fin_Condicional_Si</w:t>
            </w:r>
          </w:p>
        </w:tc>
        <w:tc>
          <w:tcPr>
            <w:tcW w:w="4111" w:type="dxa"/>
            <w:vAlign w:val="center"/>
          </w:tcPr>
          <w:p w14:paraId="5384DF22" w14:textId="2B7AA087" w:rsidR="008E29FF" w:rsidRPr="00D23CD9" w:rsidRDefault="00D23CD9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FinSi</m:t>
                </m:r>
              </m:oMath>
            </m:oMathPara>
          </w:p>
        </w:tc>
      </w:tr>
      <w:tr w:rsidR="008E29FF" w:rsidRPr="001B2815" w14:paraId="06C185D6" w14:textId="621BF77A" w:rsidTr="00D15F2F">
        <w:tc>
          <w:tcPr>
            <w:tcW w:w="1980" w:type="dxa"/>
            <w:vAlign w:val="center"/>
          </w:tcPr>
          <w:p w14:paraId="520FF298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Conforme</w:t>
            </w:r>
          </w:p>
        </w:tc>
        <w:tc>
          <w:tcPr>
            <w:tcW w:w="4399" w:type="dxa"/>
            <w:vAlign w:val="center"/>
          </w:tcPr>
          <w:p w14:paraId="48DAA38F" w14:textId="77777777" w:rsidR="008E29FF" w:rsidRPr="001B2815" w:rsidRDefault="008E29FF" w:rsidP="001B2815">
            <w:pPr>
              <w:spacing w:line="360" w:lineRule="auto"/>
              <w:jc w:val="left"/>
            </w:pPr>
            <w:r w:rsidRPr="001B2815">
              <w:t>PR_Condicional_Conforme</w:t>
            </w:r>
          </w:p>
        </w:tc>
        <w:tc>
          <w:tcPr>
            <w:tcW w:w="4111" w:type="dxa"/>
            <w:vAlign w:val="center"/>
          </w:tcPr>
          <w:p w14:paraId="65F1F61C" w14:textId="7FFDE131" w:rsidR="008E29FF" w:rsidRPr="001B6D06" w:rsidRDefault="001B6D06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Conforme</m:t>
                </m:r>
              </m:oMath>
            </m:oMathPara>
          </w:p>
        </w:tc>
      </w:tr>
      <w:tr w:rsidR="008E29FF" w:rsidRPr="001B2815" w14:paraId="5185F89B" w14:textId="47BDE8EC" w:rsidTr="00D15F2F">
        <w:tc>
          <w:tcPr>
            <w:tcW w:w="1980" w:type="dxa"/>
            <w:vAlign w:val="center"/>
          </w:tcPr>
          <w:p w14:paraId="493810E6" w14:textId="77777777" w:rsidR="008E29FF" w:rsidRPr="001B2815" w:rsidRDefault="008E29FF" w:rsidP="002C2DC9">
            <w:pPr>
              <w:spacing w:line="360" w:lineRule="auto"/>
              <w:jc w:val="left"/>
            </w:pPr>
            <w:r w:rsidRPr="001B2815">
              <w:t>Hacer</w:t>
            </w:r>
          </w:p>
        </w:tc>
        <w:tc>
          <w:tcPr>
            <w:tcW w:w="4399" w:type="dxa"/>
            <w:vAlign w:val="center"/>
          </w:tcPr>
          <w:p w14:paraId="06ED1D34" w14:textId="77777777" w:rsidR="008E29FF" w:rsidRPr="001B2815" w:rsidRDefault="008E29FF" w:rsidP="002C2DC9">
            <w:pPr>
              <w:spacing w:line="360" w:lineRule="auto"/>
              <w:jc w:val="left"/>
            </w:pPr>
            <w:r w:rsidRPr="001B2815">
              <w:t>PR_Hacer</w:t>
            </w:r>
          </w:p>
        </w:tc>
        <w:tc>
          <w:tcPr>
            <w:tcW w:w="4111" w:type="dxa"/>
            <w:vAlign w:val="center"/>
          </w:tcPr>
          <w:p w14:paraId="5B9D820B" w14:textId="61EC9DA5" w:rsidR="008E29FF" w:rsidRPr="008B07E6" w:rsidRDefault="008B07E6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Hacer</m:t>
                </m:r>
              </m:oMath>
            </m:oMathPara>
          </w:p>
        </w:tc>
      </w:tr>
      <w:tr w:rsidR="008E29FF" w:rsidRPr="001B2815" w14:paraId="144D187E" w14:textId="22EAE82A" w:rsidTr="00D15F2F">
        <w:tc>
          <w:tcPr>
            <w:tcW w:w="1980" w:type="dxa"/>
            <w:vAlign w:val="center"/>
          </w:tcPr>
          <w:p w14:paraId="1B9F2C4D" w14:textId="77777777" w:rsidR="008E29FF" w:rsidRPr="001B2815" w:rsidRDefault="008E29FF" w:rsidP="002C2DC9">
            <w:pPr>
              <w:spacing w:line="360" w:lineRule="auto"/>
              <w:jc w:val="left"/>
            </w:pPr>
            <w:r w:rsidRPr="001B2815">
              <w:t>Caso</w:t>
            </w:r>
          </w:p>
        </w:tc>
        <w:tc>
          <w:tcPr>
            <w:tcW w:w="4399" w:type="dxa"/>
            <w:vAlign w:val="center"/>
          </w:tcPr>
          <w:p w14:paraId="44733F38" w14:textId="77777777" w:rsidR="008E29FF" w:rsidRPr="001B2815" w:rsidRDefault="008E29FF" w:rsidP="002C2DC9">
            <w:pPr>
              <w:spacing w:line="360" w:lineRule="auto"/>
              <w:jc w:val="left"/>
            </w:pPr>
            <w:r w:rsidRPr="001B2815">
              <w:t>PR_Conforme_Caso</w:t>
            </w:r>
          </w:p>
        </w:tc>
        <w:tc>
          <w:tcPr>
            <w:tcW w:w="4111" w:type="dxa"/>
            <w:vAlign w:val="center"/>
          </w:tcPr>
          <w:p w14:paraId="28D95DE3" w14:textId="5CBEC2BA" w:rsidR="008E29FF" w:rsidRPr="000431A6" w:rsidRDefault="000431A6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Caso</m:t>
                </m:r>
              </m:oMath>
            </m:oMathPara>
          </w:p>
        </w:tc>
      </w:tr>
      <w:tr w:rsidR="008E29FF" w:rsidRPr="001B2815" w14:paraId="0CC44213" w14:textId="79BF4BEC" w:rsidTr="00D15F2F">
        <w:tc>
          <w:tcPr>
            <w:tcW w:w="1980" w:type="dxa"/>
            <w:vAlign w:val="center"/>
          </w:tcPr>
          <w:p w14:paraId="6CB168BF" w14:textId="77777777" w:rsidR="008E29FF" w:rsidRPr="001B2815" w:rsidRDefault="008E29FF" w:rsidP="002C2DC9">
            <w:pPr>
              <w:spacing w:line="360" w:lineRule="auto"/>
              <w:jc w:val="left"/>
            </w:pPr>
            <w:r w:rsidRPr="001B2815">
              <w:t>:</w:t>
            </w:r>
          </w:p>
        </w:tc>
        <w:tc>
          <w:tcPr>
            <w:tcW w:w="4399" w:type="dxa"/>
            <w:vAlign w:val="center"/>
          </w:tcPr>
          <w:p w14:paraId="6D0C5275" w14:textId="77777777" w:rsidR="008E29FF" w:rsidRPr="001B2815" w:rsidRDefault="008E29FF" w:rsidP="002C2DC9">
            <w:pPr>
              <w:spacing w:line="360" w:lineRule="auto"/>
              <w:jc w:val="left"/>
            </w:pPr>
            <w:r w:rsidRPr="001B2815">
              <w:t>Operador_Dos_Puntos</w:t>
            </w:r>
          </w:p>
        </w:tc>
        <w:tc>
          <w:tcPr>
            <w:tcW w:w="4111" w:type="dxa"/>
            <w:vAlign w:val="center"/>
          </w:tcPr>
          <w:p w14:paraId="3AD0A734" w14:textId="457E8F6E" w:rsidR="008E29FF" w:rsidRPr="00103A60" w:rsidRDefault="00103A60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</w:tc>
      </w:tr>
      <w:tr w:rsidR="008E29FF" w:rsidRPr="001B2815" w14:paraId="2FE81E03" w14:textId="5482B837" w:rsidTr="00D15F2F">
        <w:tc>
          <w:tcPr>
            <w:tcW w:w="1980" w:type="dxa"/>
            <w:vAlign w:val="center"/>
          </w:tcPr>
          <w:p w14:paraId="60279836" w14:textId="77777777" w:rsidR="008E29FF" w:rsidRPr="001B2815" w:rsidRDefault="008E29FF" w:rsidP="002C2DC9">
            <w:pPr>
              <w:spacing w:line="360" w:lineRule="auto"/>
              <w:jc w:val="left"/>
            </w:pPr>
            <w:r w:rsidRPr="001B2815">
              <w:t>En otro caso</w:t>
            </w:r>
          </w:p>
        </w:tc>
        <w:tc>
          <w:tcPr>
            <w:tcW w:w="4399" w:type="dxa"/>
            <w:vAlign w:val="center"/>
          </w:tcPr>
          <w:p w14:paraId="6A072A21" w14:textId="77777777" w:rsidR="008E29FF" w:rsidRPr="001B2815" w:rsidRDefault="008E29FF" w:rsidP="002C2DC9">
            <w:pPr>
              <w:spacing w:line="360" w:lineRule="auto"/>
              <w:jc w:val="left"/>
            </w:pPr>
            <w:r w:rsidRPr="001B2815">
              <w:t>PR_Conforme_Caso_Predeterminado</w:t>
            </w:r>
          </w:p>
        </w:tc>
        <w:tc>
          <w:tcPr>
            <w:tcW w:w="4111" w:type="dxa"/>
            <w:vAlign w:val="center"/>
          </w:tcPr>
          <w:p w14:paraId="35E1FFEE" w14:textId="01D8B60C" w:rsidR="008E29FF" w:rsidRPr="00103A60" w:rsidRDefault="00103A60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En otro caso</m:t>
                </m:r>
              </m:oMath>
            </m:oMathPara>
          </w:p>
        </w:tc>
      </w:tr>
      <w:tr w:rsidR="008E29FF" w:rsidRPr="001B2815" w14:paraId="2EA2CC9D" w14:textId="2E20564C" w:rsidTr="00D15F2F">
        <w:tc>
          <w:tcPr>
            <w:tcW w:w="1980" w:type="dxa"/>
            <w:vAlign w:val="center"/>
          </w:tcPr>
          <w:p w14:paraId="76D433C0" w14:textId="77777777" w:rsidR="008E29FF" w:rsidRPr="001B2815" w:rsidRDefault="008E29FF" w:rsidP="002C2DC9">
            <w:pPr>
              <w:spacing w:line="360" w:lineRule="auto"/>
              <w:jc w:val="left"/>
            </w:pPr>
            <w:r w:rsidRPr="001B2815">
              <w:t>FinConforme</w:t>
            </w:r>
          </w:p>
        </w:tc>
        <w:tc>
          <w:tcPr>
            <w:tcW w:w="4399" w:type="dxa"/>
            <w:vAlign w:val="center"/>
          </w:tcPr>
          <w:p w14:paraId="45D244B6" w14:textId="77777777" w:rsidR="008E29FF" w:rsidRPr="001B2815" w:rsidRDefault="008E29FF" w:rsidP="002C2DC9">
            <w:pPr>
              <w:spacing w:line="360" w:lineRule="auto"/>
              <w:jc w:val="left"/>
            </w:pPr>
            <w:r w:rsidRPr="001B2815">
              <w:t>PR_Fin_Condicional_Conforme</w:t>
            </w:r>
          </w:p>
        </w:tc>
        <w:tc>
          <w:tcPr>
            <w:tcW w:w="4111" w:type="dxa"/>
            <w:vAlign w:val="center"/>
          </w:tcPr>
          <w:p w14:paraId="299B777B" w14:textId="1078DA9C" w:rsidR="008E29FF" w:rsidRPr="00103A60" w:rsidRDefault="00103A60" w:rsidP="00DF1BED">
            <w:pPr>
              <w:spacing w:line="360" w:lineRule="auto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FinConforme</m:t>
                </m:r>
              </m:oMath>
            </m:oMathPara>
          </w:p>
        </w:tc>
      </w:tr>
      <w:tr w:rsidR="008E29FF" w:rsidRPr="001B2815" w14:paraId="60AB1383" w14:textId="13A4E21A" w:rsidTr="00D15F2F">
        <w:tc>
          <w:tcPr>
            <w:tcW w:w="1980" w:type="dxa"/>
            <w:vAlign w:val="center"/>
          </w:tcPr>
          <w:p w14:paraId="36907C5A" w14:textId="77777777" w:rsidR="008E29FF" w:rsidRPr="001B2815" w:rsidRDefault="008E29FF" w:rsidP="002C2DC9">
            <w:pPr>
              <w:spacing w:line="360" w:lineRule="auto"/>
              <w:jc w:val="left"/>
            </w:pPr>
            <w:r w:rsidRPr="001B2815">
              <w:t>(</w:t>
            </w:r>
          </w:p>
        </w:tc>
        <w:tc>
          <w:tcPr>
            <w:tcW w:w="4399" w:type="dxa"/>
            <w:vAlign w:val="center"/>
          </w:tcPr>
          <w:p w14:paraId="5FFF4FF3" w14:textId="77777777" w:rsidR="008E29FF" w:rsidRPr="001B2815" w:rsidRDefault="008E29FF" w:rsidP="002C2DC9">
            <w:pPr>
              <w:spacing w:line="360" w:lineRule="auto"/>
              <w:jc w:val="left"/>
            </w:pPr>
            <w:r w:rsidRPr="001B2815">
              <w:t>Parentesis_Abierto</w:t>
            </w:r>
          </w:p>
        </w:tc>
        <w:tc>
          <w:tcPr>
            <w:tcW w:w="4111" w:type="dxa"/>
            <w:vAlign w:val="center"/>
          </w:tcPr>
          <w:p w14:paraId="3782C607" w14:textId="4A9370D7" w:rsidR="008E29FF" w:rsidRPr="00103A60" w:rsidRDefault="00103A60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(</m:t>
                </m:r>
              </m:oMath>
            </m:oMathPara>
          </w:p>
        </w:tc>
      </w:tr>
      <w:tr w:rsidR="008E29FF" w:rsidRPr="001B2815" w14:paraId="42483C09" w14:textId="590AFDEA" w:rsidTr="00D15F2F">
        <w:tc>
          <w:tcPr>
            <w:tcW w:w="1980" w:type="dxa"/>
            <w:vAlign w:val="center"/>
          </w:tcPr>
          <w:p w14:paraId="1E187A8F" w14:textId="77777777" w:rsidR="008E29FF" w:rsidRPr="001B2815" w:rsidRDefault="008E29FF" w:rsidP="002C2DC9">
            <w:pPr>
              <w:spacing w:line="360" w:lineRule="auto"/>
              <w:jc w:val="left"/>
            </w:pPr>
            <w:r w:rsidRPr="001B2815">
              <w:t>)</w:t>
            </w:r>
          </w:p>
        </w:tc>
        <w:tc>
          <w:tcPr>
            <w:tcW w:w="4399" w:type="dxa"/>
            <w:vAlign w:val="center"/>
          </w:tcPr>
          <w:p w14:paraId="2C227DFE" w14:textId="77777777" w:rsidR="008E29FF" w:rsidRPr="001B2815" w:rsidRDefault="008E29FF" w:rsidP="002C2DC9">
            <w:pPr>
              <w:spacing w:line="360" w:lineRule="auto"/>
              <w:jc w:val="left"/>
            </w:pPr>
            <w:r w:rsidRPr="001B2815">
              <w:t>Parentesis_Cerrado</w:t>
            </w:r>
          </w:p>
        </w:tc>
        <w:tc>
          <w:tcPr>
            <w:tcW w:w="4111" w:type="dxa"/>
            <w:vAlign w:val="center"/>
          </w:tcPr>
          <w:p w14:paraId="15BBDC77" w14:textId="2F88E5AF" w:rsidR="008E29FF" w:rsidRPr="00103A60" w:rsidRDefault="00103A60" w:rsidP="00DF1BED">
            <w:pPr>
              <w:spacing w:line="360" w:lineRule="auto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6CDA8C4C" w14:textId="0B567A78" w:rsidR="00F03998" w:rsidRDefault="00925B49" w:rsidP="00F03998">
      <w:pPr>
        <w:pStyle w:val="Caption"/>
      </w:pPr>
      <w:r>
        <w:t>Tabla 3 – Tabla de valores</w:t>
      </w:r>
    </w:p>
    <w:p w14:paraId="4A49B401" w14:textId="77777777" w:rsidR="00DA3273" w:rsidRDefault="00DA3273" w:rsidP="008F44B9">
      <w:pPr>
        <w:pStyle w:val="Title"/>
      </w:pPr>
      <w:bookmarkStart w:id="19" w:name="_Toc135258669"/>
      <w:r>
        <w:t>Conceptos Básicos</w:t>
      </w:r>
      <w:bookmarkEnd w:id="19"/>
    </w:p>
    <w:p w14:paraId="088B7823" w14:textId="77777777" w:rsidR="00DA3273" w:rsidRDefault="00DA3273" w:rsidP="008F44B9">
      <w:pPr>
        <w:pStyle w:val="Heading1"/>
      </w:pPr>
      <w:bookmarkStart w:id="20" w:name="_Toc135258670"/>
      <w:r>
        <w:t>Tipo de Datos</w:t>
      </w:r>
      <w:bookmarkEnd w:id="20"/>
    </w:p>
    <w:p w14:paraId="698C8E29" w14:textId="77777777" w:rsidR="00DA3273" w:rsidRDefault="00DA3273" w:rsidP="00DA3273">
      <w:pPr>
        <w:spacing w:line="360" w:lineRule="auto"/>
      </w:pPr>
      <w:r>
        <w:t>El lenguaje ELL tiene los siguientes tipos de datos básicos:</w:t>
      </w:r>
    </w:p>
    <w:p w14:paraId="5036A49E" w14:textId="77777777" w:rsidR="00DA3273" w:rsidRDefault="00DA3273" w:rsidP="00DA3273">
      <w:pPr>
        <w:pStyle w:val="ListParagraph"/>
        <w:numPr>
          <w:ilvl w:val="0"/>
          <w:numId w:val="23"/>
        </w:numPr>
        <w:spacing w:line="360" w:lineRule="auto"/>
      </w:pPr>
      <w:r w:rsidRPr="00A16DBC">
        <w:rPr>
          <w:b/>
          <w:bCs/>
        </w:rPr>
        <w:t>Entero</w:t>
      </w:r>
      <w:r>
        <w:t>: Tipo de dato que representa un numero entero.</w:t>
      </w:r>
    </w:p>
    <w:p w14:paraId="5B56268D" w14:textId="77777777" w:rsidR="00DA3273" w:rsidRDefault="00DA3273" w:rsidP="00DA3273">
      <w:pPr>
        <w:pStyle w:val="ListParagraph"/>
        <w:numPr>
          <w:ilvl w:val="0"/>
          <w:numId w:val="23"/>
        </w:numPr>
        <w:spacing w:line="360" w:lineRule="auto"/>
      </w:pPr>
      <w:r w:rsidRPr="00A16DBC">
        <w:rPr>
          <w:b/>
          <w:bCs/>
        </w:rPr>
        <w:t>Flotante</w:t>
      </w:r>
      <w:r>
        <w:t>: Tipo de dato que representa un numero en decimal.</w:t>
      </w:r>
    </w:p>
    <w:p w14:paraId="1311D14F" w14:textId="77777777" w:rsidR="00DA3273" w:rsidRDefault="00DA3273" w:rsidP="00DA3273">
      <w:pPr>
        <w:pStyle w:val="ListParagraph"/>
        <w:numPr>
          <w:ilvl w:val="0"/>
          <w:numId w:val="23"/>
        </w:numPr>
        <w:spacing w:line="360" w:lineRule="auto"/>
      </w:pPr>
      <w:r w:rsidRPr="00A16DBC">
        <w:rPr>
          <w:b/>
          <w:bCs/>
        </w:rPr>
        <w:t>Cadena</w:t>
      </w:r>
      <w:r>
        <w:t>: Tipo de dato que representa un texto.</w:t>
      </w:r>
    </w:p>
    <w:p w14:paraId="2D976E43" w14:textId="77777777" w:rsidR="00DA3273" w:rsidRDefault="00DA3273" w:rsidP="00DA3273">
      <w:pPr>
        <w:pStyle w:val="ListParagraph"/>
        <w:numPr>
          <w:ilvl w:val="0"/>
          <w:numId w:val="23"/>
        </w:numPr>
        <w:spacing w:line="360" w:lineRule="auto"/>
      </w:pPr>
      <w:r w:rsidRPr="00A16DBC">
        <w:rPr>
          <w:b/>
          <w:bCs/>
        </w:rPr>
        <w:t>Carácter</w:t>
      </w:r>
      <w:r>
        <w:t>: Tipo de datos que representa un símbolo.</w:t>
      </w:r>
    </w:p>
    <w:p w14:paraId="256DBA69" w14:textId="77777777" w:rsidR="00DA3273" w:rsidRDefault="00DA3273" w:rsidP="00DA3273">
      <w:pPr>
        <w:pStyle w:val="ListParagraph"/>
        <w:numPr>
          <w:ilvl w:val="0"/>
          <w:numId w:val="23"/>
        </w:numPr>
        <w:spacing w:line="360" w:lineRule="auto"/>
      </w:pPr>
      <w:r w:rsidRPr="00A16DBC">
        <w:rPr>
          <w:b/>
          <w:bCs/>
        </w:rPr>
        <w:t>Booleano</w:t>
      </w:r>
      <w:r>
        <w:t>: Tipo de dato que representa aquellos que tienen un valor de verdadero o falso.</w:t>
      </w:r>
    </w:p>
    <w:p w14:paraId="3FF1998C" w14:textId="77777777" w:rsidR="00DA3273" w:rsidRDefault="00DA3273" w:rsidP="008F44B9">
      <w:pPr>
        <w:pStyle w:val="Heading1"/>
      </w:pPr>
      <w:bookmarkStart w:id="21" w:name="_Toc135258671"/>
      <w:r>
        <w:t>Operadores</w:t>
      </w:r>
      <w:bookmarkEnd w:id="21"/>
    </w:p>
    <w:p w14:paraId="329C63DB" w14:textId="77777777" w:rsidR="00DA3273" w:rsidRDefault="00DA3273" w:rsidP="00DA3273">
      <w:pPr>
        <w:spacing w:line="360" w:lineRule="auto"/>
      </w:pPr>
      <w:r>
        <w:t>Los operadores con los que cuenta el lenguaje ELL son: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132"/>
      </w:tblGrid>
      <w:tr w:rsidR="00DA3273" w:rsidRPr="00D252DD" w14:paraId="0717B449" w14:textId="77777777" w:rsidTr="006B07F8">
        <w:tc>
          <w:tcPr>
            <w:tcW w:w="1696" w:type="dxa"/>
            <w:vAlign w:val="center"/>
          </w:tcPr>
          <w:p w14:paraId="34AF93CA" w14:textId="77777777" w:rsidR="00DA3273" w:rsidRPr="00D252DD" w:rsidRDefault="00DA3273" w:rsidP="006B07F8">
            <w:pPr>
              <w:spacing w:line="360" w:lineRule="auto"/>
              <w:jc w:val="center"/>
              <w:rPr>
                <w:b/>
                <w:bCs/>
              </w:rPr>
            </w:pPr>
            <w:r w:rsidRPr="00D252DD">
              <w:rPr>
                <w:b/>
                <w:bCs/>
              </w:rPr>
              <w:t>Operador</w:t>
            </w:r>
          </w:p>
        </w:tc>
        <w:tc>
          <w:tcPr>
            <w:tcW w:w="7132" w:type="dxa"/>
            <w:vAlign w:val="center"/>
          </w:tcPr>
          <w:p w14:paraId="4EC56DF2" w14:textId="77777777" w:rsidR="00DA3273" w:rsidRPr="00D252DD" w:rsidRDefault="00DA3273" w:rsidP="006B07F8">
            <w:pPr>
              <w:spacing w:line="360" w:lineRule="auto"/>
              <w:jc w:val="left"/>
              <w:rPr>
                <w:b/>
                <w:bCs/>
              </w:rPr>
            </w:pPr>
            <w:r w:rsidRPr="00D252DD">
              <w:rPr>
                <w:b/>
                <w:bCs/>
              </w:rPr>
              <w:t>Descripción</w:t>
            </w:r>
          </w:p>
        </w:tc>
      </w:tr>
      <w:tr w:rsidR="00DA3273" w:rsidRPr="00D252DD" w14:paraId="40A73EAE" w14:textId="77777777" w:rsidTr="006B07F8">
        <w:tc>
          <w:tcPr>
            <w:tcW w:w="1696" w:type="dxa"/>
            <w:vAlign w:val="center"/>
          </w:tcPr>
          <w:p w14:paraId="336C000E" w14:textId="77777777" w:rsidR="00DA3273" w:rsidRPr="00D252DD" w:rsidRDefault="00DA3273" w:rsidP="006B07F8">
            <w:pPr>
              <w:spacing w:line="360" w:lineRule="auto"/>
              <w:jc w:val="center"/>
            </w:pPr>
            <w:r w:rsidRPr="00D252DD">
              <w:t>=</w:t>
            </w:r>
          </w:p>
        </w:tc>
        <w:tc>
          <w:tcPr>
            <w:tcW w:w="7132" w:type="dxa"/>
          </w:tcPr>
          <w:p w14:paraId="514AE104" w14:textId="77777777" w:rsidR="00DA3273" w:rsidRPr="00D252DD" w:rsidRDefault="00DA3273" w:rsidP="006B07F8">
            <w:pPr>
              <w:spacing w:line="360" w:lineRule="auto"/>
            </w:pPr>
            <w:r w:rsidRPr="00D252DD">
              <w:t>Operador que indica asignación.</w:t>
            </w:r>
          </w:p>
        </w:tc>
      </w:tr>
      <w:tr w:rsidR="00DA3273" w:rsidRPr="00D252DD" w14:paraId="0238EC13" w14:textId="77777777" w:rsidTr="006B07F8">
        <w:tc>
          <w:tcPr>
            <w:tcW w:w="1696" w:type="dxa"/>
            <w:vAlign w:val="center"/>
          </w:tcPr>
          <w:p w14:paraId="6B1C6616" w14:textId="77777777" w:rsidR="00DA3273" w:rsidRPr="00D252DD" w:rsidRDefault="00DA3273" w:rsidP="006B07F8">
            <w:pPr>
              <w:spacing w:line="360" w:lineRule="auto"/>
              <w:jc w:val="center"/>
            </w:pPr>
            <w:r w:rsidRPr="00D252DD">
              <w:t>+</w:t>
            </w:r>
          </w:p>
        </w:tc>
        <w:tc>
          <w:tcPr>
            <w:tcW w:w="7132" w:type="dxa"/>
          </w:tcPr>
          <w:p w14:paraId="3B8541C5" w14:textId="77777777" w:rsidR="00DA3273" w:rsidRPr="00D252DD" w:rsidRDefault="00DA3273" w:rsidP="006B07F8">
            <w:pPr>
              <w:spacing w:line="360" w:lineRule="auto"/>
            </w:pPr>
            <w:r w:rsidRPr="00D252DD">
              <w:t>Operador que indica una suma.</w:t>
            </w:r>
          </w:p>
        </w:tc>
      </w:tr>
      <w:tr w:rsidR="00DA3273" w:rsidRPr="00D252DD" w14:paraId="0137346F" w14:textId="77777777" w:rsidTr="006B07F8">
        <w:tc>
          <w:tcPr>
            <w:tcW w:w="1696" w:type="dxa"/>
            <w:vAlign w:val="center"/>
          </w:tcPr>
          <w:p w14:paraId="5CC54FA5" w14:textId="77777777" w:rsidR="00DA3273" w:rsidRPr="00D252DD" w:rsidRDefault="00DA3273" w:rsidP="006B07F8">
            <w:pPr>
              <w:spacing w:line="360" w:lineRule="auto"/>
              <w:jc w:val="center"/>
            </w:pPr>
            <w:r w:rsidRPr="00D252DD">
              <w:t>-</w:t>
            </w:r>
          </w:p>
        </w:tc>
        <w:tc>
          <w:tcPr>
            <w:tcW w:w="7132" w:type="dxa"/>
          </w:tcPr>
          <w:p w14:paraId="188D565F" w14:textId="77777777" w:rsidR="00DA3273" w:rsidRPr="00D252DD" w:rsidRDefault="00DA3273" w:rsidP="006B07F8">
            <w:pPr>
              <w:spacing w:line="360" w:lineRule="auto"/>
            </w:pPr>
            <w:r w:rsidRPr="00D252DD">
              <w:t>Operador que indica una resta.</w:t>
            </w:r>
          </w:p>
        </w:tc>
      </w:tr>
      <w:tr w:rsidR="00DA3273" w:rsidRPr="00D252DD" w14:paraId="5758C671" w14:textId="77777777" w:rsidTr="006B07F8">
        <w:tc>
          <w:tcPr>
            <w:tcW w:w="1696" w:type="dxa"/>
            <w:vAlign w:val="center"/>
          </w:tcPr>
          <w:p w14:paraId="3DE34976" w14:textId="77777777" w:rsidR="00DA3273" w:rsidRPr="00D252DD" w:rsidRDefault="00DA3273" w:rsidP="006B07F8">
            <w:pPr>
              <w:spacing w:line="360" w:lineRule="auto"/>
              <w:jc w:val="center"/>
            </w:pPr>
            <w:r w:rsidRPr="00D252DD">
              <w:t>*</w:t>
            </w:r>
          </w:p>
        </w:tc>
        <w:tc>
          <w:tcPr>
            <w:tcW w:w="7132" w:type="dxa"/>
          </w:tcPr>
          <w:p w14:paraId="5386041E" w14:textId="77777777" w:rsidR="00DA3273" w:rsidRPr="00D252DD" w:rsidRDefault="00DA3273" w:rsidP="006B07F8">
            <w:pPr>
              <w:spacing w:line="360" w:lineRule="auto"/>
            </w:pPr>
            <w:r w:rsidRPr="00D252DD">
              <w:t>Operador que indica una multiplicación.</w:t>
            </w:r>
          </w:p>
        </w:tc>
      </w:tr>
      <w:tr w:rsidR="00DA3273" w:rsidRPr="00D252DD" w14:paraId="71999242" w14:textId="77777777" w:rsidTr="006B07F8">
        <w:tc>
          <w:tcPr>
            <w:tcW w:w="1696" w:type="dxa"/>
            <w:vAlign w:val="center"/>
          </w:tcPr>
          <w:p w14:paraId="03C1CB33" w14:textId="77777777" w:rsidR="00DA3273" w:rsidRPr="00D252DD" w:rsidRDefault="00DA3273" w:rsidP="006B07F8">
            <w:pPr>
              <w:spacing w:line="360" w:lineRule="auto"/>
              <w:jc w:val="center"/>
            </w:pPr>
            <w:r w:rsidRPr="00D252DD">
              <w:t>/</w:t>
            </w:r>
          </w:p>
        </w:tc>
        <w:tc>
          <w:tcPr>
            <w:tcW w:w="7132" w:type="dxa"/>
          </w:tcPr>
          <w:p w14:paraId="3C9D1774" w14:textId="77777777" w:rsidR="00DA3273" w:rsidRPr="00D252DD" w:rsidRDefault="00DA3273" w:rsidP="006B07F8">
            <w:pPr>
              <w:spacing w:line="360" w:lineRule="auto"/>
            </w:pPr>
            <w:r w:rsidRPr="00D252DD">
              <w:t>Operador que indica una división.</w:t>
            </w:r>
          </w:p>
        </w:tc>
      </w:tr>
      <w:tr w:rsidR="00DA3273" w:rsidRPr="00D252DD" w14:paraId="713D6999" w14:textId="77777777" w:rsidTr="006B07F8">
        <w:tc>
          <w:tcPr>
            <w:tcW w:w="1696" w:type="dxa"/>
            <w:vAlign w:val="center"/>
          </w:tcPr>
          <w:p w14:paraId="2B8CD501" w14:textId="77777777" w:rsidR="00DA3273" w:rsidRPr="00D252DD" w:rsidRDefault="00DA3273" w:rsidP="006B07F8">
            <w:pPr>
              <w:spacing w:line="360" w:lineRule="auto"/>
              <w:jc w:val="center"/>
            </w:pPr>
            <w:r w:rsidRPr="00D252DD">
              <w:t>%</w:t>
            </w:r>
          </w:p>
        </w:tc>
        <w:tc>
          <w:tcPr>
            <w:tcW w:w="7132" w:type="dxa"/>
          </w:tcPr>
          <w:p w14:paraId="54D457E9" w14:textId="77777777" w:rsidR="00DA3273" w:rsidRPr="00D252DD" w:rsidRDefault="00DA3273" w:rsidP="006B07F8">
            <w:pPr>
              <w:spacing w:line="360" w:lineRule="auto"/>
            </w:pPr>
            <w:r w:rsidRPr="00D252DD">
              <w:t xml:space="preserve">Operador que indica al módulo. </w:t>
            </w:r>
          </w:p>
        </w:tc>
      </w:tr>
      <w:tr w:rsidR="00DA3273" w:rsidRPr="00D252DD" w14:paraId="3F6E2444" w14:textId="77777777" w:rsidTr="006B07F8">
        <w:tc>
          <w:tcPr>
            <w:tcW w:w="1696" w:type="dxa"/>
            <w:vAlign w:val="center"/>
          </w:tcPr>
          <w:p w14:paraId="5C08F842" w14:textId="77777777" w:rsidR="00DA3273" w:rsidRPr="00D252DD" w:rsidRDefault="00DA3273" w:rsidP="006B07F8">
            <w:pPr>
              <w:spacing w:line="360" w:lineRule="auto"/>
              <w:jc w:val="center"/>
            </w:pPr>
            <w:r w:rsidRPr="00D252DD">
              <w:t>&amp;&amp;</w:t>
            </w:r>
          </w:p>
        </w:tc>
        <w:tc>
          <w:tcPr>
            <w:tcW w:w="7132" w:type="dxa"/>
          </w:tcPr>
          <w:p w14:paraId="5F28E88C" w14:textId="77777777" w:rsidR="00DA3273" w:rsidRPr="00D252DD" w:rsidRDefault="00DA3273" w:rsidP="006B07F8">
            <w:pPr>
              <w:spacing w:line="360" w:lineRule="auto"/>
            </w:pPr>
            <w:r w:rsidRPr="00D252DD">
              <w:t>Operador lógico AND.</w:t>
            </w:r>
          </w:p>
        </w:tc>
      </w:tr>
      <w:tr w:rsidR="00DA3273" w:rsidRPr="00D252DD" w14:paraId="726447B9" w14:textId="77777777" w:rsidTr="006B07F8">
        <w:tc>
          <w:tcPr>
            <w:tcW w:w="1696" w:type="dxa"/>
            <w:vAlign w:val="center"/>
          </w:tcPr>
          <w:p w14:paraId="7F7223A2" w14:textId="77777777" w:rsidR="00DA3273" w:rsidRPr="00D252DD" w:rsidRDefault="00DA3273" w:rsidP="006B07F8">
            <w:pPr>
              <w:spacing w:line="360" w:lineRule="auto"/>
              <w:jc w:val="center"/>
            </w:pPr>
            <w:r w:rsidRPr="00D252DD">
              <w:t>||</w:t>
            </w:r>
          </w:p>
        </w:tc>
        <w:tc>
          <w:tcPr>
            <w:tcW w:w="7132" w:type="dxa"/>
          </w:tcPr>
          <w:p w14:paraId="58CE035F" w14:textId="77777777" w:rsidR="00DA3273" w:rsidRPr="00D252DD" w:rsidRDefault="00DA3273" w:rsidP="006B07F8">
            <w:pPr>
              <w:spacing w:line="360" w:lineRule="auto"/>
            </w:pPr>
            <w:r w:rsidRPr="00D252DD">
              <w:t>Operador lógico OR.</w:t>
            </w:r>
          </w:p>
        </w:tc>
      </w:tr>
      <w:tr w:rsidR="00DA3273" w:rsidRPr="00D252DD" w14:paraId="77B27578" w14:textId="77777777" w:rsidTr="006B07F8">
        <w:tc>
          <w:tcPr>
            <w:tcW w:w="1696" w:type="dxa"/>
            <w:vAlign w:val="center"/>
          </w:tcPr>
          <w:p w14:paraId="0C2079D9" w14:textId="77777777" w:rsidR="00DA3273" w:rsidRPr="00D252DD" w:rsidRDefault="00DA3273" w:rsidP="006B07F8">
            <w:pPr>
              <w:spacing w:line="360" w:lineRule="auto"/>
              <w:jc w:val="center"/>
            </w:pPr>
            <w:r w:rsidRPr="00D252DD">
              <w:t>!</w:t>
            </w:r>
          </w:p>
        </w:tc>
        <w:tc>
          <w:tcPr>
            <w:tcW w:w="7132" w:type="dxa"/>
          </w:tcPr>
          <w:p w14:paraId="54EF3433" w14:textId="77777777" w:rsidR="00DA3273" w:rsidRPr="00D252DD" w:rsidRDefault="00DA3273" w:rsidP="006B07F8">
            <w:pPr>
              <w:spacing w:line="360" w:lineRule="auto"/>
            </w:pPr>
            <w:r w:rsidRPr="00D252DD">
              <w:t>Operador lógico NOT.</w:t>
            </w:r>
          </w:p>
        </w:tc>
      </w:tr>
      <w:tr w:rsidR="00DA3273" w:rsidRPr="00D252DD" w14:paraId="4E035B03" w14:textId="77777777" w:rsidTr="006B07F8">
        <w:tc>
          <w:tcPr>
            <w:tcW w:w="1696" w:type="dxa"/>
            <w:vAlign w:val="center"/>
          </w:tcPr>
          <w:p w14:paraId="145180D8" w14:textId="77777777" w:rsidR="00DA3273" w:rsidRPr="00D252DD" w:rsidRDefault="00DA3273" w:rsidP="006B07F8">
            <w:pPr>
              <w:spacing w:line="360" w:lineRule="auto"/>
              <w:jc w:val="center"/>
            </w:pPr>
            <w:r w:rsidRPr="00D252DD">
              <w:t>==</w:t>
            </w:r>
          </w:p>
        </w:tc>
        <w:tc>
          <w:tcPr>
            <w:tcW w:w="7132" w:type="dxa"/>
          </w:tcPr>
          <w:p w14:paraId="15C8A8E0" w14:textId="77777777" w:rsidR="00DA3273" w:rsidRPr="00D252DD" w:rsidRDefault="00DA3273" w:rsidP="006B07F8">
            <w:pPr>
              <w:spacing w:line="360" w:lineRule="auto"/>
            </w:pPr>
            <w:r w:rsidRPr="00D252DD">
              <w:t>Operador de comparación Igual</w:t>
            </w:r>
            <w:r>
              <w:t xml:space="preserve"> q</w:t>
            </w:r>
            <w:r w:rsidRPr="00D252DD">
              <w:t>ue.</w:t>
            </w:r>
          </w:p>
        </w:tc>
      </w:tr>
      <w:tr w:rsidR="00DA3273" w:rsidRPr="00D252DD" w14:paraId="6F4D4254" w14:textId="77777777" w:rsidTr="006B07F8">
        <w:tc>
          <w:tcPr>
            <w:tcW w:w="1696" w:type="dxa"/>
            <w:vAlign w:val="center"/>
          </w:tcPr>
          <w:p w14:paraId="71C7606C" w14:textId="77777777" w:rsidR="00DA3273" w:rsidRPr="00D252DD" w:rsidRDefault="00DA3273" w:rsidP="006B07F8">
            <w:pPr>
              <w:spacing w:line="360" w:lineRule="auto"/>
              <w:jc w:val="center"/>
            </w:pPr>
            <w:r w:rsidRPr="00D252DD">
              <w:t>!=</w:t>
            </w:r>
          </w:p>
        </w:tc>
        <w:tc>
          <w:tcPr>
            <w:tcW w:w="7132" w:type="dxa"/>
          </w:tcPr>
          <w:p w14:paraId="08CB0360" w14:textId="77777777" w:rsidR="00DA3273" w:rsidRPr="00D252DD" w:rsidRDefault="00DA3273" w:rsidP="006B07F8">
            <w:pPr>
              <w:spacing w:line="360" w:lineRule="auto"/>
            </w:pPr>
            <w:r w:rsidRPr="00D252DD">
              <w:t xml:space="preserve">Operador de comparación </w:t>
            </w:r>
            <w:r>
              <w:t>d</w:t>
            </w:r>
            <w:r w:rsidRPr="00D252DD">
              <w:t>iferente.</w:t>
            </w:r>
          </w:p>
        </w:tc>
      </w:tr>
      <w:tr w:rsidR="00DA3273" w:rsidRPr="00D252DD" w14:paraId="02C8E6E1" w14:textId="77777777" w:rsidTr="006B07F8">
        <w:tc>
          <w:tcPr>
            <w:tcW w:w="1696" w:type="dxa"/>
            <w:vAlign w:val="center"/>
          </w:tcPr>
          <w:p w14:paraId="01F68329" w14:textId="77777777" w:rsidR="00DA3273" w:rsidRPr="00D252DD" w:rsidRDefault="00DA3273" w:rsidP="006B07F8">
            <w:pPr>
              <w:spacing w:line="360" w:lineRule="auto"/>
              <w:jc w:val="center"/>
            </w:pPr>
            <w:r w:rsidRPr="00D252DD">
              <w:t>&gt;</w:t>
            </w:r>
          </w:p>
        </w:tc>
        <w:tc>
          <w:tcPr>
            <w:tcW w:w="7132" w:type="dxa"/>
          </w:tcPr>
          <w:p w14:paraId="69126C12" w14:textId="77777777" w:rsidR="00DA3273" w:rsidRPr="00D252DD" w:rsidRDefault="00DA3273" w:rsidP="006B07F8">
            <w:pPr>
              <w:spacing w:line="360" w:lineRule="auto"/>
            </w:pPr>
            <w:r w:rsidRPr="00D252DD">
              <w:t xml:space="preserve">Operador de comparación </w:t>
            </w:r>
            <w:r>
              <w:t>m</w:t>
            </w:r>
            <w:r w:rsidRPr="00D252DD">
              <w:t>ayor</w:t>
            </w:r>
            <w:r>
              <w:t xml:space="preserve"> q</w:t>
            </w:r>
            <w:r w:rsidRPr="00D252DD">
              <w:t>ue.</w:t>
            </w:r>
          </w:p>
        </w:tc>
      </w:tr>
      <w:tr w:rsidR="00DA3273" w:rsidRPr="00D252DD" w14:paraId="715C8374" w14:textId="77777777" w:rsidTr="006B07F8">
        <w:tc>
          <w:tcPr>
            <w:tcW w:w="1696" w:type="dxa"/>
            <w:vAlign w:val="center"/>
          </w:tcPr>
          <w:p w14:paraId="704E0546" w14:textId="77777777" w:rsidR="00DA3273" w:rsidRPr="00D252DD" w:rsidRDefault="00DA3273" w:rsidP="006B07F8">
            <w:pPr>
              <w:spacing w:line="360" w:lineRule="auto"/>
              <w:jc w:val="center"/>
            </w:pPr>
            <w:r w:rsidRPr="00D252DD">
              <w:t>&lt;</w:t>
            </w:r>
          </w:p>
        </w:tc>
        <w:tc>
          <w:tcPr>
            <w:tcW w:w="7132" w:type="dxa"/>
          </w:tcPr>
          <w:p w14:paraId="7C2D4FD4" w14:textId="77777777" w:rsidR="00DA3273" w:rsidRPr="00D252DD" w:rsidRDefault="00DA3273" w:rsidP="006B07F8">
            <w:pPr>
              <w:spacing w:line="360" w:lineRule="auto"/>
            </w:pPr>
            <w:r w:rsidRPr="00D252DD">
              <w:t xml:space="preserve">Operador de comparación </w:t>
            </w:r>
            <w:r>
              <w:t>m</w:t>
            </w:r>
            <w:r w:rsidRPr="00D252DD">
              <w:t>enor</w:t>
            </w:r>
            <w:r>
              <w:t xml:space="preserve"> q</w:t>
            </w:r>
            <w:r w:rsidRPr="00D252DD">
              <w:t>ue.</w:t>
            </w:r>
          </w:p>
        </w:tc>
      </w:tr>
      <w:tr w:rsidR="00DA3273" w:rsidRPr="00D252DD" w14:paraId="5E0F9CDE" w14:textId="77777777" w:rsidTr="006B07F8">
        <w:tc>
          <w:tcPr>
            <w:tcW w:w="1696" w:type="dxa"/>
            <w:vAlign w:val="center"/>
          </w:tcPr>
          <w:p w14:paraId="052BFAB2" w14:textId="77777777" w:rsidR="00DA3273" w:rsidRPr="00D252DD" w:rsidRDefault="00DA3273" w:rsidP="006B07F8">
            <w:pPr>
              <w:spacing w:line="360" w:lineRule="auto"/>
              <w:jc w:val="center"/>
            </w:pPr>
            <w:r w:rsidRPr="00D252DD">
              <w:t>&gt;=</w:t>
            </w:r>
          </w:p>
        </w:tc>
        <w:tc>
          <w:tcPr>
            <w:tcW w:w="7132" w:type="dxa"/>
          </w:tcPr>
          <w:p w14:paraId="033D3464" w14:textId="77777777" w:rsidR="00DA3273" w:rsidRPr="00D252DD" w:rsidRDefault="00DA3273" w:rsidP="006B07F8">
            <w:pPr>
              <w:spacing w:line="360" w:lineRule="auto"/>
            </w:pPr>
            <w:r w:rsidRPr="00D252DD">
              <w:t xml:space="preserve">Operador de comparación </w:t>
            </w:r>
            <w:r>
              <w:t>m</w:t>
            </w:r>
            <w:r w:rsidRPr="00D252DD">
              <w:t>ayor</w:t>
            </w:r>
            <w:r>
              <w:t xml:space="preserve"> o i</w:t>
            </w:r>
            <w:r w:rsidRPr="00D252DD">
              <w:t>gual</w:t>
            </w:r>
            <w:r>
              <w:t xml:space="preserve"> q</w:t>
            </w:r>
            <w:r w:rsidRPr="00D252DD">
              <w:t>ue.</w:t>
            </w:r>
          </w:p>
        </w:tc>
      </w:tr>
      <w:tr w:rsidR="00DA3273" w:rsidRPr="00D252DD" w14:paraId="65426F74" w14:textId="77777777" w:rsidTr="006B07F8">
        <w:tc>
          <w:tcPr>
            <w:tcW w:w="1696" w:type="dxa"/>
            <w:vAlign w:val="center"/>
          </w:tcPr>
          <w:p w14:paraId="1801E7DD" w14:textId="77777777" w:rsidR="00DA3273" w:rsidRPr="00D252DD" w:rsidRDefault="00DA3273" w:rsidP="006B07F8">
            <w:pPr>
              <w:spacing w:line="360" w:lineRule="auto"/>
              <w:jc w:val="center"/>
            </w:pPr>
            <w:r w:rsidRPr="00D252DD">
              <w:t>&lt;=</w:t>
            </w:r>
          </w:p>
        </w:tc>
        <w:tc>
          <w:tcPr>
            <w:tcW w:w="7132" w:type="dxa"/>
          </w:tcPr>
          <w:p w14:paraId="1C28D364" w14:textId="77777777" w:rsidR="00DA3273" w:rsidRPr="00D252DD" w:rsidRDefault="00DA3273" w:rsidP="006B07F8">
            <w:pPr>
              <w:spacing w:line="360" w:lineRule="auto"/>
            </w:pPr>
            <w:r w:rsidRPr="00D252DD">
              <w:t xml:space="preserve">Operador de comparación </w:t>
            </w:r>
            <w:r>
              <w:t>menor o i</w:t>
            </w:r>
            <w:r w:rsidRPr="00D252DD">
              <w:t>gual</w:t>
            </w:r>
            <w:r>
              <w:t xml:space="preserve"> q</w:t>
            </w:r>
            <w:r w:rsidRPr="00D252DD">
              <w:t>ue.</w:t>
            </w:r>
          </w:p>
        </w:tc>
      </w:tr>
    </w:tbl>
    <w:p w14:paraId="40BAA3F6" w14:textId="77777777" w:rsidR="00DA3273" w:rsidRPr="0064501F" w:rsidRDefault="00DA3273" w:rsidP="00DA3273">
      <w:pPr>
        <w:pStyle w:val="Caption"/>
        <w:rPr>
          <w:rFonts w:ascii="Arial" w:hAnsi="Arial" w:cs="Arial"/>
          <w:color w:val="000000" w:themeColor="text1"/>
          <w:sz w:val="24"/>
          <w:szCs w:val="24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Operadores</w:t>
      </w:r>
    </w:p>
    <w:p w14:paraId="70526DA1" w14:textId="77777777" w:rsidR="008B0EC8" w:rsidRDefault="008B0EC8" w:rsidP="008F44B9">
      <w:pPr>
        <w:pStyle w:val="Title"/>
      </w:pPr>
      <w:bookmarkStart w:id="22" w:name="_Toc135258672"/>
      <w:r>
        <w:t>Sintaxis</w:t>
      </w:r>
      <w:bookmarkEnd w:id="22"/>
    </w:p>
    <w:p w14:paraId="2544A8AF" w14:textId="77777777" w:rsidR="008B0EC8" w:rsidRDefault="008B0EC8" w:rsidP="008F44B9">
      <w:pPr>
        <w:pStyle w:val="Heading1"/>
      </w:pPr>
      <w:bookmarkStart w:id="23" w:name="_Toc135258673"/>
      <w:r>
        <w:t>Variables en ELL</w:t>
      </w:r>
      <w:bookmarkEnd w:id="23"/>
    </w:p>
    <w:p w14:paraId="56080A54" w14:textId="77777777" w:rsidR="008B0EC8" w:rsidRDefault="008B0EC8" w:rsidP="008B0EC8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7" behindDoc="0" locked="0" layoutInCell="1" allowOverlap="1" wp14:anchorId="3FFE9849" wp14:editId="2525097B">
                <wp:simplePos x="0" y="0"/>
                <wp:positionH relativeFrom="column">
                  <wp:posOffset>5715</wp:posOffset>
                </wp:positionH>
                <wp:positionV relativeFrom="paragraph">
                  <wp:posOffset>550545</wp:posOffset>
                </wp:positionV>
                <wp:extent cx="5811520" cy="1390650"/>
                <wp:effectExtent l="0" t="0" r="0" b="0"/>
                <wp:wrapTopAndBottom/>
                <wp:docPr id="747284569" name="Grupo 747284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1520" cy="1390650"/>
                          <a:chOff x="0" y="0"/>
                          <a:chExt cx="5811520" cy="1390650"/>
                        </a:xfrm>
                      </wpg:grpSpPr>
                      <wps:wsp>
                        <wps:cNvPr id="1027934804" name="Cuadro de texto 1"/>
                        <wps:cNvSpPr txBox="1"/>
                        <wps:spPr>
                          <a:xfrm>
                            <a:off x="0" y="0"/>
                            <a:ext cx="5811520" cy="1066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1E5FB8" w14:textId="77777777" w:rsidR="008B0EC8" w:rsidRPr="004204CF" w:rsidRDefault="008B0EC8" w:rsidP="008B0EC8">
                              <w:pPr>
                                <w:spacing w:line="360" w:lineRule="auto"/>
                                <w:rPr>
                                  <w:rFonts w:ascii="Consolas" w:hAnsi="Consolas"/>
                                </w:rPr>
                              </w:pPr>
                              <w:r w:rsidRPr="004204CF">
                                <w:rPr>
                                  <w:rFonts w:ascii="Consolas" w:hAnsi="Consolas"/>
                                </w:rPr>
                                <w:t>Inicio</w:t>
                              </w:r>
                            </w:p>
                            <w:p w14:paraId="444AF36E" w14:textId="77777777" w:rsidR="008B0EC8" w:rsidRPr="004204CF" w:rsidRDefault="008B0EC8" w:rsidP="008B0EC8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Establecer</w:t>
                              </w:r>
                              <w:r w:rsidRPr="004204CF"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</w:rPr>
                                <w:t>[Tipo_De_Dato][Nombre_Variable]</w:t>
                              </w:r>
                              <w:r w:rsidRPr="004204CF">
                                <w:rPr>
                                  <w:rFonts w:ascii="Consolas" w:hAnsi="Consolas"/>
                                </w:rPr>
                                <w:t>;</w:t>
                              </w:r>
                            </w:p>
                            <w:p w14:paraId="0A6997C9" w14:textId="77777777" w:rsidR="008B0EC8" w:rsidRPr="004204CF" w:rsidRDefault="008B0EC8" w:rsidP="008B0EC8">
                              <w:pPr>
                                <w:spacing w:line="360" w:lineRule="auto"/>
                                <w:rPr>
                                  <w:rFonts w:ascii="Consolas" w:hAnsi="Consolas"/>
                                </w:rPr>
                              </w:pPr>
                              <w:r w:rsidRPr="004204CF">
                                <w:rPr>
                                  <w:rFonts w:ascii="Consolas" w:hAnsi="Consolas"/>
                                </w:rPr>
                                <w:t>Fin</w:t>
                              </w:r>
                            </w:p>
                            <w:p w14:paraId="0FF09ED0" w14:textId="77777777" w:rsidR="008B0EC8" w:rsidRDefault="008B0EC8" w:rsidP="008B0EC8"/>
                            <w:p w14:paraId="1D094C29" w14:textId="77777777" w:rsidR="008B0EC8" w:rsidRDefault="008B0EC8" w:rsidP="008B0EC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7364413" name="Cuadro de texto 1"/>
                        <wps:cNvSpPr txBox="1"/>
                        <wps:spPr>
                          <a:xfrm>
                            <a:off x="0" y="1123950"/>
                            <a:ext cx="58115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8BB7606" w14:textId="77777777" w:rsidR="008B0EC8" w:rsidRPr="001065C0" w:rsidRDefault="008B0EC8" w:rsidP="008B0EC8">
                              <w:pPr>
                                <w:pStyle w:val="Caption"/>
                                <w:rPr>
                                  <w:rFonts w:ascii="Arial" w:hAnsi="Arial"/>
                                  <w:noProof/>
                                  <w:sz w:val="24"/>
                                  <w:lang w:eastAsia="ja-JP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 xml:space="preserve"> - </w:t>
                              </w:r>
                              <w:r w:rsidRPr="004C66EB">
                                <w:t>Estructura de cómo crear variables.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FE9849" id="Grupo 747284569" o:spid="_x0000_s1057" style="position:absolute;left:0;text-align:left;margin-left:.45pt;margin-top:43.35pt;width:457.6pt;height:109.5pt;z-index:251658247" coordsize="58115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">
                <v:shape id="Cuadro de texto 1" o:spid="_x0000_s1058" type="#_x0000_t202" style="position:absolute;width:58115;height:10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" filled="f" stroked="f" strokeweight=".5pt">
                  <v:textbox>
                    <w:txbxContent>
                      <w:p w14:paraId="4C1E5FB8" w14:textId="77777777" w:rsidR="008B0EC8" w:rsidRPr="004204CF" w:rsidRDefault="008B0EC8" w:rsidP="008B0EC8">
                        <w:pPr>
                          <w:spacing w:line="360" w:lineRule="auto"/>
                          <w:rPr>
                            <w:rFonts w:ascii="Consolas" w:hAnsi="Consolas"/>
                          </w:rPr>
                        </w:pPr>
                        <w:r w:rsidRPr="004204CF">
                          <w:rPr>
                            <w:rFonts w:ascii="Consolas" w:hAnsi="Consolas"/>
                          </w:rPr>
                          <w:t>Inicio</w:t>
                        </w:r>
                      </w:p>
                      <w:p w14:paraId="444AF36E" w14:textId="77777777" w:rsidR="008B0EC8" w:rsidRPr="004204CF" w:rsidRDefault="008B0EC8" w:rsidP="008B0EC8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Establecer</w:t>
                        </w:r>
                        <w:r w:rsidRPr="004204CF">
                          <w:rPr>
                            <w:rFonts w:ascii="Consolas" w:hAnsi="Consolas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</w:rPr>
                          <w:t>[Tipo_De_Dato][Nombre_Variable]</w:t>
                        </w:r>
                        <w:r w:rsidRPr="004204CF">
                          <w:rPr>
                            <w:rFonts w:ascii="Consolas" w:hAnsi="Consolas"/>
                          </w:rPr>
                          <w:t>;</w:t>
                        </w:r>
                      </w:p>
                      <w:p w14:paraId="0A6997C9" w14:textId="77777777" w:rsidR="008B0EC8" w:rsidRPr="004204CF" w:rsidRDefault="008B0EC8" w:rsidP="008B0EC8">
                        <w:pPr>
                          <w:spacing w:line="360" w:lineRule="auto"/>
                          <w:rPr>
                            <w:rFonts w:ascii="Consolas" w:hAnsi="Consolas"/>
                          </w:rPr>
                        </w:pPr>
                        <w:r w:rsidRPr="004204CF">
                          <w:rPr>
                            <w:rFonts w:ascii="Consolas" w:hAnsi="Consolas"/>
                          </w:rPr>
                          <w:t>Fin</w:t>
                        </w:r>
                      </w:p>
                      <w:p w14:paraId="0FF09ED0" w14:textId="77777777" w:rsidR="008B0EC8" w:rsidRDefault="008B0EC8" w:rsidP="008B0EC8"/>
                      <w:p w14:paraId="1D094C29" w14:textId="77777777" w:rsidR="008B0EC8" w:rsidRDefault="008B0EC8" w:rsidP="008B0EC8"/>
                    </w:txbxContent>
                  </v:textbox>
                </v:shape>
                <v:shape id="Cuadro de texto 1" o:spid="_x0000_s1059" type="#_x0000_t202" style="position:absolute;top:11239;width:581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" stroked="f">
                  <v:textbox style="mso-fit-shape-to-text:t" inset="0,0,0,0">
                    <w:txbxContent>
                      <w:p w14:paraId="08BB7606" w14:textId="77777777" w:rsidR="008B0EC8" w:rsidRPr="001065C0" w:rsidRDefault="008B0EC8" w:rsidP="008B0EC8">
                        <w:pPr>
                          <w:pStyle w:val="Caption"/>
                          <w:rPr>
                            <w:rFonts w:ascii="Arial" w:hAnsi="Arial"/>
                            <w:noProof/>
                            <w:sz w:val="24"/>
                            <w:lang w:eastAsia="ja-JP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 xml:space="preserve"> - </w:t>
                        </w:r>
                        <w:r w:rsidRPr="004C66EB">
                          <w:t>Estructura de cómo crear variables.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>Las variables son un espacio de memoria para almacenar un dato. Para definir una variable seguimos esta estructura:</w:t>
      </w:r>
    </w:p>
    <w:p w14:paraId="0D8120AB" w14:textId="77777777" w:rsidR="008B0EC8" w:rsidRDefault="008B0EC8" w:rsidP="008B0EC8">
      <w:pPr>
        <w:spacing w:line="360" w:lineRule="auto"/>
      </w:pPr>
    </w:p>
    <w:p w14:paraId="2DCF0608" w14:textId="77777777" w:rsidR="008B0EC8" w:rsidRDefault="008B0EC8" w:rsidP="008B0EC8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8E968CF" wp14:editId="4D669EB9">
                <wp:simplePos x="0" y="0"/>
                <wp:positionH relativeFrom="column">
                  <wp:posOffset>-89535</wp:posOffset>
                </wp:positionH>
                <wp:positionV relativeFrom="paragraph">
                  <wp:posOffset>2933700</wp:posOffset>
                </wp:positionV>
                <wp:extent cx="6400165" cy="635"/>
                <wp:effectExtent l="0" t="0" r="0" b="0"/>
                <wp:wrapTopAndBottom/>
                <wp:docPr id="762937627" name="Cuadro de texto 762937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AB6F57" w14:textId="77777777" w:rsidR="008B0EC8" w:rsidRPr="00FF0187" w:rsidRDefault="008B0EC8" w:rsidP="008B0EC8">
                            <w:pPr>
                              <w:pStyle w:val="Caption"/>
                              <w:rPr>
                                <w:rFonts w:ascii="Arial" w:hAnsi="Arial"/>
                                <w:noProof/>
                                <w:sz w:val="24"/>
                                <w:lang w:eastAsia="ja-JP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F86176">
                              <w:t>Ejemplo de creación de variables.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968CF" id="Cuadro de texto 762937627" o:spid="_x0000_s1060" type="#_x0000_t202" style="position:absolute;left:0;text-align:left;margin-left:-7.05pt;margin-top:231pt;width:503.95pt;height:.0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" stroked="f">
                <v:textbox style="mso-fit-shape-to-text:t" inset="0,0,0,0">
                  <w:txbxContent>
                    <w:p w14:paraId="1AAB6F57" w14:textId="77777777" w:rsidR="008B0EC8" w:rsidRPr="00FF0187" w:rsidRDefault="008B0EC8" w:rsidP="008B0EC8">
                      <w:pPr>
                        <w:pStyle w:val="Caption"/>
                        <w:rPr>
                          <w:rFonts w:ascii="Arial" w:hAnsi="Arial"/>
                          <w:noProof/>
                          <w:sz w:val="24"/>
                          <w:lang w:eastAsia="ja-JP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F86176">
                        <w:t>Ejemplo de creación de variables.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4E3EAA8" wp14:editId="66AE2BDC">
                <wp:simplePos x="0" y="0"/>
                <wp:positionH relativeFrom="column">
                  <wp:posOffset>-89535</wp:posOffset>
                </wp:positionH>
                <wp:positionV relativeFrom="paragraph">
                  <wp:posOffset>341630</wp:posOffset>
                </wp:positionV>
                <wp:extent cx="6400165" cy="2535382"/>
                <wp:effectExtent l="0" t="0" r="0" b="0"/>
                <wp:wrapTopAndBottom/>
                <wp:docPr id="121822530" name="Cuadro de texto 121822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165" cy="2535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9C9DEB" w14:textId="77777777" w:rsidR="008B0EC8" w:rsidRPr="004204CF" w:rsidRDefault="008B0EC8" w:rsidP="008B0EC8">
                            <w:pPr>
                              <w:spacing w:line="360" w:lineRule="auto"/>
                              <w:rPr>
                                <w:rFonts w:ascii="Consolas" w:hAnsi="Consolas"/>
                              </w:rPr>
                            </w:pPr>
                            <w:r w:rsidRPr="004204CF">
                              <w:rPr>
                                <w:rFonts w:ascii="Consolas" w:hAnsi="Consolas"/>
                              </w:rPr>
                              <w:t>Inicio</w:t>
                            </w:r>
                          </w:p>
                          <w:p w14:paraId="62630B5F" w14:textId="77777777" w:rsidR="008B0EC8" w:rsidRDefault="008B0EC8" w:rsidP="008B0EC8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Establecer</w:t>
                            </w:r>
                            <w:r w:rsidRPr="004204C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Entero edad</w:t>
                            </w:r>
                            <w:r w:rsidRPr="004204CF">
                              <w:rPr>
                                <w:rFonts w:ascii="Consolas" w:hAnsi="Consolas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# Esta en una variable entera</w:t>
                            </w:r>
                          </w:p>
                          <w:p w14:paraId="0CB834E6" w14:textId="77777777" w:rsidR="008B0EC8" w:rsidRPr="004204CF" w:rsidRDefault="008B0EC8" w:rsidP="008B0EC8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Establecer Flotante estatura</w:t>
                            </w:r>
                            <w:r w:rsidRPr="004204CF">
                              <w:rPr>
                                <w:rFonts w:ascii="Consolas" w:hAnsi="Consolas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# Esta en una variable flotante</w:t>
                            </w:r>
                          </w:p>
                          <w:p w14:paraId="11D218ED" w14:textId="77777777" w:rsidR="008B0EC8" w:rsidRDefault="008B0EC8" w:rsidP="008B0EC8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Establecer Cadena nombre; # Esta es una variable cadena</w:t>
                            </w:r>
                          </w:p>
                          <w:p w14:paraId="4412E682" w14:textId="77777777" w:rsidR="008B0EC8" w:rsidRDefault="008B0EC8" w:rsidP="008B0EC8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Establecer Carácter sexo; # Esta es una variable tipo carácter </w:t>
                            </w:r>
                          </w:p>
                          <w:p w14:paraId="2421DBBA" w14:textId="77777777" w:rsidR="008B0EC8" w:rsidRPr="004204CF" w:rsidRDefault="008B0EC8" w:rsidP="008B0EC8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Establecer Booleano estaVivo; # Esta es una variable tipo booleana</w:t>
                            </w:r>
                          </w:p>
                          <w:p w14:paraId="41F72186" w14:textId="77777777" w:rsidR="008B0EC8" w:rsidRPr="004204CF" w:rsidRDefault="008B0EC8" w:rsidP="008B0EC8">
                            <w:pPr>
                              <w:spacing w:line="360" w:lineRule="auto"/>
                              <w:rPr>
                                <w:rFonts w:ascii="Consolas" w:hAnsi="Consolas"/>
                              </w:rPr>
                            </w:pPr>
                            <w:r w:rsidRPr="004204CF">
                              <w:rPr>
                                <w:rFonts w:ascii="Consolas" w:hAnsi="Consola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3EAA8" id="Cuadro de texto 121822530" o:spid="_x0000_s1061" type="#_x0000_t202" style="position:absolute;left:0;text-align:left;margin-left:-7.05pt;margin-top:26.9pt;width:503.95pt;height:199.6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" filled="f" stroked="f" strokeweight=".5pt">
                <v:textbox>
                  <w:txbxContent>
                    <w:p w14:paraId="1B9C9DEB" w14:textId="77777777" w:rsidR="008B0EC8" w:rsidRPr="004204CF" w:rsidRDefault="008B0EC8" w:rsidP="008B0EC8">
                      <w:pPr>
                        <w:spacing w:line="360" w:lineRule="auto"/>
                        <w:rPr>
                          <w:rFonts w:ascii="Consolas" w:hAnsi="Consolas"/>
                        </w:rPr>
                      </w:pPr>
                      <w:r w:rsidRPr="004204CF">
                        <w:rPr>
                          <w:rFonts w:ascii="Consolas" w:hAnsi="Consolas"/>
                        </w:rPr>
                        <w:t>Inicio</w:t>
                      </w:r>
                    </w:p>
                    <w:p w14:paraId="62630B5F" w14:textId="77777777" w:rsidR="008B0EC8" w:rsidRDefault="008B0EC8" w:rsidP="008B0EC8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Establecer</w:t>
                      </w:r>
                      <w:r w:rsidRPr="004204CF"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Entero edad</w:t>
                      </w:r>
                      <w:r w:rsidRPr="004204CF">
                        <w:rPr>
                          <w:rFonts w:ascii="Consolas" w:hAnsi="Consolas"/>
                        </w:rPr>
                        <w:t>;</w:t>
                      </w:r>
                      <w:r>
                        <w:rPr>
                          <w:rFonts w:ascii="Consolas" w:hAnsi="Consolas"/>
                        </w:rPr>
                        <w:t xml:space="preserve"> # Esta en una variable entera</w:t>
                      </w:r>
                    </w:p>
                    <w:p w14:paraId="0CB834E6" w14:textId="77777777" w:rsidR="008B0EC8" w:rsidRPr="004204CF" w:rsidRDefault="008B0EC8" w:rsidP="008B0EC8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Establecer Flotante estatura</w:t>
                      </w:r>
                      <w:r w:rsidRPr="004204CF">
                        <w:rPr>
                          <w:rFonts w:ascii="Consolas" w:hAnsi="Consolas"/>
                        </w:rPr>
                        <w:t>;</w:t>
                      </w:r>
                      <w:r>
                        <w:rPr>
                          <w:rFonts w:ascii="Consolas" w:hAnsi="Consolas"/>
                        </w:rPr>
                        <w:t xml:space="preserve"> # Esta en una variable flotante</w:t>
                      </w:r>
                    </w:p>
                    <w:p w14:paraId="11D218ED" w14:textId="77777777" w:rsidR="008B0EC8" w:rsidRDefault="008B0EC8" w:rsidP="008B0EC8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Establecer Cadena nombre; # Esta es una variable cadena</w:t>
                      </w:r>
                    </w:p>
                    <w:p w14:paraId="4412E682" w14:textId="77777777" w:rsidR="008B0EC8" w:rsidRDefault="008B0EC8" w:rsidP="008B0EC8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Establecer Carácter sexo; # Esta es una variable tipo carácter </w:t>
                      </w:r>
                    </w:p>
                    <w:p w14:paraId="2421DBBA" w14:textId="77777777" w:rsidR="008B0EC8" w:rsidRPr="004204CF" w:rsidRDefault="008B0EC8" w:rsidP="008B0EC8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Establecer Booleano estaVivo; # Esta es una variable tipo booleana</w:t>
                      </w:r>
                    </w:p>
                    <w:p w14:paraId="41F72186" w14:textId="77777777" w:rsidR="008B0EC8" w:rsidRPr="004204CF" w:rsidRDefault="008B0EC8" w:rsidP="008B0EC8">
                      <w:pPr>
                        <w:spacing w:line="360" w:lineRule="auto"/>
                        <w:rPr>
                          <w:rFonts w:ascii="Consolas" w:hAnsi="Consolas"/>
                        </w:rPr>
                      </w:pPr>
                      <w:r w:rsidRPr="004204CF">
                        <w:rPr>
                          <w:rFonts w:ascii="Consolas" w:hAnsi="Consolas"/>
                        </w:rPr>
                        <w:t>Fin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Algunos ejemplos de variables serían:</w:t>
      </w:r>
    </w:p>
    <w:p w14:paraId="7A272670" w14:textId="77777777" w:rsidR="008B0EC8" w:rsidRDefault="008B0EC8" w:rsidP="008F44B9">
      <w:pPr>
        <w:pStyle w:val="Heading1"/>
      </w:pPr>
      <w:bookmarkStart w:id="24" w:name="_Toc135258674"/>
      <w:r>
        <w:t>Imprimir en ELL</w:t>
      </w:r>
      <w:bookmarkEnd w:id="24"/>
    </w:p>
    <w:p w14:paraId="4AFA861B" w14:textId="77777777" w:rsidR="008B0EC8" w:rsidRDefault="008B0EC8" w:rsidP="008B0EC8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54" behindDoc="0" locked="0" layoutInCell="1" allowOverlap="1" wp14:anchorId="42D58870" wp14:editId="14E011A6">
                <wp:simplePos x="0" y="0"/>
                <wp:positionH relativeFrom="column">
                  <wp:posOffset>-3810</wp:posOffset>
                </wp:positionH>
                <wp:positionV relativeFrom="paragraph">
                  <wp:posOffset>894715</wp:posOffset>
                </wp:positionV>
                <wp:extent cx="5821045" cy="1762125"/>
                <wp:effectExtent l="0" t="0" r="8255" b="9525"/>
                <wp:wrapTopAndBottom/>
                <wp:docPr id="1540215999" name="Grupo 1540215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1045" cy="1762125"/>
                          <a:chOff x="0" y="0"/>
                          <a:chExt cx="5821045" cy="1762125"/>
                        </a:xfrm>
                      </wpg:grpSpPr>
                      <wps:wsp>
                        <wps:cNvPr id="898039365" name="Cuadro de texto 1"/>
                        <wps:cNvSpPr txBox="1"/>
                        <wps:spPr>
                          <a:xfrm>
                            <a:off x="9525" y="0"/>
                            <a:ext cx="5811520" cy="150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083F10" w14:textId="77777777" w:rsidR="008B0EC8" w:rsidRPr="004204CF" w:rsidRDefault="008B0EC8" w:rsidP="008B0EC8">
                              <w:pPr>
                                <w:spacing w:line="360" w:lineRule="auto"/>
                                <w:rPr>
                                  <w:rFonts w:ascii="Consolas" w:hAnsi="Consolas"/>
                                </w:rPr>
                              </w:pPr>
                              <w:r w:rsidRPr="004204CF">
                                <w:rPr>
                                  <w:rFonts w:ascii="Consolas" w:hAnsi="Consolas"/>
                                </w:rPr>
                                <w:t>Inicio</w:t>
                              </w:r>
                            </w:p>
                            <w:p w14:paraId="3B68146A" w14:textId="77777777" w:rsidR="008B0EC8" w:rsidRDefault="008B0EC8" w:rsidP="008B0EC8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Escribir</w:t>
                              </w:r>
                              <w:r w:rsidRPr="004204CF"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</w:rPr>
                                <w:t>“Cadena_de_Texto”</w:t>
                              </w:r>
                              <w:r w:rsidRPr="004204CF">
                                <w:rPr>
                                  <w:rFonts w:ascii="Consolas" w:hAnsi="Consolas"/>
                                </w:rPr>
                                <w:t>;</w:t>
                              </w:r>
                            </w:p>
                            <w:p w14:paraId="22E40AEA" w14:textId="77777777" w:rsidR="008B0EC8" w:rsidRPr="004204CF" w:rsidRDefault="008B0EC8" w:rsidP="008B0EC8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Escribir [variable];</w:t>
                              </w:r>
                            </w:p>
                            <w:p w14:paraId="218375C5" w14:textId="77777777" w:rsidR="008B0EC8" w:rsidRPr="004204CF" w:rsidRDefault="008B0EC8" w:rsidP="008B0EC8">
                              <w:pPr>
                                <w:spacing w:line="360" w:lineRule="auto"/>
                                <w:rPr>
                                  <w:rFonts w:ascii="Consolas" w:hAnsi="Consolas"/>
                                </w:rPr>
                              </w:pPr>
                              <w:r w:rsidRPr="004204CF">
                                <w:rPr>
                                  <w:rFonts w:ascii="Consolas" w:hAnsi="Consolas"/>
                                </w:rPr>
                                <w:t>Fin</w:t>
                              </w:r>
                            </w:p>
                            <w:p w14:paraId="4B49DA56" w14:textId="77777777" w:rsidR="008B0EC8" w:rsidRDefault="008B0EC8" w:rsidP="008B0EC8"/>
                            <w:p w14:paraId="6B49F1ED" w14:textId="77777777" w:rsidR="008B0EC8" w:rsidRDefault="008B0EC8" w:rsidP="008B0EC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1910690" name="Cuadro de texto 1"/>
                        <wps:cNvSpPr txBox="1"/>
                        <wps:spPr>
                          <a:xfrm>
                            <a:off x="0" y="1495425"/>
                            <a:ext cx="58115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0827D35" w14:textId="77777777" w:rsidR="008B0EC8" w:rsidRPr="00E71ED2" w:rsidRDefault="008B0EC8" w:rsidP="008B0EC8">
                              <w:pPr>
                                <w:pStyle w:val="Caption"/>
                                <w:rPr>
                                  <w:rFonts w:ascii="Arial" w:hAnsi="Arial"/>
                                  <w:noProof/>
                                  <w:sz w:val="24"/>
                                  <w:lang w:eastAsia="ja-JP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  <w:r>
                                <w:t xml:space="preserve"> - Estructura de Escribir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D58870" id="Grupo 1540215999" o:spid="_x0000_s1062" style="position:absolute;left:0;text-align:left;margin-left:-.3pt;margin-top:70.45pt;width:458.35pt;height:138.75pt;z-index:251658254" coordsize="58210,17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">
                <v:shape id="Cuadro de texto 1" o:spid="_x0000_s1063" type="#_x0000_t202" style="position:absolute;left:95;width:58115;height:1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" filled="f" stroked="f" strokeweight=".5pt">
                  <v:textbox>
                    <w:txbxContent>
                      <w:p w14:paraId="34083F10" w14:textId="77777777" w:rsidR="008B0EC8" w:rsidRPr="004204CF" w:rsidRDefault="008B0EC8" w:rsidP="008B0EC8">
                        <w:pPr>
                          <w:spacing w:line="360" w:lineRule="auto"/>
                          <w:rPr>
                            <w:rFonts w:ascii="Consolas" w:hAnsi="Consolas"/>
                          </w:rPr>
                        </w:pPr>
                        <w:r w:rsidRPr="004204CF">
                          <w:rPr>
                            <w:rFonts w:ascii="Consolas" w:hAnsi="Consolas"/>
                          </w:rPr>
                          <w:t>Inicio</w:t>
                        </w:r>
                      </w:p>
                      <w:p w14:paraId="3B68146A" w14:textId="77777777" w:rsidR="008B0EC8" w:rsidRDefault="008B0EC8" w:rsidP="008B0EC8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Escribir</w:t>
                        </w:r>
                        <w:r w:rsidRPr="004204CF">
                          <w:rPr>
                            <w:rFonts w:ascii="Consolas" w:hAnsi="Consolas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</w:rPr>
                          <w:t>“Cadena_de_Texto”</w:t>
                        </w:r>
                        <w:r w:rsidRPr="004204CF">
                          <w:rPr>
                            <w:rFonts w:ascii="Consolas" w:hAnsi="Consolas"/>
                          </w:rPr>
                          <w:t>;</w:t>
                        </w:r>
                      </w:p>
                      <w:p w14:paraId="22E40AEA" w14:textId="77777777" w:rsidR="008B0EC8" w:rsidRPr="004204CF" w:rsidRDefault="008B0EC8" w:rsidP="008B0EC8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Escribir [variable];</w:t>
                        </w:r>
                      </w:p>
                      <w:p w14:paraId="218375C5" w14:textId="77777777" w:rsidR="008B0EC8" w:rsidRPr="004204CF" w:rsidRDefault="008B0EC8" w:rsidP="008B0EC8">
                        <w:pPr>
                          <w:spacing w:line="360" w:lineRule="auto"/>
                          <w:rPr>
                            <w:rFonts w:ascii="Consolas" w:hAnsi="Consolas"/>
                          </w:rPr>
                        </w:pPr>
                        <w:r w:rsidRPr="004204CF">
                          <w:rPr>
                            <w:rFonts w:ascii="Consolas" w:hAnsi="Consolas"/>
                          </w:rPr>
                          <w:t>Fin</w:t>
                        </w:r>
                      </w:p>
                      <w:p w14:paraId="4B49DA56" w14:textId="77777777" w:rsidR="008B0EC8" w:rsidRDefault="008B0EC8" w:rsidP="008B0EC8"/>
                      <w:p w14:paraId="6B49F1ED" w14:textId="77777777" w:rsidR="008B0EC8" w:rsidRDefault="008B0EC8" w:rsidP="008B0EC8"/>
                    </w:txbxContent>
                  </v:textbox>
                </v:shape>
                <v:shape id="Cuadro de texto 1" o:spid="_x0000_s1064" type="#_x0000_t202" style="position:absolute;top:14954;width:581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" stroked="f">
                  <v:textbox style="mso-fit-shape-to-text:t" inset="0,0,0,0">
                    <w:txbxContent>
                      <w:p w14:paraId="50827D35" w14:textId="77777777" w:rsidR="008B0EC8" w:rsidRPr="00E71ED2" w:rsidRDefault="008B0EC8" w:rsidP="008B0EC8">
                        <w:pPr>
                          <w:pStyle w:val="Caption"/>
                          <w:rPr>
                            <w:rFonts w:ascii="Arial" w:hAnsi="Arial"/>
                            <w:noProof/>
                            <w:sz w:val="24"/>
                            <w:lang w:eastAsia="ja-JP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  <w:r>
                          <w:t xml:space="preserve"> - Estructura de Escribir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>Imprimir se refiere a mostrar información en la salida de texto del programa; es una forma fácil de visualizar resultados, mensajes o datos. Para imprimir definimos la siguiente estructura:</w:t>
      </w:r>
    </w:p>
    <w:p w14:paraId="07F7978C" w14:textId="77777777" w:rsidR="008B0EC8" w:rsidRDefault="008B0EC8" w:rsidP="008B0EC8">
      <w:pPr>
        <w:spacing w:line="360" w:lineRule="auto"/>
      </w:pPr>
      <w:r>
        <w:t>Solo se puede hacer una acción a la vez, es decir, si vas a imprimir una cadena solamente será la cadena, pero no puedes imprimir una cadena y una variable juntas.</w:t>
      </w:r>
    </w:p>
    <w:p w14:paraId="407D9240" w14:textId="77777777" w:rsidR="008B0EC8" w:rsidRDefault="008B0EC8" w:rsidP="008B0EC8">
      <w:pPr>
        <w:spacing w:line="360" w:lineRule="auto"/>
      </w:pPr>
    </w:p>
    <w:p w14:paraId="2C608A87" w14:textId="77777777" w:rsidR="008B0EC8" w:rsidRDefault="008B0EC8" w:rsidP="008F44B9">
      <w:pPr>
        <w:pStyle w:val="Heading1"/>
      </w:pPr>
      <w:r>
        <w:t xml:space="preserve"> </w:t>
      </w:r>
      <w:bookmarkStart w:id="25" w:name="_Toc135258675"/>
      <w:r>
        <w:t>Sentencias decisión en ELL</w:t>
      </w:r>
      <w:bookmarkEnd w:id="25"/>
    </w:p>
    <w:p w14:paraId="0EAF1864" w14:textId="77777777" w:rsidR="008B0EC8" w:rsidRDefault="008B0EC8" w:rsidP="008B0EC8">
      <w:pPr>
        <w:spacing w:line="360" w:lineRule="auto"/>
      </w:pPr>
      <w:r w:rsidRPr="00121E83">
        <w:t>Las sentencias de decisión son sentencias que nos permiten tomar una decisión para poder ejecutar un bloque de sentencias u otro.</w:t>
      </w:r>
      <w:r>
        <w:t xml:space="preserve"> Las sentencias de decisión que contiene el lenguaje son:</w:t>
      </w:r>
    </w:p>
    <w:p w14:paraId="6E476268" w14:textId="77777777" w:rsidR="008B0EC8" w:rsidRPr="00121E83" w:rsidRDefault="008B0EC8" w:rsidP="008B0EC8">
      <w:pPr>
        <w:spacing w:line="360" w:lineRule="auto"/>
        <w:rPr>
          <w:b/>
          <w:bCs/>
        </w:rPr>
      </w:pPr>
      <w:r w:rsidRPr="00121E83">
        <w:rPr>
          <w:b/>
          <w:bCs/>
        </w:rPr>
        <w:t>Si – Entonces – Sino</w:t>
      </w:r>
    </w:p>
    <w:p w14:paraId="439724D2" w14:textId="77777777" w:rsidR="008B0EC8" w:rsidRDefault="008B0EC8" w:rsidP="008B0EC8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8" behindDoc="0" locked="0" layoutInCell="1" allowOverlap="1" wp14:anchorId="7311C26D" wp14:editId="0B5CC77D">
                <wp:simplePos x="0" y="0"/>
                <wp:positionH relativeFrom="column">
                  <wp:posOffset>-3810</wp:posOffset>
                </wp:positionH>
                <wp:positionV relativeFrom="paragraph">
                  <wp:posOffset>300355</wp:posOffset>
                </wp:positionV>
                <wp:extent cx="5830570" cy="2809875"/>
                <wp:effectExtent l="0" t="0" r="0" b="9525"/>
                <wp:wrapTopAndBottom/>
                <wp:docPr id="945763711" name="Grupo 945763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0570" cy="2809875"/>
                          <a:chOff x="0" y="0"/>
                          <a:chExt cx="5830570" cy="2809875"/>
                        </a:xfrm>
                      </wpg:grpSpPr>
                      <wps:wsp>
                        <wps:cNvPr id="1715079516" name="Cuadro de texto 1"/>
                        <wps:cNvSpPr txBox="1"/>
                        <wps:spPr>
                          <a:xfrm>
                            <a:off x="0" y="0"/>
                            <a:ext cx="5811520" cy="259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E1E9DD" w14:textId="77777777" w:rsidR="008B0EC8" w:rsidRPr="004204CF" w:rsidRDefault="008B0EC8" w:rsidP="008B0EC8">
                              <w:pPr>
                                <w:spacing w:line="360" w:lineRule="auto"/>
                                <w:rPr>
                                  <w:rFonts w:ascii="Consolas" w:hAnsi="Consolas"/>
                                </w:rPr>
                              </w:pPr>
                              <w:r w:rsidRPr="004204CF">
                                <w:rPr>
                                  <w:rFonts w:ascii="Consolas" w:hAnsi="Consolas"/>
                                </w:rPr>
                                <w:t>Inicio</w:t>
                              </w:r>
                            </w:p>
                            <w:p w14:paraId="10D5A5E5" w14:textId="77777777" w:rsidR="008B0EC8" w:rsidRDefault="008B0EC8" w:rsidP="008B0EC8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Si [condición] Entonces</w:t>
                              </w:r>
                            </w:p>
                            <w:p w14:paraId="6F49F72A" w14:textId="77777777" w:rsidR="008B0EC8" w:rsidRDefault="008B0EC8" w:rsidP="008B0EC8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ab/>
                                <w:t>#Bloque de sentencias</w:t>
                              </w:r>
                            </w:p>
                            <w:p w14:paraId="039BF036" w14:textId="77777777" w:rsidR="008B0EC8" w:rsidRDefault="008B0EC8" w:rsidP="008B0EC8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Sino</w:t>
                              </w:r>
                            </w:p>
                            <w:p w14:paraId="105AF51A" w14:textId="77777777" w:rsidR="008B0EC8" w:rsidRDefault="008B0EC8" w:rsidP="008B0EC8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ab/>
                                <w:t>#Bloque de sentencias</w:t>
                              </w:r>
                            </w:p>
                            <w:p w14:paraId="0C79A3BD" w14:textId="77777777" w:rsidR="008B0EC8" w:rsidRPr="004204CF" w:rsidRDefault="008B0EC8" w:rsidP="008B0EC8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FinSi</w:t>
                              </w:r>
                            </w:p>
                            <w:p w14:paraId="318B5377" w14:textId="77777777" w:rsidR="008B0EC8" w:rsidRPr="002666A2" w:rsidRDefault="008B0EC8" w:rsidP="008B0EC8">
                              <w:pPr>
                                <w:spacing w:line="360" w:lineRule="auto"/>
                                <w:rPr>
                                  <w:rFonts w:ascii="Consolas" w:hAnsi="Consolas"/>
                                </w:rPr>
                              </w:pPr>
                              <w:r w:rsidRPr="004204CF">
                                <w:rPr>
                                  <w:rFonts w:ascii="Consolas" w:hAnsi="Consolas"/>
                                </w:rPr>
                                <w:t>Fin</w:t>
                              </w:r>
                            </w:p>
                            <w:p w14:paraId="490DD2D9" w14:textId="77777777" w:rsidR="008B0EC8" w:rsidRDefault="008B0EC8" w:rsidP="008B0EC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592076" name="Cuadro de texto 1"/>
                        <wps:cNvSpPr txBox="1"/>
                        <wps:spPr>
                          <a:xfrm>
                            <a:off x="19050" y="2543175"/>
                            <a:ext cx="58115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45721B5" w14:textId="77777777" w:rsidR="008B0EC8" w:rsidRPr="00CA4C32" w:rsidRDefault="008B0EC8" w:rsidP="008B0EC8">
                              <w:pPr>
                                <w:pStyle w:val="Caption"/>
                                <w:rPr>
                                  <w:rFonts w:ascii="Arial" w:hAnsi="Arial"/>
                                  <w:noProof/>
                                  <w:sz w:val="24"/>
                                  <w:lang w:eastAsia="ja-JP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  <w:r>
                                <w:t xml:space="preserve"> - Estructura de Si-Entonces-Sino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11C26D" id="Grupo 945763711" o:spid="_x0000_s1065" style="position:absolute;left:0;text-align:left;margin-left:-.3pt;margin-top:23.65pt;width:459.1pt;height:221.25pt;z-index:251658248" coordsize="58305,28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">
                <v:shape id="Cuadro de texto 1" o:spid="_x0000_s1066" type="#_x0000_t202" style="position:absolute;width:58115;height:25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" filled="f" stroked="f" strokeweight=".5pt">
                  <v:textbox>
                    <w:txbxContent>
                      <w:p w14:paraId="57E1E9DD" w14:textId="77777777" w:rsidR="008B0EC8" w:rsidRPr="004204CF" w:rsidRDefault="008B0EC8" w:rsidP="008B0EC8">
                        <w:pPr>
                          <w:spacing w:line="360" w:lineRule="auto"/>
                          <w:rPr>
                            <w:rFonts w:ascii="Consolas" w:hAnsi="Consolas"/>
                          </w:rPr>
                        </w:pPr>
                        <w:r w:rsidRPr="004204CF">
                          <w:rPr>
                            <w:rFonts w:ascii="Consolas" w:hAnsi="Consolas"/>
                          </w:rPr>
                          <w:t>Inicio</w:t>
                        </w:r>
                      </w:p>
                      <w:p w14:paraId="10D5A5E5" w14:textId="77777777" w:rsidR="008B0EC8" w:rsidRDefault="008B0EC8" w:rsidP="008B0EC8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Si [condición] Entonces</w:t>
                        </w:r>
                      </w:p>
                      <w:p w14:paraId="6F49F72A" w14:textId="77777777" w:rsidR="008B0EC8" w:rsidRDefault="008B0EC8" w:rsidP="008B0EC8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ab/>
                          <w:t>#Bloque de sentencias</w:t>
                        </w:r>
                      </w:p>
                      <w:p w14:paraId="039BF036" w14:textId="77777777" w:rsidR="008B0EC8" w:rsidRDefault="008B0EC8" w:rsidP="008B0EC8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Sino</w:t>
                        </w:r>
                      </w:p>
                      <w:p w14:paraId="105AF51A" w14:textId="77777777" w:rsidR="008B0EC8" w:rsidRDefault="008B0EC8" w:rsidP="008B0EC8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ab/>
                          <w:t>#Bloque de sentencias</w:t>
                        </w:r>
                      </w:p>
                      <w:p w14:paraId="0C79A3BD" w14:textId="77777777" w:rsidR="008B0EC8" w:rsidRPr="004204CF" w:rsidRDefault="008B0EC8" w:rsidP="008B0EC8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FinSi</w:t>
                        </w:r>
                      </w:p>
                      <w:p w14:paraId="318B5377" w14:textId="77777777" w:rsidR="008B0EC8" w:rsidRPr="002666A2" w:rsidRDefault="008B0EC8" w:rsidP="008B0EC8">
                        <w:pPr>
                          <w:spacing w:line="360" w:lineRule="auto"/>
                          <w:rPr>
                            <w:rFonts w:ascii="Consolas" w:hAnsi="Consolas"/>
                          </w:rPr>
                        </w:pPr>
                        <w:r w:rsidRPr="004204CF">
                          <w:rPr>
                            <w:rFonts w:ascii="Consolas" w:hAnsi="Consolas"/>
                          </w:rPr>
                          <w:t>Fin</w:t>
                        </w:r>
                      </w:p>
                      <w:p w14:paraId="490DD2D9" w14:textId="77777777" w:rsidR="008B0EC8" w:rsidRDefault="008B0EC8" w:rsidP="008B0EC8"/>
                    </w:txbxContent>
                  </v:textbox>
                </v:shape>
                <v:shape id="Cuadro de texto 1" o:spid="_x0000_s1067" type="#_x0000_t202" style="position:absolute;left:190;top:25431;width:581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" stroked="f">
                  <v:textbox style="mso-fit-shape-to-text:t" inset="0,0,0,0">
                    <w:txbxContent>
                      <w:p w14:paraId="745721B5" w14:textId="77777777" w:rsidR="008B0EC8" w:rsidRPr="00CA4C32" w:rsidRDefault="008B0EC8" w:rsidP="008B0EC8">
                        <w:pPr>
                          <w:pStyle w:val="Caption"/>
                          <w:rPr>
                            <w:rFonts w:ascii="Arial" w:hAnsi="Arial"/>
                            <w:noProof/>
                            <w:sz w:val="24"/>
                            <w:lang w:eastAsia="ja-JP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  <w:r>
                          <w:t xml:space="preserve"> - Estructura de Si-Entonces-Sino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>La estructura de la sentencia Si-Entonces-Sino es:</w:t>
      </w:r>
    </w:p>
    <w:p w14:paraId="186C5BA4" w14:textId="77777777" w:rsidR="008B0EC8" w:rsidRDefault="008B0EC8" w:rsidP="008B0EC8">
      <w:pPr>
        <w:spacing w:line="360" w:lineRule="auto"/>
      </w:pPr>
    </w:p>
    <w:p w14:paraId="100463C5" w14:textId="77777777" w:rsidR="008B0EC8" w:rsidRDefault="008B0EC8" w:rsidP="008B0EC8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9" behindDoc="0" locked="0" layoutInCell="1" allowOverlap="1" wp14:anchorId="015DAB81" wp14:editId="018923F9">
                <wp:simplePos x="0" y="0"/>
                <wp:positionH relativeFrom="column">
                  <wp:posOffset>-3810</wp:posOffset>
                </wp:positionH>
                <wp:positionV relativeFrom="paragraph">
                  <wp:posOffset>568960</wp:posOffset>
                </wp:positionV>
                <wp:extent cx="5811520" cy="2095500"/>
                <wp:effectExtent l="0" t="0" r="0" b="0"/>
                <wp:wrapTopAndBottom/>
                <wp:docPr id="2139883680" name="Grupo 2139883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1520" cy="2095500"/>
                          <a:chOff x="0" y="0"/>
                          <a:chExt cx="5811520" cy="2095500"/>
                        </a:xfrm>
                      </wpg:grpSpPr>
                      <wps:wsp>
                        <wps:cNvPr id="1467584462" name="Cuadro de texto 1"/>
                        <wps:cNvSpPr txBox="1"/>
                        <wps:spPr>
                          <a:xfrm>
                            <a:off x="0" y="0"/>
                            <a:ext cx="5811520" cy="1775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FD249A" w14:textId="77777777" w:rsidR="008B0EC8" w:rsidRPr="004204CF" w:rsidRDefault="008B0EC8" w:rsidP="008B0EC8">
                              <w:pPr>
                                <w:spacing w:line="360" w:lineRule="auto"/>
                                <w:rPr>
                                  <w:rFonts w:ascii="Consolas" w:hAnsi="Consolas"/>
                                </w:rPr>
                              </w:pPr>
                              <w:r w:rsidRPr="004204CF">
                                <w:rPr>
                                  <w:rFonts w:ascii="Consolas" w:hAnsi="Consolas"/>
                                </w:rPr>
                                <w:t>Inicio</w:t>
                              </w:r>
                            </w:p>
                            <w:p w14:paraId="1171FE91" w14:textId="77777777" w:rsidR="008B0EC8" w:rsidRDefault="008B0EC8" w:rsidP="008B0EC8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Si [condición] Entonces</w:t>
                              </w:r>
                            </w:p>
                            <w:p w14:paraId="5D3FB340" w14:textId="77777777" w:rsidR="008B0EC8" w:rsidRDefault="008B0EC8" w:rsidP="008B0EC8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ab/>
                                <w:t>#Bloque de sentencias</w:t>
                              </w:r>
                            </w:p>
                            <w:p w14:paraId="6FCC8F64" w14:textId="77777777" w:rsidR="008B0EC8" w:rsidRDefault="008B0EC8" w:rsidP="008B0EC8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FinSi</w:t>
                              </w:r>
                            </w:p>
                            <w:p w14:paraId="15A5D3CF" w14:textId="77777777" w:rsidR="008B0EC8" w:rsidRPr="002666A2" w:rsidRDefault="008B0EC8" w:rsidP="008B0EC8">
                              <w:pPr>
                                <w:spacing w:line="360" w:lineRule="auto"/>
                                <w:rPr>
                                  <w:rFonts w:ascii="Consolas" w:hAnsi="Consolas"/>
                                </w:rPr>
                              </w:pPr>
                              <w:r w:rsidRPr="004204CF">
                                <w:rPr>
                                  <w:rFonts w:ascii="Consolas" w:hAnsi="Consolas"/>
                                </w:rPr>
                                <w:t>Fin</w:t>
                              </w:r>
                            </w:p>
                            <w:p w14:paraId="15BB7602" w14:textId="77777777" w:rsidR="008B0EC8" w:rsidRDefault="008B0EC8" w:rsidP="008B0EC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0003259" name="Cuadro de texto 1"/>
                        <wps:cNvSpPr txBox="1"/>
                        <wps:spPr>
                          <a:xfrm>
                            <a:off x="0" y="1828800"/>
                            <a:ext cx="58115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C9FA81F" w14:textId="77777777" w:rsidR="008B0EC8" w:rsidRPr="00A53631" w:rsidRDefault="008B0EC8" w:rsidP="008B0EC8">
                              <w:pPr>
                                <w:pStyle w:val="Caption"/>
                                <w:rPr>
                                  <w:rFonts w:ascii="Arial" w:hAnsi="Arial"/>
                                  <w:noProof/>
                                  <w:sz w:val="24"/>
                                  <w:lang w:eastAsia="ja-JP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fldChar w:fldCharType="end"/>
                              </w:r>
                              <w:r>
                                <w:t xml:space="preserve"> - Sentencia Si - Entonces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5DAB81" id="Grupo 2139883680" o:spid="_x0000_s1068" style="position:absolute;left:0;text-align:left;margin-left:-.3pt;margin-top:44.8pt;width:457.6pt;height:165pt;z-index:251658249" coordsize="58115,2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">
                <v:shape id="Cuadro de texto 1" o:spid="_x0000_s1069" type="#_x0000_t202" style="position:absolute;width:58115;height:17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" filled="f" stroked="f" strokeweight=".5pt">
                  <v:textbox>
                    <w:txbxContent>
                      <w:p w14:paraId="33FD249A" w14:textId="77777777" w:rsidR="008B0EC8" w:rsidRPr="004204CF" w:rsidRDefault="008B0EC8" w:rsidP="008B0EC8">
                        <w:pPr>
                          <w:spacing w:line="360" w:lineRule="auto"/>
                          <w:rPr>
                            <w:rFonts w:ascii="Consolas" w:hAnsi="Consolas"/>
                          </w:rPr>
                        </w:pPr>
                        <w:r w:rsidRPr="004204CF">
                          <w:rPr>
                            <w:rFonts w:ascii="Consolas" w:hAnsi="Consolas"/>
                          </w:rPr>
                          <w:t>Inicio</w:t>
                        </w:r>
                      </w:p>
                      <w:p w14:paraId="1171FE91" w14:textId="77777777" w:rsidR="008B0EC8" w:rsidRDefault="008B0EC8" w:rsidP="008B0EC8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Si [condición] Entonces</w:t>
                        </w:r>
                      </w:p>
                      <w:p w14:paraId="5D3FB340" w14:textId="77777777" w:rsidR="008B0EC8" w:rsidRDefault="008B0EC8" w:rsidP="008B0EC8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ab/>
                          <w:t>#Bloque de sentencias</w:t>
                        </w:r>
                      </w:p>
                      <w:p w14:paraId="6FCC8F64" w14:textId="77777777" w:rsidR="008B0EC8" w:rsidRDefault="008B0EC8" w:rsidP="008B0EC8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FinSi</w:t>
                        </w:r>
                      </w:p>
                      <w:p w14:paraId="15A5D3CF" w14:textId="77777777" w:rsidR="008B0EC8" w:rsidRPr="002666A2" w:rsidRDefault="008B0EC8" w:rsidP="008B0EC8">
                        <w:pPr>
                          <w:spacing w:line="360" w:lineRule="auto"/>
                          <w:rPr>
                            <w:rFonts w:ascii="Consolas" w:hAnsi="Consolas"/>
                          </w:rPr>
                        </w:pPr>
                        <w:r w:rsidRPr="004204CF">
                          <w:rPr>
                            <w:rFonts w:ascii="Consolas" w:hAnsi="Consolas"/>
                          </w:rPr>
                          <w:t>Fin</w:t>
                        </w:r>
                      </w:p>
                      <w:p w14:paraId="15BB7602" w14:textId="77777777" w:rsidR="008B0EC8" w:rsidRDefault="008B0EC8" w:rsidP="008B0EC8"/>
                    </w:txbxContent>
                  </v:textbox>
                </v:shape>
                <v:shape id="Cuadro de texto 1" o:spid="_x0000_s1070" type="#_x0000_t202" style="position:absolute;top:18288;width:581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" stroked="f">
                  <v:textbox style="mso-fit-shape-to-text:t" inset="0,0,0,0">
                    <w:txbxContent>
                      <w:p w14:paraId="5C9FA81F" w14:textId="77777777" w:rsidR="008B0EC8" w:rsidRPr="00A53631" w:rsidRDefault="008B0EC8" w:rsidP="008B0EC8">
                        <w:pPr>
                          <w:pStyle w:val="Caption"/>
                          <w:rPr>
                            <w:rFonts w:ascii="Arial" w:hAnsi="Arial"/>
                            <w:noProof/>
                            <w:sz w:val="24"/>
                            <w:lang w:eastAsia="ja-JP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6</w:t>
                        </w:r>
                        <w:r>
                          <w:fldChar w:fldCharType="end"/>
                        </w:r>
                        <w:r>
                          <w:t xml:space="preserve"> - Sentencia Si - Entonces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>La parte del Sino no tiene por qué existir. En este caso tendríamos una sentencia Si-Entonces.</w:t>
      </w:r>
    </w:p>
    <w:p w14:paraId="13743118" w14:textId="77777777" w:rsidR="008B0EC8" w:rsidRDefault="008B0EC8" w:rsidP="008B0EC8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50" behindDoc="0" locked="0" layoutInCell="1" allowOverlap="1" wp14:anchorId="0535AC1A" wp14:editId="77181999">
                <wp:simplePos x="0" y="0"/>
                <wp:positionH relativeFrom="column">
                  <wp:posOffset>-3810</wp:posOffset>
                </wp:positionH>
                <wp:positionV relativeFrom="paragraph">
                  <wp:posOffset>594995</wp:posOffset>
                </wp:positionV>
                <wp:extent cx="5811520" cy="4343400"/>
                <wp:effectExtent l="0" t="0" r="0" b="0"/>
                <wp:wrapTopAndBottom/>
                <wp:docPr id="1646818465" name="Grupo 1646818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1520" cy="4343400"/>
                          <a:chOff x="0" y="0"/>
                          <a:chExt cx="5811520" cy="4343400"/>
                        </a:xfrm>
                      </wpg:grpSpPr>
                      <wps:wsp>
                        <wps:cNvPr id="1532382393" name="Cuadro de texto 1"/>
                        <wps:cNvSpPr txBox="1"/>
                        <wps:spPr>
                          <a:xfrm>
                            <a:off x="0" y="0"/>
                            <a:ext cx="5811520" cy="401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26B9E5" w14:textId="77777777" w:rsidR="008B0EC8" w:rsidRPr="004204CF" w:rsidRDefault="008B0EC8" w:rsidP="008B0EC8">
                              <w:pPr>
                                <w:spacing w:line="360" w:lineRule="auto"/>
                                <w:rPr>
                                  <w:rFonts w:ascii="Consolas" w:hAnsi="Consolas"/>
                                </w:rPr>
                              </w:pPr>
                              <w:r w:rsidRPr="004204CF">
                                <w:rPr>
                                  <w:rFonts w:ascii="Consolas" w:hAnsi="Consolas"/>
                                </w:rPr>
                                <w:t>Inicio</w:t>
                              </w:r>
                            </w:p>
                            <w:p w14:paraId="51B6765C" w14:textId="77777777" w:rsidR="008B0EC8" w:rsidRDefault="008B0EC8" w:rsidP="008B0EC8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Si [condición] Entonces</w:t>
                              </w:r>
                            </w:p>
                            <w:p w14:paraId="5FE77E1D" w14:textId="77777777" w:rsidR="008B0EC8" w:rsidRDefault="008B0EC8" w:rsidP="008B0EC8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ab/>
                                <w:t>#Bloque de sentencias</w:t>
                              </w:r>
                            </w:p>
                            <w:p w14:paraId="4EDDFE71" w14:textId="77777777" w:rsidR="008B0EC8" w:rsidRDefault="008B0EC8" w:rsidP="008B0EC8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Sino Si [condición] Entonces</w:t>
                              </w:r>
                            </w:p>
                            <w:p w14:paraId="35772213" w14:textId="77777777" w:rsidR="008B0EC8" w:rsidRDefault="008B0EC8" w:rsidP="008B0EC8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/>
                                </w:rPr>
                                <w:tab/>
                                <w:t>#Bloque de sentencias</w:t>
                              </w:r>
                            </w:p>
                            <w:p w14:paraId="3662F165" w14:textId="77777777" w:rsidR="008B0EC8" w:rsidRDefault="008B0EC8" w:rsidP="008B0EC8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ab/>
                                <w:t>Sino Si [condición] Entonces</w:t>
                              </w:r>
                            </w:p>
                            <w:p w14:paraId="0CD375E7" w14:textId="77777777" w:rsidR="008B0EC8" w:rsidRDefault="008B0EC8" w:rsidP="008B0EC8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/>
                                </w:rPr>
                                <w:tab/>
                                <w:t>#Bloque de sentencias</w:t>
                              </w:r>
                            </w:p>
                            <w:p w14:paraId="275ED9F7" w14:textId="77777777" w:rsidR="008B0EC8" w:rsidRDefault="008B0EC8" w:rsidP="008B0EC8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/>
                                </w:rPr>
                                <w:tab/>
                                <w:t>Sino</w:t>
                              </w:r>
                            </w:p>
                            <w:p w14:paraId="7CDC914C" w14:textId="77777777" w:rsidR="008B0EC8" w:rsidRDefault="008B0EC8" w:rsidP="008B0EC8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/>
                                </w:rPr>
                                <w:tab/>
                                <w:t>#Bloque de sentencias</w:t>
                              </w:r>
                            </w:p>
                            <w:p w14:paraId="34BF1622" w14:textId="77777777" w:rsidR="008B0EC8" w:rsidRDefault="008B0EC8" w:rsidP="008B0EC8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FinSi</w:t>
                              </w:r>
                            </w:p>
                            <w:p w14:paraId="21C0E434" w14:textId="77777777" w:rsidR="008B0EC8" w:rsidRPr="002666A2" w:rsidRDefault="008B0EC8" w:rsidP="008B0EC8">
                              <w:pPr>
                                <w:spacing w:line="360" w:lineRule="auto"/>
                                <w:rPr>
                                  <w:rFonts w:ascii="Consolas" w:hAnsi="Consolas"/>
                                </w:rPr>
                              </w:pPr>
                              <w:r w:rsidRPr="004204CF">
                                <w:rPr>
                                  <w:rFonts w:ascii="Consolas" w:hAnsi="Consolas"/>
                                </w:rPr>
                                <w:t>Fin</w:t>
                              </w:r>
                            </w:p>
                            <w:p w14:paraId="7FFF6E29" w14:textId="77777777" w:rsidR="008B0EC8" w:rsidRDefault="008B0EC8" w:rsidP="008B0EC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521614" name="Cuadro de texto 1"/>
                        <wps:cNvSpPr txBox="1"/>
                        <wps:spPr>
                          <a:xfrm>
                            <a:off x="0" y="4076700"/>
                            <a:ext cx="58115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F491430" w14:textId="77777777" w:rsidR="008B0EC8" w:rsidRPr="006217DC" w:rsidRDefault="008B0EC8" w:rsidP="008B0EC8">
                              <w:pPr>
                                <w:pStyle w:val="Caption"/>
                                <w:rPr>
                                  <w:rFonts w:ascii="Arial" w:hAnsi="Arial"/>
                                  <w:noProof/>
                                  <w:sz w:val="24"/>
                                  <w:lang w:eastAsia="ja-JP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7</w:t>
                              </w:r>
                              <w:r>
                                <w:fldChar w:fldCharType="end"/>
                              </w:r>
                              <w:r>
                                <w:t>-Sentencia Si-Entonces-SinoSi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35AC1A" id="Grupo 1646818465" o:spid="_x0000_s1071" style="position:absolute;left:0;text-align:left;margin-left:-.3pt;margin-top:46.85pt;width:457.6pt;height:342pt;z-index:251658250" coordsize="58115,43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">
                <v:shape id="Cuadro de texto 1" o:spid="_x0000_s1072" type="#_x0000_t202" style="position:absolute;width:58115;height:40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" filled="f" stroked="f" strokeweight=".5pt">
                  <v:textbox>
                    <w:txbxContent>
                      <w:p w14:paraId="7D26B9E5" w14:textId="77777777" w:rsidR="008B0EC8" w:rsidRPr="004204CF" w:rsidRDefault="008B0EC8" w:rsidP="008B0EC8">
                        <w:pPr>
                          <w:spacing w:line="360" w:lineRule="auto"/>
                          <w:rPr>
                            <w:rFonts w:ascii="Consolas" w:hAnsi="Consolas"/>
                          </w:rPr>
                        </w:pPr>
                        <w:r w:rsidRPr="004204CF">
                          <w:rPr>
                            <w:rFonts w:ascii="Consolas" w:hAnsi="Consolas"/>
                          </w:rPr>
                          <w:t>Inicio</w:t>
                        </w:r>
                      </w:p>
                      <w:p w14:paraId="51B6765C" w14:textId="77777777" w:rsidR="008B0EC8" w:rsidRDefault="008B0EC8" w:rsidP="008B0EC8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Si [condición] Entonces</w:t>
                        </w:r>
                      </w:p>
                      <w:p w14:paraId="5FE77E1D" w14:textId="77777777" w:rsidR="008B0EC8" w:rsidRDefault="008B0EC8" w:rsidP="008B0EC8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ab/>
                          <w:t>#Bloque de sentencias</w:t>
                        </w:r>
                      </w:p>
                      <w:p w14:paraId="4EDDFE71" w14:textId="77777777" w:rsidR="008B0EC8" w:rsidRDefault="008B0EC8" w:rsidP="008B0EC8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Sino Si [condición] Entonces</w:t>
                        </w:r>
                      </w:p>
                      <w:p w14:paraId="35772213" w14:textId="77777777" w:rsidR="008B0EC8" w:rsidRDefault="008B0EC8" w:rsidP="008B0EC8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ab/>
                        </w:r>
                        <w:r>
                          <w:rPr>
                            <w:rFonts w:ascii="Consolas" w:hAnsi="Consolas"/>
                          </w:rPr>
                          <w:tab/>
                          <w:t>#Bloque de sentencias</w:t>
                        </w:r>
                      </w:p>
                      <w:p w14:paraId="3662F165" w14:textId="77777777" w:rsidR="008B0EC8" w:rsidRDefault="008B0EC8" w:rsidP="008B0EC8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ab/>
                          <w:t>Sino Si [condición] Entonces</w:t>
                        </w:r>
                      </w:p>
                      <w:p w14:paraId="0CD375E7" w14:textId="77777777" w:rsidR="008B0EC8" w:rsidRDefault="008B0EC8" w:rsidP="008B0EC8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ab/>
                        </w:r>
                        <w:r>
                          <w:rPr>
                            <w:rFonts w:ascii="Consolas" w:hAnsi="Consolas"/>
                          </w:rPr>
                          <w:tab/>
                        </w:r>
                        <w:r>
                          <w:rPr>
                            <w:rFonts w:ascii="Consolas" w:hAnsi="Consolas"/>
                          </w:rPr>
                          <w:tab/>
                          <w:t>#Bloque de sentencias</w:t>
                        </w:r>
                      </w:p>
                      <w:p w14:paraId="275ED9F7" w14:textId="77777777" w:rsidR="008B0EC8" w:rsidRDefault="008B0EC8" w:rsidP="008B0EC8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ab/>
                        </w:r>
                        <w:r>
                          <w:rPr>
                            <w:rFonts w:ascii="Consolas" w:hAnsi="Consolas"/>
                          </w:rPr>
                          <w:tab/>
                          <w:t>Sino</w:t>
                        </w:r>
                      </w:p>
                      <w:p w14:paraId="7CDC914C" w14:textId="77777777" w:rsidR="008B0EC8" w:rsidRDefault="008B0EC8" w:rsidP="008B0EC8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ab/>
                        </w:r>
                        <w:r>
                          <w:rPr>
                            <w:rFonts w:ascii="Consolas" w:hAnsi="Consolas"/>
                          </w:rPr>
                          <w:tab/>
                        </w:r>
                        <w:r>
                          <w:rPr>
                            <w:rFonts w:ascii="Consolas" w:hAnsi="Consolas"/>
                          </w:rPr>
                          <w:tab/>
                          <w:t>#Bloque de sentencias</w:t>
                        </w:r>
                      </w:p>
                      <w:p w14:paraId="34BF1622" w14:textId="77777777" w:rsidR="008B0EC8" w:rsidRDefault="008B0EC8" w:rsidP="008B0EC8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FinSi</w:t>
                        </w:r>
                      </w:p>
                      <w:p w14:paraId="21C0E434" w14:textId="77777777" w:rsidR="008B0EC8" w:rsidRPr="002666A2" w:rsidRDefault="008B0EC8" w:rsidP="008B0EC8">
                        <w:pPr>
                          <w:spacing w:line="360" w:lineRule="auto"/>
                          <w:rPr>
                            <w:rFonts w:ascii="Consolas" w:hAnsi="Consolas"/>
                          </w:rPr>
                        </w:pPr>
                        <w:r w:rsidRPr="004204CF">
                          <w:rPr>
                            <w:rFonts w:ascii="Consolas" w:hAnsi="Consolas"/>
                          </w:rPr>
                          <w:t>Fin</w:t>
                        </w:r>
                      </w:p>
                      <w:p w14:paraId="7FFF6E29" w14:textId="77777777" w:rsidR="008B0EC8" w:rsidRDefault="008B0EC8" w:rsidP="008B0EC8"/>
                    </w:txbxContent>
                  </v:textbox>
                </v:shape>
                <v:shape id="Cuadro de texto 1" o:spid="_x0000_s1073" type="#_x0000_t202" style="position:absolute;top:40767;width:581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" stroked="f">
                  <v:textbox style="mso-fit-shape-to-text:t" inset="0,0,0,0">
                    <w:txbxContent>
                      <w:p w14:paraId="6F491430" w14:textId="77777777" w:rsidR="008B0EC8" w:rsidRPr="006217DC" w:rsidRDefault="008B0EC8" w:rsidP="008B0EC8">
                        <w:pPr>
                          <w:pStyle w:val="Caption"/>
                          <w:rPr>
                            <w:rFonts w:ascii="Arial" w:hAnsi="Arial"/>
                            <w:noProof/>
                            <w:sz w:val="24"/>
                            <w:lang w:eastAsia="ja-JP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7</w:t>
                        </w:r>
                        <w:r>
                          <w:fldChar w:fldCharType="end"/>
                        </w:r>
                        <w:r>
                          <w:t>-Sentencia Si-Entonces-SinoSi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>La sentencia Si-Entonces-Sino pueden estar anidadas y así nos encontraríamos con una sentencia Si-Entonces-SinoSi, la cual tendría la siguiente estructura:</w:t>
      </w:r>
    </w:p>
    <w:p w14:paraId="6B8C25DB" w14:textId="77777777" w:rsidR="008B0EC8" w:rsidRPr="00A85D65" w:rsidRDefault="008B0EC8" w:rsidP="008B0EC8">
      <w:pPr>
        <w:spacing w:line="360" w:lineRule="auto"/>
        <w:rPr>
          <w:b/>
          <w:bCs/>
        </w:rPr>
      </w:pPr>
      <w:r w:rsidRPr="00A85D65">
        <w:rPr>
          <w:b/>
          <w:bCs/>
        </w:rPr>
        <w:t>Conforme</w:t>
      </w:r>
    </w:p>
    <w:p w14:paraId="7A952EFA" w14:textId="77777777" w:rsidR="008B0EC8" w:rsidRDefault="008B0EC8" w:rsidP="008B0EC8">
      <w:pPr>
        <w:spacing w:line="360" w:lineRule="auto"/>
      </w:pPr>
      <w:r>
        <w:t>Para los casos en los que se tienen muchas ramas o caminos de ejecución en una sentencia Si tenemos la sentencia Conforme. La sentencia Conforme evalúa una expresión y ejecutara el bloque de sentencias que coincida con el valor de la expresión.</w:t>
      </w:r>
    </w:p>
    <w:p w14:paraId="483826BA" w14:textId="77777777" w:rsidR="008B0EC8" w:rsidRDefault="008B0EC8" w:rsidP="008B0EC8">
      <w:pPr>
        <w:spacing w:line="360" w:lineRule="auto"/>
      </w:pPr>
      <w:r>
        <w:t>El valor de la expresión puede ser numérico o al igual se pueden utilizar expresiones cuya evaluación sean cadenas.</w:t>
      </w:r>
    </w:p>
    <w:p w14:paraId="2D329BCB" w14:textId="77777777" w:rsidR="008B0EC8" w:rsidRDefault="008B0EC8" w:rsidP="008B0EC8">
      <w:pPr>
        <w:spacing w:line="360" w:lineRule="auto"/>
      </w:pPr>
      <w:r>
        <w:t>La estructura de la sentencia Conforme es:</w:t>
      </w:r>
    </w:p>
    <w:p w14:paraId="098F75A5" w14:textId="77777777" w:rsidR="008B0EC8" w:rsidRPr="00EA3CA8" w:rsidRDefault="008B0EC8" w:rsidP="008F44B9">
      <w:pPr>
        <w:pStyle w:val="Heading1"/>
      </w:pPr>
      <w:bookmarkStart w:id="26" w:name="_Toc135258676"/>
      <w:r>
        <w:rPr>
          <w:noProof/>
        </w:rPr>
        <mc:AlternateContent>
          <mc:Choice Requires="wpg">
            <w:drawing>
              <wp:anchor distT="0" distB="0" distL="114300" distR="114300" simplePos="0" relativeHeight="251658251" behindDoc="0" locked="0" layoutInCell="1" allowOverlap="1" wp14:anchorId="729B0454" wp14:editId="4001F417">
                <wp:simplePos x="0" y="0"/>
                <wp:positionH relativeFrom="column">
                  <wp:posOffset>-3810</wp:posOffset>
                </wp:positionH>
                <wp:positionV relativeFrom="paragraph">
                  <wp:posOffset>4445</wp:posOffset>
                </wp:positionV>
                <wp:extent cx="5811520" cy="3914775"/>
                <wp:effectExtent l="0" t="0" r="0" b="9525"/>
                <wp:wrapTopAndBottom/>
                <wp:docPr id="243860345" name="Grupo 243860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1520" cy="3914775"/>
                          <a:chOff x="0" y="0"/>
                          <a:chExt cx="5811520" cy="3914775"/>
                        </a:xfrm>
                      </wpg:grpSpPr>
                      <wps:wsp>
                        <wps:cNvPr id="5219306" name="Cuadro de texto 1"/>
                        <wps:cNvSpPr txBox="1"/>
                        <wps:spPr>
                          <a:xfrm>
                            <a:off x="0" y="0"/>
                            <a:ext cx="5811520" cy="3695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8E73B" w14:textId="77777777" w:rsidR="008B0EC8" w:rsidRPr="004204CF" w:rsidRDefault="008B0EC8" w:rsidP="008B0EC8">
                              <w:pPr>
                                <w:spacing w:line="360" w:lineRule="auto"/>
                                <w:rPr>
                                  <w:rFonts w:ascii="Consolas" w:hAnsi="Consolas"/>
                                </w:rPr>
                              </w:pPr>
                              <w:r w:rsidRPr="004204CF">
                                <w:rPr>
                                  <w:rFonts w:ascii="Consolas" w:hAnsi="Consolas"/>
                                </w:rPr>
                                <w:t>Inicio</w:t>
                              </w:r>
                            </w:p>
                            <w:p w14:paraId="269B8486" w14:textId="77777777" w:rsidR="008B0EC8" w:rsidRDefault="008B0EC8" w:rsidP="008B0EC8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Conforme [condición] Hacer</w:t>
                              </w:r>
                            </w:p>
                            <w:p w14:paraId="3737C419" w14:textId="77777777" w:rsidR="008B0EC8" w:rsidRDefault="008B0EC8" w:rsidP="008B0EC8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ab/>
                                <w:t>Caso [valor1]:</w:t>
                              </w:r>
                            </w:p>
                            <w:p w14:paraId="716ACE7E" w14:textId="77777777" w:rsidR="008B0EC8" w:rsidRDefault="008B0EC8" w:rsidP="008B0EC8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/>
                                </w:rPr>
                                <w:tab/>
                                <w:t>#Bloque de sentencias</w:t>
                              </w:r>
                            </w:p>
                            <w:p w14:paraId="2980A8B1" w14:textId="77777777" w:rsidR="008B0EC8" w:rsidRDefault="008B0EC8" w:rsidP="008B0EC8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ab/>
                                <w:t>Caso [valor2]:</w:t>
                              </w:r>
                            </w:p>
                            <w:p w14:paraId="47D45DF3" w14:textId="77777777" w:rsidR="008B0EC8" w:rsidRDefault="008B0EC8" w:rsidP="008B0EC8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/>
                                </w:rPr>
                                <w:tab/>
                                <w:t>#Bloque de sentencias</w:t>
                              </w:r>
                            </w:p>
                            <w:p w14:paraId="39251057" w14:textId="77777777" w:rsidR="008B0EC8" w:rsidRDefault="008B0EC8" w:rsidP="008B0EC8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ab/>
                                <w:t>En Otro Caso:</w:t>
                              </w:r>
                            </w:p>
                            <w:p w14:paraId="5DF0A402" w14:textId="77777777" w:rsidR="008B0EC8" w:rsidRDefault="008B0EC8" w:rsidP="008B0EC8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/>
                                </w:rPr>
                                <w:tab/>
                                <w:t>#Bloque de sentencias</w:t>
                              </w:r>
                            </w:p>
                            <w:p w14:paraId="73D0C8B9" w14:textId="77777777" w:rsidR="008B0EC8" w:rsidRDefault="008B0EC8" w:rsidP="008B0EC8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FinConforme</w:t>
                              </w:r>
                            </w:p>
                            <w:p w14:paraId="2BB165E8" w14:textId="77777777" w:rsidR="008B0EC8" w:rsidRPr="002666A2" w:rsidRDefault="008B0EC8" w:rsidP="008B0EC8">
                              <w:pPr>
                                <w:spacing w:line="360" w:lineRule="auto"/>
                                <w:rPr>
                                  <w:rFonts w:ascii="Consolas" w:hAnsi="Consolas"/>
                                </w:rPr>
                              </w:pPr>
                              <w:r w:rsidRPr="004204CF">
                                <w:rPr>
                                  <w:rFonts w:ascii="Consolas" w:hAnsi="Consolas"/>
                                </w:rPr>
                                <w:t>Fin</w:t>
                              </w:r>
                            </w:p>
                            <w:p w14:paraId="4F9F4322" w14:textId="77777777" w:rsidR="008B0EC8" w:rsidRDefault="008B0EC8" w:rsidP="008B0EC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8234749" name="Cuadro de texto 1"/>
                        <wps:cNvSpPr txBox="1"/>
                        <wps:spPr>
                          <a:xfrm>
                            <a:off x="0" y="3648075"/>
                            <a:ext cx="58115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E7260B5" w14:textId="77777777" w:rsidR="008B0EC8" w:rsidRPr="0000201F" w:rsidRDefault="008B0EC8" w:rsidP="008B0EC8">
                              <w:pPr>
                                <w:pStyle w:val="Caption"/>
                                <w:rPr>
                                  <w:rFonts w:ascii="Arial" w:hAnsi="Arial"/>
                                  <w:noProof/>
                                  <w:sz w:val="24"/>
                                  <w:lang w:eastAsia="ja-JP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8</w:t>
                              </w:r>
                              <w:r>
                                <w:fldChar w:fldCharType="end"/>
                              </w:r>
                              <w:r>
                                <w:t xml:space="preserve"> - Estructura de sentencia Conforme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9B0454" id="Grupo 243860345" o:spid="_x0000_s1074" style="position:absolute;margin-left:-.3pt;margin-top:.35pt;width:457.6pt;height:308.25pt;z-index:251658251;mso-height-relative:margin" coordsize="58115,39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">
                <v:shape id="Cuadro de texto 1" o:spid="_x0000_s1075" type="#_x0000_t202" style="position:absolute;width:58115;height:36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" filled="f" stroked="f" strokeweight=".5pt">
                  <v:textbox>
                    <w:txbxContent>
                      <w:p w14:paraId="2E08E73B" w14:textId="77777777" w:rsidR="008B0EC8" w:rsidRPr="004204CF" w:rsidRDefault="008B0EC8" w:rsidP="008B0EC8">
                        <w:pPr>
                          <w:spacing w:line="360" w:lineRule="auto"/>
                          <w:rPr>
                            <w:rFonts w:ascii="Consolas" w:hAnsi="Consolas"/>
                          </w:rPr>
                        </w:pPr>
                        <w:r w:rsidRPr="004204CF">
                          <w:rPr>
                            <w:rFonts w:ascii="Consolas" w:hAnsi="Consolas"/>
                          </w:rPr>
                          <w:t>Inicio</w:t>
                        </w:r>
                      </w:p>
                      <w:p w14:paraId="269B8486" w14:textId="77777777" w:rsidR="008B0EC8" w:rsidRDefault="008B0EC8" w:rsidP="008B0EC8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Conforme [condición] Hacer</w:t>
                        </w:r>
                      </w:p>
                      <w:p w14:paraId="3737C419" w14:textId="77777777" w:rsidR="008B0EC8" w:rsidRDefault="008B0EC8" w:rsidP="008B0EC8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ab/>
                          <w:t>Caso [valor1]:</w:t>
                        </w:r>
                      </w:p>
                      <w:p w14:paraId="716ACE7E" w14:textId="77777777" w:rsidR="008B0EC8" w:rsidRDefault="008B0EC8" w:rsidP="008B0EC8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ab/>
                        </w:r>
                        <w:r>
                          <w:rPr>
                            <w:rFonts w:ascii="Consolas" w:hAnsi="Consolas"/>
                          </w:rPr>
                          <w:tab/>
                          <w:t>#Bloque de sentencias</w:t>
                        </w:r>
                      </w:p>
                      <w:p w14:paraId="2980A8B1" w14:textId="77777777" w:rsidR="008B0EC8" w:rsidRDefault="008B0EC8" w:rsidP="008B0EC8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ab/>
                          <w:t>Caso [valor2]:</w:t>
                        </w:r>
                      </w:p>
                      <w:p w14:paraId="47D45DF3" w14:textId="77777777" w:rsidR="008B0EC8" w:rsidRDefault="008B0EC8" w:rsidP="008B0EC8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ab/>
                        </w:r>
                        <w:r>
                          <w:rPr>
                            <w:rFonts w:ascii="Consolas" w:hAnsi="Consolas"/>
                          </w:rPr>
                          <w:tab/>
                          <w:t>#Bloque de sentencias</w:t>
                        </w:r>
                      </w:p>
                      <w:p w14:paraId="39251057" w14:textId="77777777" w:rsidR="008B0EC8" w:rsidRDefault="008B0EC8" w:rsidP="008B0EC8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ab/>
                          <w:t>En Otro Caso:</w:t>
                        </w:r>
                      </w:p>
                      <w:p w14:paraId="5DF0A402" w14:textId="77777777" w:rsidR="008B0EC8" w:rsidRDefault="008B0EC8" w:rsidP="008B0EC8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ab/>
                        </w:r>
                        <w:r>
                          <w:rPr>
                            <w:rFonts w:ascii="Consolas" w:hAnsi="Consolas"/>
                          </w:rPr>
                          <w:tab/>
                          <w:t>#Bloque de sentencias</w:t>
                        </w:r>
                      </w:p>
                      <w:p w14:paraId="73D0C8B9" w14:textId="77777777" w:rsidR="008B0EC8" w:rsidRDefault="008B0EC8" w:rsidP="008B0EC8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FinConforme</w:t>
                        </w:r>
                      </w:p>
                      <w:p w14:paraId="2BB165E8" w14:textId="77777777" w:rsidR="008B0EC8" w:rsidRPr="002666A2" w:rsidRDefault="008B0EC8" w:rsidP="008B0EC8">
                        <w:pPr>
                          <w:spacing w:line="360" w:lineRule="auto"/>
                          <w:rPr>
                            <w:rFonts w:ascii="Consolas" w:hAnsi="Consolas"/>
                          </w:rPr>
                        </w:pPr>
                        <w:r w:rsidRPr="004204CF">
                          <w:rPr>
                            <w:rFonts w:ascii="Consolas" w:hAnsi="Consolas"/>
                          </w:rPr>
                          <w:t>Fin</w:t>
                        </w:r>
                      </w:p>
                      <w:p w14:paraId="4F9F4322" w14:textId="77777777" w:rsidR="008B0EC8" w:rsidRDefault="008B0EC8" w:rsidP="008B0EC8"/>
                    </w:txbxContent>
                  </v:textbox>
                </v:shape>
                <v:shape id="Cuadro de texto 1" o:spid="_x0000_s1076" type="#_x0000_t202" style="position:absolute;top:36480;width:581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" stroked="f">
                  <v:textbox style="mso-fit-shape-to-text:t" inset="0,0,0,0">
                    <w:txbxContent>
                      <w:p w14:paraId="2E7260B5" w14:textId="77777777" w:rsidR="008B0EC8" w:rsidRPr="0000201F" w:rsidRDefault="008B0EC8" w:rsidP="008B0EC8">
                        <w:pPr>
                          <w:pStyle w:val="Caption"/>
                          <w:rPr>
                            <w:rFonts w:ascii="Arial" w:hAnsi="Arial"/>
                            <w:noProof/>
                            <w:sz w:val="24"/>
                            <w:lang w:eastAsia="ja-JP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8</w:t>
                        </w:r>
                        <w:r>
                          <w:fldChar w:fldCharType="end"/>
                        </w:r>
                        <w:r>
                          <w:t xml:space="preserve"> - Estructura de sentencia Conforme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EA3CA8">
        <w:t xml:space="preserve">Sentencias Bucle en </w:t>
      </w:r>
      <w:r>
        <w:t>ELL</w:t>
      </w:r>
      <w:bookmarkEnd w:id="26"/>
    </w:p>
    <w:p w14:paraId="5FA0E593" w14:textId="77777777" w:rsidR="008B0EC8" w:rsidRPr="00EA3CA8" w:rsidRDefault="008B0EC8" w:rsidP="008B0EC8">
      <w:pPr>
        <w:spacing w:line="360" w:lineRule="auto"/>
      </w:pPr>
      <w:r w:rsidRPr="00EA3CA8">
        <w:t xml:space="preserve">Las sentencias de bucle nos van a permitir ejecutar un bloque de sentencias tantas veces como queramos, o tantas veces como se cumpla una condición. Las sentencias de </w:t>
      </w:r>
      <w:r>
        <w:t>bucle</w:t>
      </w:r>
      <w:r w:rsidRPr="00EA3CA8">
        <w:t xml:space="preserve"> que contiene el lenguaje son:</w:t>
      </w:r>
    </w:p>
    <w:p w14:paraId="3A941FCE" w14:textId="77777777" w:rsidR="008B0EC8" w:rsidRPr="008212D9" w:rsidRDefault="008B0EC8" w:rsidP="008B0EC8">
      <w:pPr>
        <w:spacing w:line="360" w:lineRule="auto"/>
        <w:rPr>
          <w:b/>
          <w:bCs/>
        </w:rPr>
      </w:pPr>
      <w:r w:rsidRPr="008212D9">
        <w:rPr>
          <w:b/>
          <w:bCs/>
        </w:rPr>
        <w:t>Para</w:t>
      </w:r>
    </w:p>
    <w:p w14:paraId="5F94EEC9" w14:textId="77777777" w:rsidR="008B0EC8" w:rsidRDefault="008B0EC8" w:rsidP="008B0EC8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52" behindDoc="0" locked="0" layoutInCell="1" allowOverlap="1" wp14:anchorId="25FDEDA6" wp14:editId="1992C43C">
                <wp:simplePos x="0" y="0"/>
                <wp:positionH relativeFrom="column">
                  <wp:posOffset>-3810</wp:posOffset>
                </wp:positionH>
                <wp:positionV relativeFrom="paragraph">
                  <wp:posOffset>245110</wp:posOffset>
                </wp:positionV>
                <wp:extent cx="5811520" cy="2371725"/>
                <wp:effectExtent l="0" t="0" r="0" b="9525"/>
                <wp:wrapTopAndBottom/>
                <wp:docPr id="736096105" name="Grupo 736096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1520" cy="2371725"/>
                          <a:chOff x="0" y="0"/>
                          <a:chExt cx="5811520" cy="2371725"/>
                        </a:xfrm>
                      </wpg:grpSpPr>
                      <wps:wsp>
                        <wps:cNvPr id="1608538624" name="Cuadro de texto 1"/>
                        <wps:cNvSpPr txBox="1"/>
                        <wps:spPr>
                          <a:xfrm>
                            <a:off x="0" y="0"/>
                            <a:ext cx="5811520" cy="2171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12C4F7" w14:textId="77777777" w:rsidR="008B0EC8" w:rsidRPr="004204CF" w:rsidRDefault="008B0EC8" w:rsidP="008B0EC8">
                              <w:pPr>
                                <w:spacing w:line="360" w:lineRule="auto"/>
                                <w:rPr>
                                  <w:rFonts w:ascii="Consolas" w:hAnsi="Consolas"/>
                                </w:rPr>
                              </w:pPr>
                              <w:r w:rsidRPr="004204CF">
                                <w:rPr>
                                  <w:rFonts w:ascii="Consolas" w:hAnsi="Consolas"/>
                                </w:rPr>
                                <w:t>Inicio</w:t>
                              </w:r>
                            </w:p>
                            <w:p w14:paraId="781B27BF" w14:textId="77777777" w:rsidR="008B0EC8" w:rsidRDefault="008B0EC8" w:rsidP="008B0EC8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 xml:space="preserve">Para [sentencia_inicio] Hasta que [condición] Con incremento     </w:t>
                              </w:r>
                            </w:p>
                            <w:p w14:paraId="44D0B981" w14:textId="77777777" w:rsidR="008B0EC8" w:rsidRDefault="008B0EC8" w:rsidP="008B0EC8">
                              <w:pPr>
                                <w:spacing w:line="360" w:lineRule="auto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 xml:space="preserve">     [valor_entero_ó_decimal]</w:t>
                              </w:r>
                            </w:p>
                            <w:p w14:paraId="16697217" w14:textId="77777777" w:rsidR="008B0EC8" w:rsidRDefault="008B0EC8" w:rsidP="008B0EC8">
                              <w:pPr>
                                <w:spacing w:line="360" w:lineRule="auto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/>
                                </w:rPr>
                                <w:tab/>
                                <w:t>#Bloque de sentencias</w:t>
                              </w:r>
                            </w:p>
                            <w:p w14:paraId="664AA93B" w14:textId="77777777" w:rsidR="008B0EC8" w:rsidRDefault="008B0EC8" w:rsidP="008B0EC8">
                              <w:pPr>
                                <w:spacing w:line="360" w:lineRule="auto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ab/>
                                <w:t>FinPara</w:t>
                              </w:r>
                            </w:p>
                            <w:p w14:paraId="594B2435" w14:textId="77777777" w:rsidR="008B0EC8" w:rsidRPr="002666A2" w:rsidRDefault="008B0EC8" w:rsidP="008B0EC8">
                              <w:pPr>
                                <w:spacing w:line="360" w:lineRule="auto"/>
                                <w:rPr>
                                  <w:rFonts w:ascii="Consolas" w:hAnsi="Consolas"/>
                                </w:rPr>
                              </w:pPr>
                              <w:r w:rsidRPr="004204CF">
                                <w:rPr>
                                  <w:rFonts w:ascii="Consolas" w:hAnsi="Consolas"/>
                                </w:rPr>
                                <w:t>Fin</w:t>
                              </w:r>
                            </w:p>
                            <w:p w14:paraId="32B8F50C" w14:textId="77777777" w:rsidR="008B0EC8" w:rsidRDefault="008B0EC8" w:rsidP="008B0EC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690020" name="Cuadro de texto 1"/>
                        <wps:cNvSpPr txBox="1"/>
                        <wps:spPr>
                          <a:xfrm>
                            <a:off x="0" y="2105025"/>
                            <a:ext cx="58115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72FA0AF" w14:textId="77777777" w:rsidR="008B0EC8" w:rsidRPr="00B52D9B" w:rsidRDefault="008B0EC8" w:rsidP="008B0EC8">
                              <w:pPr>
                                <w:pStyle w:val="Caption"/>
                                <w:rPr>
                                  <w:rFonts w:ascii="Arial" w:hAnsi="Arial"/>
                                  <w:noProof/>
                                  <w:sz w:val="24"/>
                                  <w:lang w:eastAsia="ja-JP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9</w:t>
                              </w:r>
                              <w:r>
                                <w:fldChar w:fldCharType="end"/>
                              </w:r>
                              <w:r>
                                <w:t>-Estructura Para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FDEDA6" id="Grupo 736096105" o:spid="_x0000_s1077" style="position:absolute;left:0;text-align:left;margin-left:-.3pt;margin-top:19.3pt;width:457.6pt;height:186.75pt;z-index:251658252" coordsize="58115,23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">
                <v:shape id="Cuadro de texto 1" o:spid="_x0000_s1078" type="#_x0000_t202" style="position:absolute;width:58115;height:2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" filled="f" stroked="f" strokeweight=".5pt">
                  <v:textbox>
                    <w:txbxContent>
                      <w:p w14:paraId="7112C4F7" w14:textId="77777777" w:rsidR="008B0EC8" w:rsidRPr="004204CF" w:rsidRDefault="008B0EC8" w:rsidP="008B0EC8">
                        <w:pPr>
                          <w:spacing w:line="360" w:lineRule="auto"/>
                          <w:rPr>
                            <w:rFonts w:ascii="Consolas" w:hAnsi="Consolas"/>
                          </w:rPr>
                        </w:pPr>
                        <w:r w:rsidRPr="004204CF">
                          <w:rPr>
                            <w:rFonts w:ascii="Consolas" w:hAnsi="Consolas"/>
                          </w:rPr>
                          <w:t>Inicio</w:t>
                        </w:r>
                      </w:p>
                      <w:p w14:paraId="781B27BF" w14:textId="77777777" w:rsidR="008B0EC8" w:rsidRDefault="008B0EC8" w:rsidP="008B0EC8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 xml:space="preserve">Para [sentencia_inicio] Hasta que [condición] Con incremento     </w:t>
                        </w:r>
                      </w:p>
                      <w:p w14:paraId="44D0B981" w14:textId="77777777" w:rsidR="008B0EC8" w:rsidRDefault="008B0EC8" w:rsidP="008B0EC8">
                        <w:pPr>
                          <w:spacing w:line="360" w:lineRule="auto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 xml:space="preserve">     [valor_entero_ó_decimal]</w:t>
                        </w:r>
                      </w:p>
                      <w:p w14:paraId="16697217" w14:textId="77777777" w:rsidR="008B0EC8" w:rsidRDefault="008B0EC8" w:rsidP="008B0EC8">
                        <w:pPr>
                          <w:spacing w:line="360" w:lineRule="auto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ab/>
                        </w:r>
                        <w:r>
                          <w:rPr>
                            <w:rFonts w:ascii="Consolas" w:hAnsi="Consolas"/>
                          </w:rPr>
                          <w:tab/>
                          <w:t>#Bloque de sentencias</w:t>
                        </w:r>
                      </w:p>
                      <w:p w14:paraId="664AA93B" w14:textId="77777777" w:rsidR="008B0EC8" w:rsidRDefault="008B0EC8" w:rsidP="008B0EC8">
                        <w:pPr>
                          <w:spacing w:line="360" w:lineRule="auto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ab/>
                          <w:t>FinPara</w:t>
                        </w:r>
                      </w:p>
                      <w:p w14:paraId="594B2435" w14:textId="77777777" w:rsidR="008B0EC8" w:rsidRPr="002666A2" w:rsidRDefault="008B0EC8" w:rsidP="008B0EC8">
                        <w:pPr>
                          <w:spacing w:line="360" w:lineRule="auto"/>
                          <w:rPr>
                            <w:rFonts w:ascii="Consolas" w:hAnsi="Consolas"/>
                          </w:rPr>
                        </w:pPr>
                        <w:r w:rsidRPr="004204CF">
                          <w:rPr>
                            <w:rFonts w:ascii="Consolas" w:hAnsi="Consolas"/>
                          </w:rPr>
                          <w:t>Fin</w:t>
                        </w:r>
                      </w:p>
                      <w:p w14:paraId="32B8F50C" w14:textId="77777777" w:rsidR="008B0EC8" w:rsidRDefault="008B0EC8" w:rsidP="008B0EC8"/>
                    </w:txbxContent>
                  </v:textbox>
                </v:shape>
                <v:shape id="Cuadro de texto 1" o:spid="_x0000_s1079" type="#_x0000_t202" style="position:absolute;top:21050;width:581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" stroked="f">
                  <v:textbox style="mso-fit-shape-to-text:t" inset="0,0,0,0">
                    <w:txbxContent>
                      <w:p w14:paraId="472FA0AF" w14:textId="77777777" w:rsidR="008B0EC8" w:rsidRPr="00B52D9B" w:rsidRDefault="008B0EC8" w:rsidP="008B0EC8">
                        <w:pPr>
                          <w:pStyle w:val="Caption"/>
                          <w:rPr>
                            <w:rFonts w:ascii="Arial" w:hAnsi="Arial"/>
                            <w:noProof/>
                            <w:sz w:val="24"/>
                            <w:lang w:eastAsia="ja-JP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9</w:t>
                        </w:r>
                        <w:r>
                          <w:fldChar w:fldCharType="end"/>
                        </w:r>
                        <w:r>
                          <w:t>-Estructura Para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>La estructura del bucle Para es:</w:t>
      </w:r>
    </w:p>
    <w:p w14:paraId="6F9983C3" w14:textId="77777777" w:rsidR="008B0EC8" w:rsidRDefault="008B0EC8" w:rsidP="008B0EC8">
      <w:pPr>
        <w:spacing w:line="360" w:lineRule="auto"/>
      </w:pPr>
      <w:r>
        <w:t>Las funcionalidades en las que podemos utilizar la sentencia Para puede ser como un contador.</w:t>
      </w:r>
    </w:p>
    <w:p w14:paraId="6F60BB82" w14:textId="77777777" w:rsidR="008B0EC8" w:rsidRPr="00784EB0" w:rsidRDefault="008B0EC8" w:rsidP="008B0EC8">
      <w:pPr>
        <w:spacing w:line="360" w:lineRule="auto"/>
        <w:rPr>
          <w:b/>
          <w:bCs/>
        </w:rPr>
      </w:pPr>
      <w:r w:rsidRPr="00784EB0">
        <w:rPr>
          <w:b/>
          <w:bCs/>
        </w:rPr>
        <w:t>Mientras</w:t>
      </w:r>
    </w:p>
    <w:p w14:paraId="6D066B2D" w14:textId="77777777" w:rsidR="008B0EC8" w:rsidRDefault="008B0EC8" w:rsidP="008B0EC8">
      <w:pPr>
        <w:spacing w:line="360" w:lineRule="auto"/>
      </w:pPr>
      <w:r>
        <w:t>La estructura repetitiva Mientras realiza una primera evaluación antes de ejecutar el bloque. Si la expresión es verdadera pasa a ejecutar de forma repetitiva el bloque de sentencias.</w:t>
      </w:r>
    </w:p>
    <w:p w14:paraId="2A4A8E6B" w14:textId="77777777" w:rsidR="008B0EC8" w:rsidRDefault="008B0EC8" w:rsidP="008B0EC8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53" behindDoc="0" locked="0" layoutInCell="1" allowOverlap="1" wp14:anchorId="2E7EFDDA" wp14:editId="58DD55AE">
                <wp:simplePos x="0" y="0"/>
                <wp:positionH relativeFrom="column">
                  <wp:posOffset>-3810</wp:posOffset>
                </wp:positionH>
                <wp:positionV relativeFrom="paragraph">
                  <wp:posOffset>313055</wp:posOffset>
                </wp:positionV>
                <wp:extent cx="5811520" cy="2105025"/>
                <wp:effectExtent l="0" t="0" r="0" b="9525"/>
                <wp:wrapTopAndBottom/>
                <wp:docPr id="2018383541" name="Grupo 2018383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1520" cy="2105025"/>
                          <a:chOff x="0" y="0"/>
                          <a:chExt cx="5811520" cy="2105025"/>
                        </a:xfrm>
                      </wpg:grpSpPr>
                      <wps:wsp>
                        <wps:cNvPr id="1154421000" name="Cuadro de texto 1"/>
                        <wps:cNvSpPr txBox="1"/>
                        <wps:spPr>
                          <a:xfrm>
                            <a:off x="0" y="0"/>
                            <a:ext cx="5811520" cy="1775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215826" w14:textId="77777777" w:rsidR="008B0EC8" w:rsidRPr="004204CF" w:rsidRDefault="008B0EC8" w:rsidP="008B0EC8">
                              <w:pPr>
                                <w:spacing w:line="360" w:lineRule="auto"/>
                                <w:rPr>
                                  <w:rFonts w:ascii="Consolas" w:hAnsi="Consolas"/>
                                </w:rPr>
                              </w:pPr>
                              <w:r w:rsidRPr="004204CF">
                                <w:rPr>
                                  <w:rFonts w:ascii="Consolas" w:hAnsi="Consolas"/>
                                </w:rPr>
                                <w:t>Inicio</w:t>
                              </w:r>
                            </w:p>
                            <w:p w14:paraId="0A3F8598" w14:textId="77777777" w:rsidR="008B0EC8" w:rsidRDefault="008B0EC8" w:rsidP="008B0EC8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Mientras [condición] Hacer</w:t>
                              </w:r>
                            </w:p>
                            <w:p w14:paraId="41F4DF40" w14:textId="77777777" w:rsidR="008B0EC8" w:rsidRDefault="008B0EC8" w:rsidP="008B0EC8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ab/>
                                <w:t>#Bloque de sentencias</w:t>
                              </w:r>
                            </w:p>
                            <w:p w14:paraId="6A257B94" w14:textId="77777777" w:rsidR="008B0EC8" w:rsidRDefault="008B0EC8" w:rsidP="008B0EC8">
                              <w:pPr>
                                <w:spacing w:line="360" w:lineRule="auto"/>
                                <w:ind w:firstLine="708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FinMientras</w:t>
                              </w:r>
                            </w:p>
                            <w:p w14:paraId="3B02DB18" w14:textId="77777777" w:rsidR="008B0EC8" w:rsidRPr="002666A2" w:rsidRDefault="008B0EC8" w:rsidP="008B0EC8">
                              <w:pPr>
                                <w:spacing w:line="360" w:lineRule="auto"/>
                                <w:rPr>
                                  <w:rFonts w:ascii="Consolas" w:hAnsi="Consolas"/>
                                </w:rPr>
                              </w:pPr>
                              <w:r w:rsidRPr="004204CF">
                                <w:rPr>
                                  <w:rFonts w:ascii="Consolas" w:hAnsi="Consolas"/>
                                </w:rPr>
                                <w:t>Fin</w:t>
                              </w:r>
                            </w:p>
                            <w:p w14:paraId="779C0AFF" w14:textId="77777777" w:rsidR="008B0EC8" w:rsidRDefault="008B0EC8" w:rsidP="008B0EC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371006" name="Cuadro de texto 1"/>
                        <wps:cNvSpPr txBox="1"/>
                        <wps:spPr>
                          <a:xfrm>
                            <a:off x="0" y="1838325"/>
                            <a:ext cx="58115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7D17760" w14:textId="77777777" w:rsidR="008B0EC8" w:rsidRPr="004D52A8" w:rsidRDefault="008B0EC8" w:rsidP="008B0EC8">
                              <w:pPr>
                                <w:pStyle w:val="Caption"/>
                                <w:rPr>
                                  <w:rFonts w:ascii="Arial" w:hAnsi="Arial"/>
                                  <w:noProof/>
                                  <w:sz w:val="24"/>
                                  <w:lang w:eastAsia="ja-JP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10</w:t>
                              </w:r>
                              <w:r>
                                <w:fldChar w:fldCharType="end"/>
                              </w:r>
                              <w:r>
                                <w:t>-Estructura de sentencia Mientras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7EFDDA" id="Grupo 2018383541" o:spid="_x0000_s1080" style="position:absolute;left:0;text-align:left;margin-left:-.3pt;margin-top:24.65pt;width:457.6pt;height:165.75pt;z-index:251658253" coordsize="58115,2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">
                <v:shape id="Cuadro de texto 1" o:spid="_x0000_s1081" type="#_x0000_t202" style="position:absolute;width:58115;height:17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" filled="f" stroked="f" strokeweight=".5pt">
                  <v:textbox>
                    <w:txbxContent>
                      <w:p w14:paraId="30215826" w14:textId="77777777" w:rsidR="008B0EC8" w:rsidRPr="004204CF" w:rsidRDefault="008B0EC8" w:rsidP="008B0EC8">
                        <w:pPr>
                          <w:spacing w:line="360" w:lineRule="auto"/>
                          <w:rPr>
                            <w:rFonts w:ascii="Consolas" w:hAnsi="Consolas"/>
                          </w:rPr>
                        </w:pPr>
                        <w:r w:rsidRPr="004204CF">
                          <w:rPr>
                            <w:rFonts w:ascii="Consolas" w:hAnsi="Consolas"/>
                          </w:rPr>
                          <w:t>Inicio</w:t>
                        </w:r>
                      </w:p>
                      <w:p w14:paraId="0A3F8598" w14:textId="77777777" w:rsidR="008B0EC8" w:rsidRDefault="008B0EC8" w:rsidP="008B0EC8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Mientras [condición] Hacer</w:t>
                        </w:r>
                      </w:p>
                      <w:p w14:paraId="41F4DF40" w14:textId="77777777" w:rsidR="008B0EC8" w:rsidRDefault="008B0EC8" w:rsidP="008B0EC8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ab/>
                          <w:t>#Bloque de sentencias</w:t>
                        </w:r>
                      </w:p>
                      <w:p w14:paraId="6A257B94" w14:textId="77777777" w:rsidR="008B0EC8" w:rsidRDefault="008B0EC8" w:rsidP="008B0EC8">
                        <w:pPr>
                          <w:spacing w:line="360" w:lineRule="auto"/>
                          <w:ind w:firstLine="708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FinMientras</w:t>
                        </w:r>
                      </w:p>
                      <w:p w14:paraId="3B02DB18" w14:textId="77777777" w:rsidR="008B0EC8" w:rsidRPr="002666A2" w:rsidRDefault="008B0EC8" w:rsidP="008B0EC8">
                        <w:pPr>
                          <w:spacing w:line="360" w:lineRule="auto"/>
                          <w:rPr>
                            <w:rFonts w:ascii="Consolas" w:hAnsi="Consolas"/>
                          </w:rPr>
                        </w:pPr>
                        <w:r w:rsidRPr="004204CF">
                          <w:rPr>
                            <w:rFonts w:ascii="Consolas" w:hAnsi="Consolas"/>
                          </w:rPr>
                          <w:t>Fin</w:t>
                        </w:r>
                      </w:p>
                      <w:p w14:paraId="779C0AFF" w14:textId="77777777" w:rsidR="008B0EC8" w:rsidRDefault="008B0EC8" w:rsidP="008B0EC8"/>
                    </w:txbxContent>
                  </v:textbox>
                </v:shape>
                <v:shape id="Cuadro de texto 1" o:spid="_x0000_s1082" type="#_x0000_t202" style="position:absolute;top:18383;width:5811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" stroked="f">
                  <v:textbox style="mso-fit-shape-to-text:t" inset="0,0,0,0">
                    <w:txbxContent>
                      <w:p w14:paraId="27D17760" w14:textId="77777777" w:rsidR="008B0EC8" w:rsidRPr="004D52A8" w:rsidRDefault="008B0EC8" w:rsidP="008B0EC8">
                        <w:pPr>
                          <w:pStyle w:val="Caption"/>
                          <w:rPr>
                            <w:rFonts w:ascii="Arial" w:hAnsi="Arial"/>
                            <w:noProof/>
                            <w:sz w:val="24"/>
                            <w:lang w:eastAsia="ja-JP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10</w:t>
                        </w:r>
                        <w:r>
                          <w:fldChar w:fldCharType="end"/>
                        </w:r>
                        <w:r>
                          <w:t>-Estructura de sentencia Mientras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>La estructura de la sentencia Mientras es la siguiente:</w:t>
      </w:r>
    </w:p>
    <w:p w14:paraId="09465619" w14:textId="77777777" w:rsidR="008B0EC8" w:rsidRPr="00AE1531" w:rsidRDefault="008B0EC8" w:rsidP="008B0EC8">
      <w:pPr>
        <w:spacing w:line="360" w:lineRule="auto"/>
        <w:rPr>
          <w:b/>
          <w:bCs/>
        </w:rPr>
      </w:pPr>
      <w:r w:rsidRPr="00AE1531">
        <w:rPr>
          <w:b/>
          <w:bCs/>
        </w:rPr>
        <w:t>Repetir</w:t>
      </w:r>
    </w:p>
    <w:p w14:paraId="6A61AB89" w14:textId="77777777" w:rsidR="008B0EC8" w:rsidRDefault="008B0EC8" w:rsidP="008B0EC8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3E2CEAF9" wp14:editId="5C3F2879">
                <wp:simplePos x="0" y="0"/>
                <wp:positionH relativeFrom="margin">
                  <wp:align>left</wp:align>
                </wp:positionH>
                <wp:positionV relativeFrom="paragraph">
                  <wp:posOffset>2247900</wp:posOffset>
                </wp:positionV>
                <wp:extent cx="5811520" cy="635"/>
                <wp:effectExtent l="0" t="0" r="0" b="0"/>
                <wp:wrapTopAndBottom/>
                <wp:docPr id="1720558792" name="Cuadro de texto 1720558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DC1DF0" w14:textId="77777777" w:rsidR="008B0EC8" w:rsidRDefault="008B0EC8" w:rsidP="008B0EC8">
                            <w:pPr>
                              <w:pStyle w:val="Caption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>-Estructura de sentencia Repetir</w:t>
                            </w:r>
                          </w:p>
                          <w:p w14:paraId="0908D574" w14:textId="77777777" w:rsidR="00FD601F" w:rsidRDefault="00FD601F" w:rsidP="00FD601F">
                            <w:pPr>
                              <w:rPr>
                                <w:lang w:eastAsia="en-US"/>
                              </w:rPr>
                            </w:pPr>
                          </w:p>
                          <w:p w14:paraId="76C4A185" w14:textId="77777777" w:rsidR="00FD601F" w:rsidRPr="00FD601F" w:rsidRDefault="00FD601F" w:rsidP="00FD601F">
                            <w:pPr>
                              <w:rPr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CEAF9" id="Cuadro de texto 1720558792" o:spid="_x0000_s1083" type="#_x0000_t202" style="position:absolute;left:0;text-align:left;margin-left:0;margin-top:177pt;width:457.6pt;height:.05pt;z-index:2516582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" stroked="f">
                <v:textbox style="mso-fit-shape-to-text:t" inset="0,0,0,0">
                  <w:txbxContent>
                    <w:p w14:paraId="2FDC1DF0" w14:textId="77777777" w:rsidR="008B0EC8" w:rsidRDefault="008B0EC8" w:rsidP="008B0EC8">
                      <w:pPr>
                        <w:pStyle w:val="Caption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>-Estructura de sentencia Repetir</w:t>
                      </w:r>
                    </w:p>
                    <w:p w14:paraId="0908D574" w14:textId="77777777" w:rsidR="00FD601F" w:rsidRDefault="00FD601F" w:rsidP="00FD601F">
                      <w:pPr>
                        <w:rPr>
                          <w:lang w:eastAsia="en-US"/>
                        </w:rPr>
                      </w:pPr>
                    </w:p>
                    <w:p w14:paraId="76C4A185" w14:textId="77777777" w:rsidR="00FD601F" w:rsidRPr="00FD601F" w:rsidRDefault="00FD601F" w:rsidP="00FD601F">
                      <w:pPr>
                        <w:rPr>
                          <w:lang w:eastAsia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7E0097E0" wp14:editId="77CF581E">
                <wp:simplePos x="0" y="0"/>
                <wp:positionH relativeFrom="column">
                  <wp:posOffset>-3810</wp:posOffset>
                </wp:positionH>
                <wp:positionV relativeFrom="paragraph">
                  <wp:posOffset>378460</wp:posOffset>
                </wp:positionV>
                <wp:extent cx="5811520" cy="1831696"/>
                <wp:effectExtent l="0" t="0" r="0" b="0"/>
                <wp:wrapTopAndBottom/>
                <wp:docPr id="1714132440" name="Cuadro de texto 1714132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520" cy="18316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D4F2AB" w14:textId="77777777" w:rsidR="008B0EC8" w:rsidRPr="004204CF" w:rsidRDefault="008B0EC8" w:rsidP="008B0EC8">
                            <w:pPr>
                              <w:spacing w:line="360" w:lineRule="auto"/>
                              <w:rPr>
                                <w:rFonts w:ascii="Consolas" w:hAnsi="Consolas"/>
                              </w:rPr>
                            </w:pPr>
                            <w:r w:rsidRPr="004204CF">
                              <w:rPr>
                                <w:rFonts w:ascii="Consolas" w:hAnsi="Consolas"/>
                              </w:rPr>
                              <w:t>Inicio</w:t>
                            </w:r>
                          </w:p>
                          <w:p w14:paraId="6E6E8B72" w14:textId="77777777" w:rsidR="008B0EC8" w:rsidRDefault="008B0EC8" w:rsidP="008B0EC8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Repetir</w:t>
                            </w:r>
                          </w:p>
                          <w:p w14:paraId="21E88209" w14:textId="77777777" w:rsidR="008B0EC8" w:rsidRDefault="008B0EC8" w:rsidP="008B0EC8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#Bloque de sentencias</w:t>
                            </w:r>
                          </w:p>
                          <w:p w14:paraId="6FD16337" w14:textId="77777777" w:rsidR="008B0EC8" w:rsidRDefault="008B0EC8" w:rsidP="008B0EC8">
                            <w:pPr>
                              <w:spacing w:line="360" w:lineRule="auto"/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Finalizar cuando [condición];</w:t>
                            </w:r>
                          </w:p>
                          <w:p w14:paraId="4ED82DEA" w14:textId="77777777" w:rsidR="008B0EC8" w:rsidRPr="002666A2" w:rsidRDefault="008B0EC8" w:rsidP="008B0EC8">
                            <w:pPr>
                              <w:spacing w:line="360" w:lineRule="auto"/>
                              <w:rPr>
                                <w:rFonts w:ascii="Consolas" w:hAnsi="Consolas"/>
                              </w:rPr>
                            </w:pPr>
                            <w:r w:rsidRPr="004204CF">
                              <w:rPr>
                                <w:rFonts w:ascii="Consolas" w:hAnsi="Consolas"/>
                              </w:rPr>
                              <w:t>Fin</w:t>
                            </w:r>
                          </w:p>
                          <w:p w14:paraId="56664A71" w14:textId="77777777" w:rsidR="008B0EC8" w:rsidRDefault="008B0EC8" w:rsidP="008B0E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097E0" id="Cuadro de texto 1714132440" o:spid="_x0000_s1084" type="#_x0000_t202" style="position:absolute;left:0;text-align:left;margin-left:-.3pt;margin-top:29.8pt;width:457.6pt;height:144.25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" filled="f" stroked="f" strokeweight=".5pt">
                <v:textbox>
                  <w:txbxContent>
                    <w:p w14:paraId="72D4F2AB" w14:textId="77777777" w:rsidR="008B0EC8" w:rsidRPr="004204CF" w:rsidRDefault="008B0EC8" w:rsidP="008B0EC8">
                      <w:pPr>
                        <w:spacing w:line="360" w:lineRule="auto"/>
                        <w:rPr>
                          <w:rFonts w:ascii="Consolas" w:hAnsi="Consolas"/>
                        </w:rPr>
                      </w:pPr>
                      <w:r w:rsidRPr="004204CF">
                        <w:rPr>
                          <w:rFonts w:ascii="Consolas" w:hAnsi="Consolas"/>
                        </w:rPr>
                        <w:t>Inicio</w:t>
                      </w:r>
                    </w:p>
                    <w:p w14:paraId="6E6E8B72" w14:textId="77777777" w:rsidR="008B0EC8" w:rsidRDefault="008B0EC8" w:rsidP="008B0EC8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Repetir</w:t>
                      </w:r>
                    </w:p>
                    <w:p w14:paraId="21E88209" w14:textId="77777777" w:rsidR="008B0EC8" w:rsidRDefault="008B0EC8" w:rsidP="008B0EC8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#Bloque de sentencias</w:t>
                      </w:r>
                    </w:p>
                    <w:p w14:paraId="6FD16337" w14:textId="77777777" w:rsidR="008B0EC8" w:rsidRDefault="008B0EC8" w:rsidP="008B0EC8">
                      <w:pPr>
                        <w:spacing w:line="360" w:lineRule="auto"/>
                        <w:ind w:firstLine="708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Finalizar cuando [condición];</w:t>
                      </w:r>
                    </w:p>
                    <w:p w14:paraId="4ED82DEA" w14:textId="77777777" w:rsidR="008B0EC8" w:rsidRPr="002666A2" w:rsidRDefault="008B0EC8" w:rsidP="008B0EC8">
                      <w:pPr>
                        <w:spacing w:line="360" w:lineRule="auto"/>
                        <w:rPr>
                          <w:rFonts w:ascii="Consolas" w:hAnsi="Consolas"/>
                        </w:rPr>
                      </w:pPr>
                      <w:r w:rsidRPr="004204CF">
                        <w:rPr>
                          <w:rFonts w:ascii="Consolas" w:hAnsi="Consolas"/>
                        </w:rPr>
                        <w:t>Fin</w:t>
                      </w:r>
                    </w:p>
                    <w:p w14:paraId="56664A71" w14:textId="77777777" w:rsidR="008B0EC8" w:rsidRDefault="008B0EC8" w:rsidP="008B0EC8"/>
                  </w:txbxContent>
                </v:textbox>
                <w10:wrap type="topAndBottom"/>
              </v:shape>
            </w:pict>
          </mc:Fallback>
        </mc:AlternateContent>
      </w:r>
      <w:r>
        <w:t>La estructura de la sentencia Repetir es la siguiente:</w:t>
      </w:r>
    </w:p>
    <w:p w14:paraId="4B5CFC39" w14:textId="2A2B7953" w:rsidR="00F03998" w:rsidRDefault="00FD601F" w:rsidP="008F44B9">
      <w:pPr>
        <w:pStyle w:val="Title"/>
        <w:rPr>
          <w:lang w:eastAsia="en-US"/>
        </w:rPr>
      </w:pPr>
      <w:bookmarkStart w:id="27" w:name="_Toc135258677"/>
      <w:r>
        <w:rPr>
          <w:lang w:eastAsia="en-US"/>
        </w:rPr>
        <w:t>Gramáticas del Lenguaje</w:t>
      </w:r>
      <w:bookmarkEnd w:id="27"/>
    </w:p>
    <w:p w14:paraId="12137FA0" w14:textId="3837E3A8" w:rsidR="0047187B" w:rsidRPr="005F6958" w:rsidRDefault="00121493">
      <w:pPr>
        <w:jc w:val="left"/>
        <w:rPr>
          <w:iCs/>
          <w:lang w:eastAsia="en-U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Cs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PROGRAMA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>→Inicio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Cs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  <w:lang w:eastAsia="en-US"/>
                    </w:rPr>
                  </m:ctrlPr>
                </m:dPr>
                <m:e>
                  <w:bookmarkStart w:id="28" w:name="_Hlk135255982"/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 xml:space="preserve"> 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Cs/>
                          <w:lang w:eastAsia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>SENTENCIAS</m:t>
                      </m:r>
                    </m:e>
                  </m:d>
                  <w:bookmarkEnd w:id="28"/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 xml:space="preserve"> 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en-US"/>
            </w:rPr>
            <m:t xml:space="preserve"> F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in</m:t>
          </m:r>
        </m:oMath>
      </m:oMathPara>
    </w:p>
    <w:p w14:paraId="7E3A67C6" w14:textId="77777777" w:rsidR="005F6958" w:rsidRDefault="005F6958">
      <w:pPr>
        <w:jc w:val="left"/>
        <w:rPr>
          <w:lang w:eastAsia="en-US"/>
        </w:rPr>
      </w:pPr>
    </w:p>
    <w:p w14:paraId="37FE98EC" w14:textId="77777777" w:rsidR="000926C9" w:rsidRPr="000926C9" w:rsidRDefault="000926C9" w:rsidP="000926C9">
      <w:pPr>
        <w:jc w:val="left"/>
        <w:rPr>
          <w:iCs/>
          <w:lang w:eastAsia="en-U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Cs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CONSTANTES</m:t>
              </m:r>
              <m:ctrlPr>
                <w:rPr>
                  <w:rFonts w:ascii="Cambria Math" w:hAnsi="Cambria Math"/>
                  <w:lang w:eastAsia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 xml:space="preserve">→NUMERO_ENTERO | NUMERO_DECIMAL | CADENA_TEXTO | </m:t>
          </m:r>
        </m:oMath>
      </m:oMathPara>
    </w:p>
    <w:p w14:paraId="3D3D5EA4" w14:textId="5E1ACA5B" w:rsidR="000926C9" w:rsidRPr="000926C9" w:rsidRDefault="000926C9" w:rsidP="000926C9">
      <w:pPr>
        <w:jc w:val="left"/>
        <w:rPr>
          <w:lang w:eastAsia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en-US"/>
            </w:rPr>
            <m:t>CARACTER_TEXTO | BOOLEANO_FALSO | BOOLEANO_VERDADERO</m:t>
          </m:r>
        </m:oMath>
      </m:oMathPara>
    </w:p>
    <w:p w14:paraId="1AA5802D" w14:textId="77777777" w:rsidR="000926C9" w:rsidRDefault="000926C9">
      <w:pPr>
        <w:jc w:val="left"/>
        <w:rPr>
          <w:lang w:eastAsia="en-US"/>
        </w:rPr>
      </w:pPr>
    </w:p>
    <w:p w14:paraId="7DDFC0C7" w14:textId="0F87A4D7" w:rsidR="00CF169D" w:rsidRPr="00297A17" w:rsidRDefault="00CF169D">
      <w:pPr>
        <w:jc w:val="left"/>
        <w:rPr>
          <w:lang w:eastAsia="en-U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TIPO_DATO</m:t>
              </m:r>
            </m:e>
          </m:d>
          <m:r>
            <w:rPr>
              <w:rFonts w:ascii="Cambria Math" w:hAnsi="Cambria Math"/>
              <w:lang w:eastAsia="en-US"/>
            </w:rPr>
            <m:t>→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 xml:space="preserve">ENTERO </m:t>
          </m:r>
          <m:d>
            <m:dPr>
              <m:begChr m:val="|"/>
              <m:endChr m:val="|"/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 xml:space="preserve"> FLOTANTE 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 xml:space="preserve"> CADENA | CARACTER | BOOLEANO</m:t>
          </m:r>
        </m:oMath>
      </m:oMathPara>
    </w:p>
    <w:p w14:paraId="7AC1BA05" w14:textId="5F46CD99" w:rsidR="00CD549C" w:rsidRPr="00121493" w:rsidRDefault="00CD549C">
      <w:pPr>
        <w:jc w:val="left"/>
        <w:rPr>
          <w:lang w:eastAsia="en-U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Cs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OPERADORES_RELACIONALES</m:t>
              </m:r>
              <m:ctrlPr>
                <w:rPr>
                  <w:rFonts w:ascii="Cambria Math" w:hAnsi="Cambria Math"/>
                  <w:lang w:eastAsia="en-US"/>
                </w:rPr>
              </m:ctrlPr>
            </m:e>
          </m:d>
          <m:r>
            <w:rPr>
              <w:rFonts w:ascii="Cambria Math" w:hAnsi="Cambria Math"/>
              <w:lang w:eastAsia="en-US"/>
            </w:rPr>
            <m:t xml:space="preserve">→ ==| </m:t>
          </m:r>
          <m:r>
            <w:rPr>
              <w:rFonts w:ascii="Cambria Math" w:hAnsi="Cambria Math"/>
              <w:lang w:eastAsia="en-US"/>
            </w:rPr>
            <m:t>!</m:t>
          </m:r>
          <m:r>
            <w:rPr>
              <w:rFonts w:ascii="Cambria Math" w:hAnsi="Cambria Math"/>
              <w:lang w:eastAsia="en-US"/>
            </w:rPr>
            <m:t>=|&gt;|&gt;=|&lt;|&lt;</m:t>
          </m:r>
          <m:r>
            <w:rPr>
              <w:rFonts w:ascii="Cambria Math" w:hAnsi="Cambria Math"/>
              <w:lang w:eastAsia="en-US"/>
            </w:rPr>
            <m:t>=</m:t>
          </m:r>
        </m:oMath>
      </m:oMathPara>
    </w:p>
    <w:p w14:paraId="222A9DAE" w14:textId="2039DA69" w:rsidR="00CD549C" w:rsidRPr="006A4B05" w:rsidRDefault="006A4B05">
      <w:pPr>
        <w:jc w:val="left"/>
        <w:rPr>
          <w:lang w:eastAsia="en-U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Cs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OPERADORES_ARITMETICOS</m:t>
              </m:r>
              <m:ctrlPr>
                <w:rPr>
                  <w:rFonts w:ascii="Cambria Math" w:hAnsi="Cambria Math"/>
                  <w:lang w:eastAsia="en-US"/>
                </w:rPr>
              </m:ctrlPr>
            </m:e>
          </m:d>
          <m:r>
            <w:rPr>
              <w:rFonts w:ascii="Cambria Math" w:hAnsi="Cambria Math"/>
              <w:lang w:eastAsia="en-US"/>
            </w:rPr>
            <m:t xml:space="preserve">→ </m:t>
          </m:r>
          <m:r>
            <w:rPr>
              <w:rFonts w:ascii="Cambria Math" w:hAnsi="Cambria Math"/>
              <w:lang w:eastAsia="en-US"/>
            </w:rPr>
            <m:t xml:space="preserve">+ </m:t>
          </m:r>
          <m:r>
            <w:rPr>
              <w:rFonts w:ascii="Cambria Math" w:hAnsi="Cambria Math"/>
              <w:lang w:eastAsia="en-US"/>
            </w:rPr>
            <m:t>|</m:t>
          </m:r>
          <m:r>
            <w:rPr>
              <w:rFonts w:ascii="Cambria Math" w:hAnsi="Cambria Math"/>
              <w:lang w:eastAsia="en-US"/>
            </w:rPr>
            <m:t>-</m:t>
          </m:r>
          <m:r>
            <w:rPr>
              <w:rFonts w:ascii="Cambria Math" w:hAnsi="Cambria Math"/>
              <w:lang w:eastAsia="en-US"/>
            </w:rPr>
            <m:t>|</m:t>
          </m:r>
          <m:r>
            <w:rPr>
              <w:rFonts w:ascii="Cambria Math" w:hAnsi="Cambria Math"/>
              <w:lang w:eastAsia="en-US"/>
            </w:rPr>
            <m:t>*</m:t>
          </m:r>
          <m:r>
            <w:rPr>
              <w:rFonts w:ascii="Cambria Math" w:hAnsi="Cambria Math"/>
              <w:lang w:eastAsia="en-US"/>
            </w:rPr>
            <m:t>|</m:t>
          </m:r>
          <m:r>
            <w:rPr>
              <w:rFonts w:ascii="Cambria Math" w:hAnsi="Cambria Math"/>
              <w:lang w:eastAsia="en-US"/>
            </w:rPr>
            <m:t xml:space="preserve"> / </m:t>
          </m:r>
          <m:r>
            <w:rPr>
              <w:rFonts w:ascii="Cambria Math" w:hAnsi="Cambria Math"/>
              <w:lang w:eastAsia="en-US"/>
            </w:rPr>
            <m:t>|</m:t>
          </m:r>
          <m:r>
            <w:rPr>
              <w:rFonts w:ascii="Cambria Math" w:hAnsi="Cambria Math"/>
              <w:lang w:eastAsia="en-US"/>
            </w:rPr>
            <m:t xml:space="preserve"> %</m:t>
          </m:r>
        </m:oMath>
      </m:oMathPara>
    </w:p>
    <w:p w14:paraId="2CD4B0D8" w14:textId="35729649" w:rsidR="006A4B05" w:rsidRPr="0041043C" w:rsidRDefault="00B223EE">
      <w:pPr>
        <w:jc w:val="left"/>
        <w:rPr>
          <w:lang w:eastAsia="en-U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Cs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OPERADORES_LOGICOS</m:t>
              </m:r>
              <m:ctrlPr>
                <w:rPr>
                  <w:rFonts w:ascii="Cambria Math" w:hAnsi="Cambria Math"/>
                  <w:lang w:eastAsia="en-US"/>
                </w:rPr>
              </m:ctrlPr>
            </m:e>
          </m:d>
          <m:r>
            <w:rPr>
              <w:rFonts w:ascii="Cambria Math" w:hAnsi="Cambria Math"/>
              <w:lang w:eastAsia="en-US"/>
            </w:rPr>
            <m:t xml:space="preserve">→&amp;&amp; | "||" </m:t>
          </m:r>
        </m:oMath>
      </m:oMathPara>
    </w:p>
    <w:p w14:paraId="729A4FC5" w14:textId="3A7052FB" w:rsidR="0041043C" w:rsidRPr="00624DEC" w:rsidRDefault="0041043C">
      <w:pPr>
        <w:jc w:val="left"/>
        <w:rPr>
          <w:lang w:eastAsia="en-U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Cs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OPERADORES</m:t>
              </m:r>
              <m:ctrlPr>
                <w:rPr>
                  <w:rFonts w:ascii="Cambria Math" w:hAnsi="Cambria Math"/>
                  <w:lang w:eastAsia="en-US"/>
                </w:rPr>
              </m:ctrlPr>
            </m:e>
          </m:d>
          <m:r>
            <w:rPr>
              <w:rFonts w:ascii="Cambria Math" w:hAnsi="Cambria Math"/>
              <w:lang w:eastAsia="en-US"/>
            </w:rPr>
            <m:t>→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Cs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OPERADORES_ARITMETICOS</m:t>
              </m:r>
              <m:ctrlPr>
                <w:rPr>
                  <w:rFonts w:ascii="Cambria Math" w:hAnsi="Cambria Math"/>
                  <w:lang w:eastAsia="en-US"/>
                </w:rPr>
              </m:ctrlPr>
            </m:e>
          </m:d>
          <m:r>
            <w:rPr>
              <w:rFonts w:ascii="Cambria Math" w:hAnsi="Cambria Math"/>
              <w:lang w:eastAsia="en-US"/>
            </w:rPr>
            <m:t xml:space="preserve"> |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Cs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OPERADORES_LOGICOS</m:t>
              </m:r>
              <m:ctrlPr>
                <w:rPr>
                  <w:rFonts w:ascii="Cambria Math" w:hAnsi="Cambria Math"/>
                  <w:lang w:eastAsia="en-US"/>
                </w:rPr>
              </m:ctrlPr>
            </m:e>
          </m:d>
        </m:oMath>
      </m:oMathPara>
    </w:p>
    <w:p w14:paraId="340ED4F9" w14:textId="77777777" w:rsidR="00624DEC" w:rsidRDefault="00624DEC">
      <w:pPr>
        <w:jc w:val="left"/>
        <w:rPr>
          <w:lang w:eastAsia="en-US"/>
        </w:rPr>
      </w:pPr>
    </w:p>
    <w:p w14:paraId="755183CB" w14:textId="77777777" w:rsidR="00624DEC" w:rsidRPr="001D6276" w:rsidRDefault="00624DEC" w:rsidP="00624DEC">
      <w:pPr>
        <w:jc w:val="left"/>
        <w:rPr>
          <w:iCs/>
          <w:lang w:eastAsia="en-U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Cs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ASIGNACION</m:t>
              </m:r>
              <m:ctrlPr>
                <w:rPr>
                  <w:rFonts w:ascii="Cambria Math" w:hAnsi="Cambria Math"/>
                  <w:lang w:eastAsia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>→</m:t>
          </m:r>
          <m:d>
            <m:dPr>
              <m:ctrlPr>
                <w:rPr>
                  <w:rFonts w:ascii="Cambria Math" w:hAnsi="Cambria Math"/>
                  <w:iCs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=| ASIGNACION_COMPUESTA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 xml:space="preserve">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Cs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CONDICION</m:t>
              </m:r>
              <m:ctrlPr>
                <w:rPr>
                  <w:rFonts w:ascii="Cambria Math" w:hAnsi="Cambria Math"/>
                  <w:lang w:eastAsia="en-US"/>
                </w:rPr>
              </m:ctrlPr>
            </m:e>
          </m:d>
        </m:oMath>
      </m:oMathPara>
    </w:p>
    <w:p w14:paraId="533A0A4A" w14:textId="77777777" w:rsidR="00624DEC" w:rsidRDefault="00624DEC" w:rsidP="00624DEC">
      <w:pPr>
        <w:jc w:val="left"/>
        <w:rPr>
          <w:iCs/>
          <w:lang w:eastAsia="en-US"/>
        </w:rPr>
      </w:pPr>
    </w:p>
    <w:p w14:paraId="74A9A959" w14:textId="420BB6C7" w:rsidR="00624DEC" w:rsidRPr="00323BF5" w:rsidRDefault="00624DEC" w:rsidP="00624DEC">
      <w:pPr>
        <w:jc w:val="left"/>
        <w:rPr>
          <w:iCs/>
          <w:lang w:eastAsia="en-U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Cs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CONDICION</m:t>
              </m:r>
              <m:ctrlPr>
                <w:rPr>
                  <w:rFonts w:ascii="Cambria Math" w:hAnsi="Cambria Math"/>
                  <w:lang w:eastAsia="en-US"/>
                </w:rPr>
              </m:ctrlPr>
            </m:e>
          </m:d>
          <m:r>
            <w:rPr>
              <w:rFonts w:ascii="Cambria Math" w:hAnsi="Cambria Math"/>
              <w:lang w:eastAsia="en-US"/>
            </w:rPr>
            <m:t>→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Cs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OPERACION</m:t>
              </m:r>
              <m:ctrlPr>
                <w:rPr>
                  <w:rFonts w:ascii="Cambria Math" w:hAnsi="Cambria Math"/>
                  <w:lang w:eastAsia="en-US"/>
                </w:rPr>
              </m:ctrlPr>
            </m:e>
          </m:d>
          <m:r>
            <w:rPr>
              <w:rFonts w:ascii="Cambria Math" w:hAnsi="Cambria Math"/>
              <w:lang w:eastAsia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iCs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 xml:space="preserve"> 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Cs/>
                          <w:lang w:eastAsia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>OPERADORES_RELACIONALES</m:t>
                      </m:r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eastAsia="en-US"/>
                    </w:rPr>
                    <m:t xml:space="preserve"> 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Cs/>
                          <w:lang w:eastAsia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>OPERACION</m:t>
                      </m:r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eastAsia="en-US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/>
                  <w:lang w:eastAsia="en-US"/>
                </w:rPr>
                <m:t>*</m:t>
              </m:r>
            </m:sup>
          </m:sSup>
          <m:r>
            <w:rPr>
              <w:rFonts w:ascii="Cambria Math" w:hAnsi="Cambria Math"/>
              <w:lang w:eastAsia="en-US"/>
            </w:rPr>
            <m:t xml:space="preserve">   </m:t>
          </m:r>
          <m:r>
            <w:rPr>
              <w:rFonts w:ascii="Cambria Math" w:hAnsi="Cambria Math"/>
              <w:lang w:eastAsia="en-US"/>
            </w:rPr>
            <m:t xml:space="preserve"> </m:t>
          </m:r>
        </m:oMath>
      </m:oMathPara>
    </w:p>
    <w:p w14:paraId="60EC5183" w14:textId="77777777" w:rsidR="005F6958" w:rsidRDefault="005F6958">
      <w:pPr>
        <w:jc w:val="left"/>
        <w:rPr>
          <w:lang w:eastAsia="en-US"/>
        </w:rPr>
      </w:pPr>
    </w:p>
    <w:p w14:paraId="17A01411" w14:textId="6E39A1A0" w:rsidR="000109B5" w:rsidRPr="000109B5" w:rsidRDefault="00F46CB7">
      <w:pPr>
        <w:jc w:val="left"/>
        <w:rPr>
          <w:lang w:eastAsia="en-U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OPERACION</m:t>
              </m:r>
            </m:e>
          </m:d>
          <m:r>
            <w:rPr>
              <w:rFonts w:ascii="Cambria Math" w:hAnsi="Cambria Math"/>
              <w:lang w:eastAsia="en-US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 xml:space="preserve"> </m:t>
                  </m:r>
                  <m:r>
                    <w:rPr>
                      <w:rFonts w:ascii="Cambria Math" w:hAnsi="Cambria Math"/>
                      <w:lang w:eastAsia="en-US"/>
                    </w:rPr>
                    <m:t>!</m:t>
                  </m:r>
                  <m:r>
                    <w:rPr>
                      <w:rFonts w:ascii="Cambria Math" w:hAnsi="Cambria Math"/>
                      <w:lang w:eastAsia="en-US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/>
                  <w:lang w:eastAsia="en-US"/>
                </w:rPr>
                <m:t>*</m:t>
              </m:r>
            </m:sup>
          </m:sSup>
          <m:d>
            <m:dPr>
              <m:endChr m:val="|"/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 xml:space="preserve"> VARIABLE 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 xml:space="preserve">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CONSTANTES</m:t>
              </m:r>
            </m:e>
          </m:d>
          <m:r>
            <w:rPr>
              <w:rFonts w:ascii="Cambria Math" w:hAnsi="Cambria Math"/>
              <w:lang w:eastAsia="en-US"/>
            </w:rPr>
            <m:t xml:space="preserve"> </m:t>
          </m:r>
          <m:d>
            <m:dPr>
              <m:begChr m:val="|"/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 xml:space="preserve"> 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lang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OPERACION_PARENTESIS</m:t>
                  </m:r>
                </m:e>
              </m:d>
              <m:r>
                <w:rPr>
                  <w:rFonts w:ascii="Cambria Math" w:hAnsi="Cambria Math"/>
                  <w:lang w:eastAsia="en-US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 xml:space="preserve"> </m:t>
          </m:r>
        </m:oMath>
      </m:oMathPara>
    </w:p>
    <w:p w14:paraId="35ACA60F" w14:textId="56F2A10D" w:rsidR="00F46CB7" w:rsidRPr="001779DA" w:rsidRDefault="00C3160F">
      <w:pPr>
        <w:jc w:val="left"/>
        <w:rPr>
          <w:lang w:eastAsia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 xml:space="preserve"> 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>OPERADORES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eastAsia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en-US"/>
                            </w:rPr>
                            <m:t xml:space="preserve"> ! 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>*</m:t>
                      </m:r>
                    </m:sup>
                  </m:sSup>
                  <m:d>
                    <m:dPr>
                      <m:endChr m:val="|"/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 xml:space="preserve"> VARIABLE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 xml:space="preserve"> 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>CONSTANTES</m:t>
                      </m:r>
                    </m:e>
                  </m:d>
                  <m:r>
                    <w:rPr>
                      <w:rFonts w:ascii="Cambria Math" w:hAnsi="Cambria Math"/>
                      <w:lang w:eastAsia="en-US"/>
                    </w:rPr>
                    <m:t xml:space="preserve"> </m:t>
                  </m:r>
                  <m:d>
                    <m:dPr>
                      <m:begChr m:val="|"/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 xml:space="preserve"> 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lang w:eastAsia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en-US"/>
                            </w:rPr>
                            <m:t>OPERACION_PARENTESIS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eastAsia="en-US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  <w:lang w:eastAsia="en-US"/>
                    </w:rPr>
                    <m:t xml:space="preserve"> </m:t>
                  </m:r>
                </m:e>
              </m:d>
              <m:ctrlPr>
                <w:rPr>
                  <w:rFonts w:ascii="Cambria Math" w:hAnsi="Cambria Math"/>
                  <w:lang w:eastAsia="en-US"/>
                </w:rPr>
              </m:ctrlPr>
            </m:e>
            <m:sup>
              <m:r>
                <w:rPr>
                  <w:rFonts w:ascii="Cambria Math" w:hAnsi="Cambria Math"/>
                  <w:lang w:eastAsia="en-US"/>
                </w:rPr>
                <m:t>*</m:t>
              </m:r>
            </m:sup>
          </m:sSup>
        </m:oMath>
      </m:oMathPara>
    </w:p>
    <w:p w14:paraId="22BCB9EB" w14:textId="77777777" w:rsidR="00177A62" w:rsidRDefault="00177A62">
      <w:pPr>
        <w:jc w:val="left"/>
        <w:rPr>
          <w:iCs/>
          <w:lang w:eastAsia="en-US"/>
        </w:rPr>
      </w:pPr>
    </w:p>
    <w:p w14:paraId="3F8B2540" w14:textId="1773B082" w:rsidR="00481ABC" w:rsidRPr="00481ABC" w:rsidRDefault="00481ABC">
      <w:pPr>
        <w:jc w:val="left"/>
        <w:rPr>
          <w:iCs/>
          <w:lang w:eastAsia="en-U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OPERACION_PARENTESIS</m:t>
              </m:r>
            </m:e>
          </m:d>
          <m:r>
            <w:rPr>
              <w:rFonts w:ascii="Cambria Math" w:hAnsi="Cambria Math"/>
              <w:lang w:eastAsia="en-US"/>
            </w:rPr>
            <m:t>→</m:t>
          </m:r>
          <m:r>
            <w:rPr>
              <w:rFonts w:ascii="Cambria Math" w:hAnsi="Cambria Math"/>
              <w:lang w:eastAsia="en-US"/>
            </w:rPr>
            <m:t xml:space="preserve">"("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OPERACION</m:t>
              </m:r>
            </m:e>
          </m:d>
          <m:r>
            <w:rPr>
              <w:rFonts w:ascii="Cambria Math" w:hAnsi="Cambria Math"/>
              <w:lang w:eastAsia="en-US"/>
            </w:rPr>
            <m:t xml:space="preserve"> ")"</m:t>
          </m:r>
        </m:oMath>
      </m:oMathPara>
    </w:p>
    <w:p w14:paraId="7E04BB40" w14:textId="77777777" w:rsidR="00481ABC" w:rsidRDefault="00481ABC">
      <w:pPr>
        <w:jc w:val="left"/>
        <w:rPr>
          <w:iCs/>
          <w:lang w:eastAsia="en-US"/>
        </w:rPr>
      </w:pPr>
    </w:p>
    <w:p w14:paraId="585D46DE" w14:textId="68FE4FC5" w:rsidR="00521E2A" w:rsidRPr="00521E2A" w:rsidRDefault="00121493">
      <w:pPr>
        <w:jc w:val="left"/>
        <w:rPr>
          <w:iCs/>
          <w:lang w:eastAsia="en-U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Cs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SENTENCIA</m:t>
              </m:r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S</m:t>
              </m:r>
            </m:e>
          </m:d>
          <m:r>
            <w:rPr>
              <w:rFonts w:ascii="Cambria Math" w:hAnsi="Cambria Math"/>
              <w:lang w:eastAsia="en-US"/>
            </w:rPr>
            <m:t>→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COMENTARIO</m:t>
          </m:r>
          <m:r>
            <w:rPr>
              <w:rFonts w:ascii="Cambria Math" w:hAnsi="Cambria Math"/>
              <w:lang w:eastAsia="en-US"/>
            </w:rPr>
            <m:t xml:space="preserve"> </m:t>
          </m:r>
        </m:oMath>
      </m:oMathPara>
    </w:p>
    <w:p w14:paraId="445EB453" w14:textId="04D79232" w:rsidR="00521E2A" w:rsidRPr="00521E2A" w:rsidRDefault="00521E2A">
      <w:pPr>
        <w:jc w:val="left"/>
        <w:rPr>
          <w:iCs/>
          <w:lang w:eastAsia="en-U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Cs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SENTENCIA</m:t>
              </m:r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>→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Cs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SENTENCIA_ASIGNACION</m:t>
              </m:r>
              <m:ctrlPr>
                <w:rPr>
                  <w:rFonts w:ascii="Cambria Math" w:hAnsi="Cambria Math"/>
                  <w:lang w:eastAsia="en-US"/>
                </w:rPr>
              </m:ctrlPr>
            </m:e>
          </m:d>
        </m:oMath>
      </m:oMathPara>
    </w:p>
    <w:p w14:paraId="1C0AFDAA" w14:textId="516E2407" w:rsidR="00521E2A" w:rsidRPr="00521E2A" w:rsidRDefault="00521E2A">
      <w:pPr>
        <w:jc w:val="left"/>
        <w:rPr>
          <w:iCs/>
          <w:lang w:eastAsia="en-U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Cs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SENTENCIA</m:t>
              </m:r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>→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Cs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SENTENCIA_</m:t>
              </m:r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DECLARACION_VARIABLE</m:t>
              </m:r>
              <m:ctrlPr>
                <w:rPr>
                  <w:rFonts w:ascii="Cambria Math" w:hAnsi="Cambria Math"/>
                  <w:lang w:eastAsia="en-US"/>
                </w:rPr>
              </m:ctrlPr>
            </m:e>
          </m:d>
        </m:oMath>
      </m:oMathPara>
    </w:p>
    <w:p w14:paraId="352278E0" w14:textId="1BE44D11" w:rsidR="00DD0DB4" w:rsidRPr="00DD0DB4" w:rsidRDefault="00521E2A">
      <w:pPr>
        <w:jc w:val="left"/>
        <w:rPr>
          <w:iCs/>
          <w:lang w:eastAsia="en-U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Cs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SENTENCIA</m:t>
              </m:r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>→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Cs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LEER_DATO</m:t>
              </m:r>
              <m:ctrlPr>
                <w:rPr>
                  <w:rFonts w:ascii="Cambria Math" w:hAnsi="Cambria Math"/>
                  <w:lang w:eastAsia="en-US"/>
                </w:rPr>
              </m:ctrlPr>
            </m:e>
          </m:d>
        </m:oMath>
      </m:oMathPara>
    </w:p>
    <w:p w14:paraId="0E7407DF" w14:textId="4F34453D" w:rsidR="00A04AE4" w:rsidRPr="00A04AE4" w:rsidRDefault="00DD0DB4">
      <w:pPr>
        <w:jc w:val="left"/>
        <w:rPr>
          <w:iCs/>
          <w:lang w:eastAsia="en-U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Cs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SENTENCIA</m:t>
              </m:r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>→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Cs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IMPRIMIR_DATO</m:t>
              </m:r>
              <m:ctrlPr>
                <w:rPr>
                  <w:rFonts w:ascii="Cambria Math" w:hAnsi="Cambria Math"/>
                  <w:lang w:eastAsia="en-US"/>
                </w:rPr>
              </m:ctrlPr>
            </m:e>
          </m:d>
        </m:oMath>
      </m:oMathPara>
    </w:p>
    <w:p w14:paraId="3EA38309" w14:textId="23512362" w:rsidR="00704283" w:rsidRPr="00704283" w:rsidRDefault="00A04AE4">
      <w:pPr>
        <w:jc w:val="left"/>
        <w:rPr>
          <w:iCs/>
          <w:lang w:eastAsia="en-U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Cs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SENTENCIA</m:t>
              </m:r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>→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Cs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SENTENCIA_SI</m:t>
              </m:r>
              <m:ctrlPr>
                <w:rPr>
                  <w:rFonts w:ascii="Cambria Math" w:hAnsi="Cambria Math"/>
                  <w:lang w:eastAsia="en-US"/>
                </w:rPr>
              </m:ctrlPr>
            </m:e>
          </m:d>
        </m:oMath>
      </m:oMathPara>
    </w:p>
    <w:p w14:paraId="4CB058E0" w14:textId="445CD622" w:rsidR="00061681" w:rsidRPr="00061681" w:rsidRDefault="00704283">
      <w:pPr>
        <w:jc w:val="left"/>
        <w:rPr>
          <w:iCs/>
          <w:lang w:eastAsia="en-U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Cs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SENTENCIA</m:t>
              </m:r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>→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Cs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SENTENCIA</m:t>
              </m:r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CONFORME</m:t>
              </m:r>
              <m:ctrlPr>
                <w:rPr>
                  <w:rFonts w:ascii="Cambria Math" w:hAnsi="Cambria Math"/>
                  <w:lang w:eastAsia="en-US"/>
                </w:rPr>
              </m:ctrlPr>
            </m:e>
          </m:d>
        </m:oMath>
      </m:oMathPara>
    </w:p>
    <w:p w14:paraId="2E6A391E" w14:textId="6C354534" w:rsidR="00061681" w:rsidRPr="00061681" w:rsidRDefault="002D4884">
      <w:pPr>
        <w:jc w:val="left"/>
        <w:rPr>
          <w:iCs/>
          <w:lang w:eastAsia="en-U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Cs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SENTENCIA</m:t>
              </m:r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>→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Cs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SENTENCIA_PARA</m:t>
              </m:r>
              <m:ctrlPr>
                <w:rPr>
                  <w:rFonts w:ascii="Cambria Math" w:hAnsi="Cambria Math"/>
                  <w:lang w:eastAsia="en-US"/>
                </w:rPr>
              </m:ctrlPr>
            </m:e>
          </m:d>
        </m:oMath>
      </m:oMathPara>
    </w:p>
    <w:p w14:paraId="19A97ED8" w14:textId="0F45F98A" w:rsidR="00061681" w:rsidRPr="00061681" w:rsidRDefault="00061681">
      <w:pPr>
        <w:jc w:val="left"/>
        <w:rPr>
          <w:iCs/>
          <w:lang w:eastAsia="en-U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Cs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SENTENCIA</m:t>
              </m:r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>→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Cs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SENTENCIA_REPETIR</m:t>
              </m:r>
              <m:ctrlPr>
                <w:rPr>
                  <w:rFonts w:ascii="Cambria Math" w:hAnsi="Cambria Math"/>
                  <w:lang w:eastAsia="en-US"/>
                </w:rPr>
              </m:ctrlPr>
            </m:e>
          </m:d>
        </m:oMath>
      </m:oMathPara>
    </w:p>
    <w:p w14:paraId="5342F8C6" w14:textId="0A84F959" w:rsidR="006E3BFC" w:rsidRPr="006E3BFC" w:rsidRDefault="00061681">
      <w:pPr>
        <w:jc w:val="left"/>
        <w:rPr>
          <w:iCs/>
          <w:lang w:eastAsia="en-U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Cs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SENTENCIA</m:t>
              </m:r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>→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Cs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SENTENCIA_MIENTRAS</m:t>
              </m:r>
              <m:ctrlPr>
                <w:rPr>
                  <w:rFonts w:ascii="Cambria Math" w:hAnsi="Cambria Math"/>
                  <w:lang w:eastAsia="en-US"/>
                </w:rPr>
              </m:ctrlPr>
            </m:e>
          </m:d>
        </m:oMath>
      </m:oMathPara>
    </w:p>
    <w:p w14:paraId="2599771D" w14:textId="77777777" w:rsidR="006E3BFC" w:rsidRDefault="006E3BFC">
      <w:pPr>
        <w:jc w:val="left"/>
        <w:rPr>
          <w:iCs/>
          <w:lang w:eastAsia="en-US"/>
        </w:rPr>
      </w:pPr>
    </w:p>
    <w:p w14:paraId="121FD08F" w14:textId="4F1A69EF" w:rsidR="00464B4A" w:rsidRPr="00464B4A" w:rsidRDefault="00464B4A">
      <w:pPr>
        <w:jc w:val="left"/>
        <w:rPr>
          <w:iCs/>
          <w:lang w:eastAsia="en-U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DECLARACION_VARIABLE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>→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 xml:space="preserve">Establecer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TIPO_DATO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 xml:space="preserve"> VARIABLE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 xml:space="preserve"> </m:t>
          </m:r>
          <m:d>
            <m:dPr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lang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ASIGNACION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>?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 xml:space="preserve"> </m:t>
          </m:r>
        </m:oMath>
      </m:oMathPara>
    </w:p>
    <w:p w14:paraId="305B83DD" w14:textId="77777777" w:rsidR="00464B4A" w:rsidRDefault="00464B4A">
      <w:pPr>
        <w:jc w:val="left"/>
        <w:rPr>
          <w:iCs/>
          <w:lang w:eastAsia="en-US"/>
        </w:rPr>
      </w:pPr>
    </w:p>
    <w:p w14:paraId="7DB0F7C1" w14:textId="77777777" w:rsidR="0027247C" w:rsidRPr="00296282" w:rsidRDefault="006E3BFC">
      <w:pPr>
        <w:jc w:val="left"/>
        <w:rPr>
          <w:iCs/>
          <w:lang w:eastAsia="en-U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SENTENCIA_ASIGNACION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 xml:space="preserve">→VARIABLE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ASIGNACION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;</m:t>
          </m:r>
        </m:oMath>
      </m:oMathPara>
    </w:p>
    <w:p w14:paraId="1336F621" w14:textId="77777777" w:rsidR="00296282" w:rsidRPr="00296282" w:rsidRDefault="00296282">
      <w:pPr>
        <w:jc w:val="left"/>
        <w:rPr>
          <w:lang w:eastAsia="en-US"/>
        </w:rPr>
      </w:pPr>
    </w:p>
    <w:p w14:paraId="289B9F81" w14:textId="6F007096" w:rsidR="00296282" w:rsidRPr="00C24FB4" w:rsidRDefault="00296282">
      <w:pPr>
        <w:jc w:val="left"/>
        <w:rPr>
          <w:iCs/>
          <w:lang w:eastAsia="en-U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SENTENCIA_</m:t>
              </m:r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DECLARACION_VARIABLE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>→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DECLARACION_VARIABLE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;</m:t>
          </m:r>
        </m:oMath>
      </m:oMathPara>
    </w:p>
    <w:p w14:paraId="1C195764" w14:textId="77777777" w:rsidR="00C24FB4" w:rsidRDefault="00C24FB4">
      <w:pPr>
        <w:jc w:val="left"/>
        <w:rPr>
          <w:iCs/>
          <w:lang w:eastAsia="en-US"/>
        </w:rPr>
      </w:pPr>
    </w:p>
    <w:p w14:paraId="41C70ACE" w14:textId="7A874348" w:rsidR="00C24FB4" w:rsidRPr="005D031C" w:rsidRDefault="00C24FB4">
      <w:pPr>
        <w:jc w:val="left"/>
        <w:rPr>
          <w:lang w:eastAsia="en-U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LEER_DATO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>→Interpretar VARIABLE ;</m:t>
          </m:r>
        </m:oMath>
      </m:oMathPara>
    </w:p>
    <w:p w14:paraId="3A0E60CB" w14:textId="7E5E5D75" w:rsidR="005D031C" w:rsidRPr="005D031C" w:rsidRDefault="005D031C">
      <w:pPr>
        <w:jc w:val="left"/>
        <w:rPr>
          <w:lang w:eastAsia="en-US"/>
        </w:rPr>
      </w:pPr>
    </w:p>
    <w:p w14:paraId="41F715A8" w14:textId="17ABDB5B" w:rsidR="005D031C" w:rsidRPr="00B31712" w:rsidRDefault="005D031C">
      <w:pPr>
        <w:jc w:val="left"/>
        <w:rPr>
          <w:lang w:eastAsia="en-U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IMPRIMIR</m:t>
              </m:r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_DATO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>→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Escribir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 xml:space="preserve"> </m:t>
          </m:r>
          <m:d>
            <m:dPr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 xml:space="preserve"> 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lang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CONSTANTES</m:t>
                  </m:r>
                </m:e>
              </m:d>
              <m:r>
                <w:rPr>
                  <w:rFonts w:ascii="Cambria Math" w:hAnsi="Cambria Math"/>
                  <w:lang w:eastAsia="en-US"/>
                </w:rPr>
                <m:t xml:space="preserve"> | </m:t>
              </m:r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 xml:space="preserve">VARIABLE 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;</m:t>
          </m:r>
        </m:oMath>
      </m:oMathPara>
    </w:p>
    <w:p w14:paraId="4EB4A21C" w14:textId="39601A5D" w:rsidR="0027247C" w:rsidRDefault="0027247C">
      <w:pPr>
        <w:jc w:val="left"/>
        <w:rPr>
          <w:lang w:eastAsia="en-US"/>
        </w:rPr>
      </w:pPr>
    </w:p>
    <w:p w14:paraId="253A7880" w14:textId="3620CC67" w:rsidR="00E830B1" w:rsidRPr="00E830B1" w:rsidRDefault="000A388C">
      <w:pPr>
        <w:jc w:val="left"/>
        <w:rPr>
          <w:lang w:eastAsia="en-U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SENTENCIA_SI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 xml:space="preserve">→Si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CONDICION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 xml:space="preserve"> Hacer </m:t>
          </m:r>
          <m:sSup>
            <m:sSupPr>
              <m:ctrlPr>
                <w:rPr>
                  <w:rFonts w:ascii="Cambria Math" w:hAnsi="Cambria Math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 xml:space="preserve"> 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>SENTENCIAS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 xml:space="preserve"> 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en-US"/>
            </w:rPr>
            <m:t xml:space="preserve"> </m:t>
          </m:r>
        </m:oMath>
      </m:oMathPara>
    </w:p>
    <w:p w14:paraId="3B4D0EA0" w14:textId="537552B4" w:rsidR="000A388C" w:rsidRPr="006A3BA8" w:rsidRDefault="00E830B1">
      <w:pPr>
        <w:jc w:val="left"/>
        <w:rPr>
          <w:lang w:eastAsia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 xml:space="preserve"> Sino </m:t>
              </m:r>
              <m:sSup>
                <m:sSupPr>
                  <m:ctrlPr>
                    <w:rPr>
                      <w:rFonts w:ascii="Cambria Math" w:hAnsi="Cambria Math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 xml:space="preserve"> 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lang w:eastAsia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en-US"/>
                            </w:rPr>
                            <m:t>SENTENCIAS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 xml:space="preserve"> 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+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>?FinSi</m:t>
          </m:r>
        </m:oMath>
      </m:oMathPara>
    </w:p>
    <w:p w14:paraId="2664B138" w14:textId="77777777" w:rsidR="006A3BA8" w:rsidRDefault="006A3BA8">
      <w:pPr>
        <w:jc w:val="left"/>
        <w:rPr>
          <w:lang w:eastAsia="en-US"/>
        </w:rPr>
      </w:pPr>
    </w:p>
    <w:p w14:paraId="27C82956" w14:textId="48ED9FD5" w:rsidR="006A3BA8" w:rsidRPr="00E830B1" w:rsidRDefault="006A3BA8" w:rsidP="006A3BA8">
      <w:pPr>
        <w:jc w:val="left"/>
        <w:rPr>
          <w:lang w:eastAsia="en-U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SENTENCIA_CONFORME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>→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Conforme VARIABLE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 xml:space="preserve"> Hacer  </m:t>
          </m:r>
        </m:oMath>
      </m:oMathPara>
    </w:p>
    <w:p w14:paraId="44E6969E" w14:textId="7A64E205" w:rsidR="006A3BA8" w:rsidRPr="00325CC8" w:rsidRDefault="00C3160F" w:rsidP="006A3BA8">
      <w:pPr>
        <w:jc w:val="left"/>
        <w:rPr>
          <w:lang w:eastAsia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 xml:space="preserve"> Caso 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>CONSTANTES</m:t>
                      </m:r>
                    </m:e>
                  </m:d>
                  <m:r>
                    <w:rPr>
                      <w:rFonts w:ascii="Cambria Math" w:hAnsi="Cambria Math"/>
                      <w:lang w:eastAsia="en-US"/>
                    </w:rPr>
                    <m:t xml:space="preserve"> :</m:t>
                  </m:r>
                  <m:sSup>
                    <m:sSupPr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eastAsia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en-US"/>
                            </w:rPr>
                            <m:t xml:space="preserve"> 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/>
                                  <w:lang w:eastAsia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en-US"/>
                                </w:rPr>
                                <m:t>SENTENCIAS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en-US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  <w:lang w:eastAsia="en-US"/>
                    </w:rPr>
                    <m:t xml:space="preserve"> </m:t>
                  </m:r>
                </m:e>
              </m:d>
              <m:ctrlPr>
                <w:rPr>
                  <w:rFonts w:ascii="Cambria Math" w:hAnsi="Cambria Math"/>
                  <w:i/>
                  <w:lang w:eastAsia="en-US"/>
                </w:rPr>
              </m:ctrlPr>
            </m:e>
            <m:sup>
              <m:r>
                <w:rPr>
                  <w:rFonts w:ascii="Cambria Math" w:hAnsi="Cambria Math"/>
                  <w:lang w:eastAsia="en-US"/>
                </w:rPr>
                <m:t>+</m:t>
              </m:r>
            </m:sup>
          </m:sSup>
        </m:oMath>
      </m:oMathPara>
    </w:p>
    <w:p w14:paraId="0F2607C5" w14:textId="3CEE48CF" w:rsidR="005525F6" w:rsidRPr="00FE68F6" w:rsidRDefault="007A61BA" w:rsidP="006A3BA8">
      <w:pPr>
        <w:jc w:val="left"/>
        <w:rPr>
          <w:lang w:eastAsia="en-US"/>
        </w:rPr>
      </w:pPr>
      <m:oMath>
        <m:d>
          <m:dPr>
            <m:ctrlPr>
              <w:rPr>
                <w:rFonts w:ascii="Cambria Math" w:hAnsi="Cambria Math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En otro caso</m:t>
            </m:r>
            <m:r>
              <w:rPr>
                <w:rFonts w:ascii="Cambria Math" w:hAnsi="Cambria Math"/>
                <w:lang w:eastAsia="en-US"/>
              </w:rPr>
              <m:t xml:space="preserve"> :</m:t>
            </m:r>
            <m:sSup>
              <m:sSupPr>
                <m:ctrlPr>
                  <w:rPr>
                    <w:rFonts w:ascii="Cambria Math" w:hAnsi="Cambria Math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 xml:space="preserve"> </m:t>
                    </m:r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US"/>
                          </w:rPr>
                          <m:t>SENTENCIAS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 xml:space="preserve"> 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+</m:t>
                </m:r>
              </m:sup>
            </m:sSup>
            <m:r>
              <w:rPr>
                <w:rFonts w:ascii="Cambria Math" w:hAnsi="Cambria Math"/>
                <w:lang w:eastAsia="en-US"/>
              </w:rPr>
              <m:t xml:space="preserve"> </m:t>
            </m:r>
          </m:e>
        </m:d>
        <m:r>
          <w:rPr>
            <w:rFonts w:ascii="Cambria Math" w:hAnsi="Cambria Math"/>
            <w:lang w:eastAsia="en-US"/>
          </w:rPr>
          <m:t>?</m:t>
        </m:r>
      </m:oMath>
      <w:r w:rsidR="00FE68F6">
        <w:rPr>
          <w:lang w:eastAsia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en-US"/>
          </w:rPr>
          <m:t>FinConforme</m:t>
        </m:r>
      </m:oMath>
    </w:p>
    <w:p w14:paraId="634D4E77" w14:textId="77777777" w:rsidR="006A3BA8" w:rsidRDefault="006A3BA8">
      <w:pPr>
        <w:jc w:val="left"/>
        <w:rPr>
          <w:lang w:eastAsia="en-US"/>
        </w:rPr>
      </w:pPr>
    </w:p>
    <w:p w14:paraId="25379A33" w14:textId="1FEDD437" w:rsidR="00B26EE6" w:rsidRPr="002152D1" w:rsidRDefault="00B26EE6">
      <w:pPr>
        <w:jc w:val="left"/>
        <w:rPr>
          <w:iCs/>
          <w:lang w:eastAsia="en-U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Cs/>
                  <w:sz w:val="18"/>
                  <w:szCs w:val="16"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  <w:lang w:eastAsia="en-US"/>
                </w:rPr>
                <m:t>SENTENCIA_PARA</m:t>
              </m:r>
              <m:ctrlPr>
                <w:rPr>
                  <w:rFonts w:ascii="Cambria Math" w:hAnsi="Cambria Math"/>
                  <w:sz w:val="18"/>
                  <w:szCs w:val="16"/>
                  <w:lang w:eastAsia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6"/>
              <w:lang w:eastAsia="en-US"/>
            </w:rPr>
            <m:t xml:space="preserve">→Para </m:t>
          </m:r>
          <m:d>
            <m:dPr>
              <m:ctrlPr>
                <w:rPr>
                  <w:rFonts w:ascii="Cambria Math" w:hAnsi="Cambria Math"/>
                  <w:iCs/>
                  <w:sz w:val="18"/>
                  <w:szCs w:val="16"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  <w:lang w:eastAsia="en-US"/>
                </w:rPr>
                <m:t>VARIABLE=</m:t>
              </m:r>
              <m:d>
                <m:dPr>
                  <m:ctrlPr>
                    <w:rPr>
                      <w:rFonts w:ascii="Cambria Math" w:hAnsi="Cambria Math"/>
                      <w:iCs/>
                      <w:sz w:val="18"/>
                      <w:szCs w:val="16"/>
                      <w:lang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  <w:lang w:eastAsia="en-US"/>
                    </w:rPr>
                    <m:t xml:space="preserve"> 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Cs/>
                          <w:sz w:val="18"/>
                          <w:szCs w:val="16"/>
                          <w:lang w:eastAsia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6"/>
                          <w:lang w:eastAsia="en-US"/>
                        </w:rPr>
                        <m:t>CONSTANTES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  <w:lang w:eastAsia="en-US"/>
                    </w:rPr>
                    <m:t xml:space="preserve"> | VARIABLE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18"/>
                  <w:szCs w:val="16"/>
                  <w:lang w:eastAsia="en-US"/>
                </w:rPr>
                <m:t xml:space="preserve"> | 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Cs/>
                      <w:sz w:val="18"/>
                      <w:szCs w:val="16"/>
                      <w:lang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6"/>
                      <w:lang w:eastAsia="en-US"/>
                    </w:rPr>
                    <m:t>DECLARACION_VARIABLE</m:t>
                  </m:r>
                  <m:ctrlPr>
                    <w:rPr>
                      <w:rFonts w:ascii="Cambria Math" w:hAnsi="Cambria Math"/>
                      <w:sz w:val="18"/>
                      <w:szCs w:val="16"/>
                      <w:lang w:eastAsia="en-US"/>
                    </w:rPr>
                  </m:ctrlPr>
                </m:e>
              </m:d>
            </m:e>
          </m:d>
        </m:oMath>
      </m:oMathPara>
    </w:p>
    <w:p w14:paraId="3C4F9FC5" w14:textId="2EA770CD" w:rsidR="00177A62" w:rsidRDefault="003C14ED">
      <w:pPr>
        <w:jc w:val="left"/>
        <w:rPr>
          <w:rFonts w:ascii="Cambria Math" w:hAnsi="Cambria Math"/>
          <w:noProof/>
          <w:lang w:eastAsia="en-US"/>
        </w:rPr>
      </w:pPr>
      <w:r w:rsidRPr="003C14ED">
        <w:rPr>
          <w:rFonts w:ascii="Cambria Math" w:hAnsi="Cambria Math"/>
          <w:iCs/>
          <w:noProof/>
          <w:lang w:eastAsia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  <w:lang w:eastAsia="en-US"/>
          </w:rPr>
          <m:t>Hasta que</m:t>
        </m:r>
        <m:r>
          <m:rPr>
            <m:sty m:val="p"/>
          </m:rPr>
          <w:rPr>
            <w:rFonts w:ascii="Cambria Math" w:hAnsi="Cambria Math"/>
            <w:noProof/>
            <w:lang w:eastAsia="en-US"/>
          </w:rPr>
          <m:t xml:space="preserve"> </m:t>
        </m:r>
        <m:d>
          <m:dPr>
            <m:begChr m:val="〈"/>
            <m:endChr m:val="〉"/>
            <m:ctrlPr>
              <w:rPr>
                <w:rFonts w:ascii="Cambria Math" w:hAnsi="Cambria Math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CONDICION</m:t>
            </m:r>
          </m:e>
        </m:d>
        <m:r>
          <m:rPr>
            <m:sty m:val="p"/>
          </m:rPr>
          <w:rPr>
            <w:rFonts w:ascii="Cambria Math" w:hAnsi="Cambria Math"/>
            <w:noProof/>
            <w:lang w:eastAsia="en-US"/>
          </w:rPr>
          <m:t xml:space="preserve"> Con incremento</m:t>
        </m:r>
        <m:r>
          <m:rPr>
            <m:sty m:val="p"/>
          </m:rPr>
          <w:rPr>
            <w:rFonts w:ascii="Cambria Math" w:hAnsi="Cambria Math"/>
            <w:noProof/>
            <w:lang w:eastAsia="en-US"/>
          </w:rPr>
          <m:t xml:space="preserve"> </m:t>
        </m:r>
        <m:d>
          <m:dPr>
            <m:ctrlPr>
              <w:rPr>
                <w:rFonts w:ascii="Cambria Math" w:hAnsi="Cambria Math"/>
                <w:noProof/>
                <w:lang w:eastAsia="en-US"/>
              </w:rPr>
            </m:ctrlPr>
          </m:dPr>
          <m:e>
            <m:r>
              <w:rPr>
                <w:rFonts w:ascii="Cambria Math" w:hAnsi="Cambria Math"/>
                <w:noProof/>
                <w:lang w:eastAsia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NUMERO_ENTERO | NUMERO_DECIMAL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 xml:space="preserve"> </m:t>
            </m:r>
          </m:e>
        </m:d>
      </m:oMath>
    </w:p>
    <w:p w14:paraId="5BDB7ADE" w14:textId="69513E6B" w:rsidR="005A0880" w:rsidRPr="008616BF" w:rsidRDefault="005A0880">
      <w:pPr>
        <w:jc w:val="left"/>
        <w:rPr>
          <w:iCs/>
          <w:lang w:eastAsia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 xml:space="preserve"> 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>SENTENCIAS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 xml:space="preserve"> 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+</m:t>
              </m:r>
            </m:sup>
          </m:sSup>
          <m:r>
            <w:rPr>
              <w:rFonts w:ascii="Cambria Math" w:hAnsi="Cambria Math"/>
              <w:lang w:eastAsia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>FinPara</m:t>
          </m:r>
        </m:oMath>
      </m:oMathPara>
    </w:p>
    <w:p w14:paraId="0792FB0F" w14:textId="77777777" w:rsidR="008616BF" w:rsidRDefault="008616BF">
      <w:pPr>
        <w:jc w:val="left"/>
        <w:rPr>
          <w:iCs/>
          <w:lang w:eastAsia="en-US"/>
        </w:rPr>
      </w:pPr>
    </w:p>
    <w:p w14:paraId="623A9307" w14:textId="44ACE23A" w:rsidR="008616BF" w:rsidRPr="002C7340" w:rsidRDefault="008616BF">
      <w:pPr>
        <w:jc w:val="left"/>
        <w:rPr>
          <w:iCs/>
          <w:lang w:eastAsia="en-U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SENTENCIA_REPETIR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>→Repetir</m:t>
          </m:r>
          <m:r>
            <w:rPr>
              <w:rFonts w:ascii="Cambria Math" w:hAnsi="Cambria Math"/>
              <w:lang w:eastAsia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 xml:space="preserve"> 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en-US"/>
                        </w:rPr>
                        <m:t>SENTENCIAS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 xml:space="preserve"> 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+</m:t>
              </m:r>
            </m:sup>
          </m:sSup>
          <m:r>
            <w:rPr>
              <w:rFonts w:ascii="Cambria Math" w:hAnsi="Cambria Math"/>
              <w:lang w:eastAsia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eastAsia="en-US"/>
            </w:rPr>
            <m:t xml:space="preserve">Finaliza cuando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CONDICION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 xml:space="preserve"> ;</m:t>
          </m:r>
        </m:oMath>
      </m:oMathPara>
    </w:p>
    <w:p w14:paraId="5207C574" w14:textId="77777777" w:rsidR="002C7340" w:rsidRDefault="002C7340">
      <w:pPr>
        <w:jc w:val="left"/>
        <w:rPr>
          <w:iCs/>
          <w:lang w:eastAsia="en-US"/>
        </w:rPr>
      </w:pPr>
    </w:p>
    <w:p w14:paraId="5CB1A143" w14:textId="694A5B83" w:rsidR="00323BF5" w:rsidRPr="00D26537" w:rsidRDefault="00ED5277">
      <w:pPr>
        <w:jc w:val="left"/>
        <w:rPr>
          <w:lang w:eastAsia="en-US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Cs/>
                <w:sz w:val="22"/>
                <w:szCs w:val="20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0"/>
                <w:lang w:eastAsia="en-US"/>
              </w:rPr>
              <m:t>SENTENCIA_MIENTRAS</m:t>
            </m:r>
            <m:ctrlPr>
              <w:rPr>
                <w:rFonts w:ascii="Cambria Math" w:hAnsi="Cambria Math"/>
                <w:sz w:val="22"/>
                <w:szCs w:val="20"/>
                <w:lang w:eastAsia="en-US"/>
              </w:rPr>
            </m:ctrlPr>
          </m:e>
        </m:d>
        <m:r>
          <w:rPr>
            <w:rFonts w:ascii="Cambria Math" w:hAnsi="Cambria Math"/>
            <w:sz w:val="22"/>
            <w:szCs w:val="20"/>
            <w:lang w:eastAsia="en-US"/>
          </w:rPr>
          <m:t>→</m:t>
        </m:r>
        <m:r>
          <m:rPr>
            <m:sty m:val="p"/>
          </m:rPr>
          <w:rPr>
            <w:rFonts w:ascii="Cambria Math" w:hAnsi="Cambria Math"/>
            <w:sz w:val="22"/>
            <w:szCs w:val="20"/>
            <w:lang w:eastAsia="en-US"/>
          </w:rPr>
          <m:t>Mientras</m:t>
        </m:r>
        <m:r>
          <m:rPr>
            <m:sty m:val="p"/>
          </m:rPr>
          <w:rPr>
            <w:rFonts w:ascii="Cambria Math" w:hAnsi="Cambria Math"/>
            <w:sz w:val="22"/>
            <w:szCs w:val="20"/>
            <w:lang w:eastAsia="en-US"/>
          </w:rPr>
          <m:t xml:space="preserve"> 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  <w:szCs w:val="20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0"/>
                <w:lang w:eastAsia="en-US"/>
              </w:rPr>
              <m:t>CONDICION</m:t>
            </m:r>
          </m:e>
        </m:d>
        <m:r>
          <w:rPr>
            <w:rFonts w:ascii="Cambria Math" w:hAnsi="Cambria Math"/>
            <w:sz w:val="22"/>
            <w:szCs w:val="20"/>
            <w:lang w:eastAsia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2"/>
            <w:szCs w:val="20"/>
            <w:lang w:eastAsia="en-US"/>
          </w:rPr>
          <m:t xml:space="preserve">Hacer </m:t>
        </m:r>
        <m:sSup>
          <m:sSupPr>
            <m:ctrlPr>
              <w:rPr>
                <w:rFonts w:ascii="Cambria Math" w:hAnsi="Cambria Math"/>
                <w:sz w:val="22"/>
                <w:szCs w:val="20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2"/>
                    <w:szCs w:val="20"/>
                    <w:lang w:eastAsia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0"/>
                    <w:lang w:eastAsia="en-US"/>
                  </w:rPr>
                  <m:t xml:space="preserve"> 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sz w:val="22"/>
                        <w:szCs w:val="20"/>
                        <w:lang w:eastAsia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0"/>
                        <w:lang w:eastAsia="en-US"/>
                      </w:rPr>
                      <m:t>SENTENCIAS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0"/>
                    <w:lang w:eastAsia="en-US"/>
                  </w:rPr>
                  <m:t xml:space="preserve"> 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0"/>
                <w:lang w:eastAsia="en-US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0"/>
            <w:lang w:eastAsia="en-US"/>
          </w:rPr>
          <m:t xml:space="preserve"> FinMientras</m:t>
        </m:r>
      </m:oMath>
      <w:r w:rsidR="00D26537" w:rsidRPr="00AB295D">
        <w:rPr>
          <w:iCs/>
          <w:lang w:eastAsia="en-US"/>
        </w:rPr>
        <w:t xml:space="preserve"> </w:t>
      </w:r>
      <w:r w:rsidR="00366C2A" w:rsidRPr="00AB295D">
        <w:rPr>
          <w:iCs/>
          <w:lang w:eastAsia="en-US"/>
        </w:rPr>
        <w:br w:type="page"/>
      </w:r>
    </w:p>
    <w:p w14:paraId="67EB34DD" w14:textId="47A3C857" w:rsidR="00FD601F" w:rsidRDefault="00366C2A" w:rsidP="00366C2A">
      <w:pPr>
        <w:pStyle w:val="Title"/>
        <w:rPr>
          <w:lang w:eastAsia="en-US"/>
        </w:rPr>
      </w:pPr>
      <w:bookmarkStart w:id="29" w:name="_Toc135258678"/>
      <w:r>
        <w:rPr>
          <w:lang w:eastAsia="en-US"/>
        </w:rPr>
        <w:t>Tabla de errores</w:t>
      </w:r>
      <w:r w:rsidR="00715734">
        <w:rPr>
          <w:lang w:eastAsia="en-US"/>
        </w:rPr>
        <w:t>.</w:t>
      </w:r>
      <w:bookmarkEnd w:id="29"/>
    </w:p>
    <w:tbl>
      <w:tblPr>
        <w:tblStyle w:val="TableGrid"/>
        <w:tblW w:w="10529" w:type="dxa"/>
        <w:tblInd w:w="-854" w:type="dxa"/>
        <w:tblLook w:val="04A0" w:firstRow="1" w:lastRow="0" w:firstColumn="1" w:lastColumn="0" w:noHBand="0" w:noVBand="1"/>
      </w:tblPr>
      <w:tblGrid>
        <w:gridCol w:w="1123"/>
        <w:gridCol w:w="1217"/>
        <w:gridCol w:w="1363"/>
        <w:gridCol w:w="1671"/>
        <w:gridCol w:w="1671"/>
        <w:gridCol w:w="3484"/>
      </w:tblGrid>
      <w:tr w:rsidR="00715734" w14:paraId="216185EC" w14:textId="77777777" w:rsidTr="00BF5B01">
        <w:tc>
          <w:tcPr>
            <w:tcW w:w="1123" w:type="dxa"/>
          </w:tcPr>
          <w:p w14:paraId="0C6406B9" w14:textId="1DBBEA73" w:rsidR="0011334E" w:rsidRDefault="0011334E" w:rsidP="0011334E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Número de error</w:t>
            </w:r>
          </w:p>
        </w:tc>
        <w:tc>
          <w:tcPr>
            <w:tcW w:w="1217" w:type="dxa"/>
          </w:tcPr>
          <w:p w14:paraId="7C900C23" w14:textId="20D0AFBE" w:rsidR="00715734" w:rsidRPr="00715734" w:rsidRDefault="00715734" w:rsidP="00715734">
            <w:pPr>
              <w:jc w:val="center"/>
              <w:rPr>
                <w:b/>
                <w:bCs/>
                <w:lang w:eastAsia="en-US"/>
              </w:rPr>
            </w:pPr>
            <w:r w:rsidRPr="00715734">
              <w:rPr>
                <w:b/>
                <w:bCs/>
                <w:lang w:eastAsia="en-US"/>
              </w:rPr>
              <w:t>Tipo</w:t>
            </w:r>
          </w:p>
        </w:tc>
        <w:tc>
          <w:tcPr>
            <w:tcW w:w="1363" w:type="dxa"/>
          </w:tcPr>
          <w:p w14:paraId="3D2EA64F" w14:textId="643B6333" w:rsidR="00715734" w:rsidRPr="00715734" w:rsidRDefault="00715734" w:rsidP="00715734">
            <w:pPr>
              <w:jc w:val="center"/>
              <w:rPr>
                <w:b/>
                <w:bCs/>
                <w:lang w:eastAsia="en-US"/>
              </w:rPr>
            </w:pPr>
            <w:r w:rsidRPr="00715734">
              <w:rPr>
                <w:b/>
                <w:bCs/>
                <w:lang w:eastAsia="en-US"/>
              </w:rPr>
              <w:t>Ubicación</w:t>
            </w:r>
          </w:p>
        </w:tc>
        <w:tc>
          <w:tcPr>
            <w:tcW w:w="1671" w:type="dxa"/>
          </w:tcPr>
          <w:p w14:paraId="41AEE776" w14:textId="19CC897E" w:rsidR="00715734" w:rsidRPr="00715734" w:rsidRDefault="00715734" w:rsidP="00715734">
            <w:pPr>
              <w:jc w:val="center"/>
              <w:rPr>
                <w:b/>
                <w:bCs/>
                <w:lang w:eastAsia="en-US"/>
              </w:rPr>
            </w:pPr>
            <w:r w:rsidRPr="00715734">
              <w:rPr>
                <w:b/>
                <w:bCs/>
                <w:lang w:eastAsia="en-US"/>
              </w:rPr>
              <w:t>Token</w:t>
            </w:r>
          </w:p>
        </w:tc>
        <w:tc>
          <w:tcPr>
            <w:tcW w:w="1671" w:type="dxa"/>
          </w:tcPr>
          <w:p w14:paraId="6DF26DA2" w14:textId="18BD2CB6" w:rsidR="00715734" w:rsidRPr="00715734" w:rsidRDefault="00715734" w:rsidP="00715734">
            <w:pPr>
              <w:jc w:val="center"/>
              <w:rPr>
                <w:b/>
                <w:bCs/>
                <w:lang w:eastAsia="en-US"/>
              </w:rPr>
            </w:pPr>
            <w:r w:rsidRPr="00715734">
              <w:rPr>
                <w:b/>
                <w:bCs/>
                <w:lang w:eastAsia="en-US"/>
              </w:rPr>
              <w:t>Descripción</w:t>
            </w:r>
          </w:p>
        </w:tc>
        <w:tc>
          <w:tcPr>
            <w:tcW w:w="3484" w:type="dxa"/>
          </w:tcPr>
          <w:p w14:paraId="0864E2E8" w14:textId="4767FAE3" w:rsidR="00715734" w:rsidRPr="00715734" w:rsidRDefault="00715734" w:rsidP="00715734">
            <w:pPr>
              <w:jc w:val="center"/>
              <w:rPr>
                <w:b/>
                <w:bCs/>
                <w:lang w:eastAsia="en-US"/>
              </w:rPr>
            </w:pPr>
            <w:r w:rsidRPr="00715734">
              <w:rPr>
                <w:b/>
                <w:bCs/>
                <w:lang w:eastAsia="en-US"/>
              </w:rPr>
              <w:t>Solución.</w:t>
            </w:r>
          </w:p>
        </w:tc>
      </w:tr>
      <w:tr w:rsidR="00CB3FD3" w14:paraId="03F5DA6D" w14:textId="77777777" w:rsidTr="00CB3FD3">
        <w:tc>
          <w:tcPr>
            <w:tcW w:w="1234" w:type="dxa"/>
          </w:tcPr>
          <w:p w14:paraId="02AEB56C" w14:textId="09C934EF" w:rsidR="00CB3FD3" w:rsidRDefault="00CB3FD3" w:rsidP="0011334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270" w:type="dxa"/>
          </w:tcPr>
          <w:p w14:paraId="0372A4FD" w14:textId="00615C55" w:rsidR="00CB3FD3" w:rsidRPr="00715734" w:rsidRDefault="00CB3FD3" w:rsidP="00715734">
            <w:pPr>
              <w:rPr>
                <w:lang w:eastAsia="en-US"/>
              </w:rPr>
            </w:pPr>
            <w:r>
              <w:rPr>
                <w:lang w:eastAsia="en-US"/>
              </w:rPr>
              <w:t>Error léxico</w:t>
            </w:r>
          </w:p>
        </w:tc>
        <w:tc>
          <w:tcPr>
            <w:tcW w:w="1654" w:type="dxa"/>
          </w:tcPr>
          <w:p w14:paraId="60302C97" w14:textId="2F3A72ED" w:rsidR="00CB3FD3" w:rsidRDefault="00CB3FD3" w:rsidP="00715734">
            <w:pPr>
              <w:rPr>
                <w:lang w:eastAsia="en-US"/>
              </w:rPr>
            </w:pPr>
            <w:r>
              <w:rPr>
                <w:lang w:eastAsia="en-US"/>
              </w:rPr>
              <w:t>Línea 3, columna 6</w:t>
            </w:r>
          </w:p>
        </w:tc>
        <w:tc>
          <w:tcPr>
            <w:tcW w:w="1137" w:type="dxa"/>
          </w:tcPr>
          <w:p w14:paraId="332B93E9" w14:textId="0A28E08A" w:rsidR="00CB3FD3" w:rsidRDefault="00CB3FD3" w:rsidP="0071573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,</w:t>
            </w:r>
          </w:p>
        </w:tc>
        <w:tc>
          <w:tcPr>
            <w:tcW w:w="1590" w:type="dxa"/>
          </w:tcPr>
          <w:p w14:paraId="29D60DE3" w14:textId="13083430" w:rsidR="00CB3FD3" w:rsidRDefault="00CB3FD3" w:rsidP="00715734">
            <w:pPr>
              <w:rPr>
                <w:lang w:eastAsia="en-US"/>
              </w:rPr>
            </w:pPr>
            <w:r>
              <w:rPr>
                <w:lang w:eastAsia="en-US"/>
              </w:rPr>
              <w:t>Símbolo ‘,’ desconocido</w:t>
            </w:r>
          </w:p>
        </w:tc>
        <w:tc>
          <w:tcPr>
            <w:tcW w:w="3484" w:type="dxa"/>
          </w:tcPr>
          <w:p w14:paraId="13DF98CE" w14:textId="3F9EDF95" w:rsidR="00CB3FD3" w:rsidRDefault="00CB3FD3" w:rsidP="00715734">
            <w:pPr>
              <w:rPr>
                <w:lang w:eastAsia="en-US"/>
              </w:rPr>
            </w:pPr>
            <w:r>
              <w:rPr>
                <w:lang w:eastAsia="en-US"/>
              </w:rPr>
              <w:t>Remover símbolo ‘,’</w:t>
            </w:r>
          </w:p>
        </w:tc>
      </w:tr>
      <w:tr w:rsidR="00715734" w14:paraId="2E526B3D" w14:textId="77777777" w:rsidTr="00BF5B01">
        <w:tc>
          <w:tcPr>
            <w:tcW w:w="1123" w:type="dxa"/>
          </w:tcPr>
          <w:p w14:paraId="2036BC99" w14:textId="35100AC2" w:rsidR="0011334E" w:rsidRDefault="00CB3FD3" w:rsidP="0011334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217" w:type="dxa"/>
          </w:tcPr>
          <w:p w14:paraId="096700FA" w14:textId="295D30DC" w:rsidR="00715734" w:rsidRPr="00715734" w:rsidRDefault="00715734" w:rsidP="00715734">
            <w:pPr>
              <w:rPr>
                <w:lang w:eastAsia="en-US"/>
              </w:rPr>
            </w:pPr>
            <w:r w:rsidRPr="00715734">
              <w:rPr>
                <w:lang w:eastAsia="en-US"/>
              </w:rPr>
              <w:t xml:space="preserve">Error </w:t>
            </w:r>
            <w:r>
              <w:rPr>
                <w:lang w:eastAsia="en-US"/>
              </w:rPr>
              <w:t xml:space="preserve">sintáctico </w:t>
            </w:r>
          </w:p>
        </w:tc>
        <w:tc>
          <w:tcPr>
            <w:tcW w:w="1363" w:type="dxa"/>
          </w:tcPr>
          <w:p w14:paraId="4F9D33BD" w14:textId="1AC67408" w:rsidR="00715734" w:rsidRPr="00715734" w:rsidRDefault="00715734" w:rsidP="00715734">
            <w:pPr>
              <w:rPr>
                <w:lang w:eastAsia="en-US"/>
              </w:rPr>
            </w:pPr>
            <w:r>
              <w:rPr>
                <w:lang w:eastAsia="en-US"/>
              </w:rPr>
              <w:t>Línea 3, Columna 24</w:t>
            </w:r>
          </w:p>
        </w:tc>
        <w:tc>
          <w:tcPr>
            <w:tcW w:w="1671" w:type="dxa"/>
          </w:tcPr>
          <w:p w14:paraId="5CD6A6FC" w14:textId="6899A0DE" w:rsidR="00715734" w:rsidRPr="00715734" w:rsidRDefault="00715734" w:rsidP="0071573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;</w:t>
            </w:r>
          </w:p>
        </w:tc>
        <w:tc>
          <w:tcPr>
            <w:tcW w:w="1671" w:type="dxa"/>
          </w:tcPr>
          <w:p w14:paraId="31D0FCC5" w14:textId="5A9BCBDE" w:rsidR="00715734" w:rsidRPr="00715734" w:rsidRDefault="00715734" w:rsidP="00715734">
            <w:pPr>
              <w:rPr>
                <w:lang w:eastAsia="en-US"/>
              </w:rPr>
            </w:pPr>
            <w:r>
              <w:rPr>
                <w:lang w:eastAsia="en-US"/>
              </w:rPr>
              <w:t>Se encontró símbolo “;”</w:t>
            </w:r>
          </w:p>
        </w:tc>
        <w:tc>
          <w:tcPr>
            <w:tcW w:w="3484" w:type="dxa"/>
          </w:tcPr>
          <w:p w14:paraId="690AEE45" w14:textId="77777777" w:rsidR="00715734" w:rsidRDefault="00715734" w:rsidP="0071573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Se esperaba uno de los siguientes: </w:t>
            </w:r>
          </w:p>
          <w:p w14:paraId="4BF1DD7C" w14:textId="77777777" w:rsidR="00994084" w:rsidRDefault="00994084" w:rsidP="00994084">
            <w:pPr>
              <w:pStyle w:val="ListParagraph"/>
              <w:numPr>
                <w:ilvl w:val="0"/>
                <w:numId w:val="33"/>
              </w:numPr>
              <w:rPr>
                <w:lang w:eastAsia="en-US"/>
              </w:rPr>
            </w:pPr>
            <w:r>
              <w:rPr>
                <w:lang w:eastAsia="en-US"/>
              </w:rPr>
              <w:t>&lt;CADENA_TEXTO&gt;</w:t>
            </w:r>
          </w:p>
          <w:p w14:paraId="06E04D11" w14:textId="46785535" w:rsidR="00994084" w:rsidRDefault="00994084" w:rsidP="00994084">
            <w:pPr>
              <w:pStyle w:val="ListParagraph"/>
              <w:numPr>
                <w:ilvl w:val="0"/>
                <w:numId w:val="33"/>
              </w:numPr>
              <w:rPr>
                <w:lang w:eastAsia="en-US"/>
              </w:rPr>
            </w:pPr>
            <w:r>
              <w:rPr>
                <w:lang w:eastAsia="en-US"/>
              </w:rPr>
              <w:t>&lt;CARÁCTER_TEXTO&gt;</w:t>
            </w:r>
          </w:p>
          <w:p w14:paraId="68DFE345" w14:textId="328EFED5" w:rsidR="00994084" w:rsidRDefault="00994084" w:rsidP="00994084">
            <w:pPr>
              <w:pStyle w:val="ListParagraph"/>
              <w:numPr>
                <w:ilvl w:val="0"/>
                <w:numId w:val="33"/>
              </w:numPr>
              <w:rPr>
                <w:lang w:eastAsia="en-US"/>
              </w:rPr>
            </w:pPr>
            <w:r>
              <w:rPr>
                <w:lang w:eastAsia="en-US"/>
              </w:rPr>
              <w:t>&lt;NUMERO_ENTERO&gt;</w:t>
            </w:r>
          </w:p>
          <w:p w14:paraId="1A8A488E" w14:textId="0785BB22" w:rsidR="00994084" w:rsidRDefault="00994084" w:rsidP="00994084">
            <w:pPr>
              <w:pStyle w:val="ListParagraph"/>
              <w:numPr>
                <w:ilvl w:val="0"/>
                <w:numId w:val="33"/>
              </w:numPr>
              <w:rPr>
                <w:lang w:eastAsia="en-US"/>
              </w:rPr>
            </w:pPr>
            <w:r>
              <w:rPr>
                <w:lang w:eastAsia="en-US"/>
              </w:rPr>
              <w:t>&lt;NUMERO_DECIMAL&gt;</w:t>
            </w:r>
          </w:p>
          <w:p w14:paraId="6FE9C81D" w14:textId="446A18A9" w:rsidR="00994084" w:rsidRDefault="00994084" w:rsidP="00994084">
            <w:pPr>
              <w:pStyle w:val="ListParagraph"/>
              <w:numPr>
                <w:ilvl w:val="0"/>
                <w:numId w:val="33"/>
              </w:numPr>
              <w:rPr>
                <w:lang w:eastAsia="en-US"/>
              </w:rPr>
            </w:pPr>
            <w:r>
              <w:rPr>
                <w:lang w:eastAsia="en-US"/>
              </w:rPr>
              <w:t>“Falso”</w:t>
            </w:r>
          </w:p>
          <w:p w14:paraId="0B58D746" w14:textId="77777777" w:rsidR="00994084" w:rsidRDefault="00994084" w:rsidP="00994084">
            <w:pPr>
              <w:pStyle w:val="ListParagraph"/>
              <w:numPr>
                <w:ilvl w:val="0"/>
                <w:numId w:val="33"/>
              </w:numPr>
              <w:rPr>
                <w:lang w:eastAsia="en-US"/>
              </w:rPr>
            </w:pPr>
            <w:r>
              <w:rPr>
                <w:lang w:eastAsia="en-US"/>
              </w:rPr>
              <w:t>“Verdadero”</w:t>
            </w:r>
          </w:p>
          <w:p w14:paraId="7AD801FC" w14:textId="77777777" w:rsidR="00994084" w:rsidRDefault="00994084" w:rsidP="00994084">
            <w:pPr>
              <w:pStyle w:val="ListParagraph"/>
              <w:numPr>
                <w:ilvl w:val="0"/>
                <w:numId w:val="33"/>
              </w:numPr>
              <w:rPr>
                <w:lang w:eastAsia="en-US"/>
              </w:rPr>
            </w:pPr>
            <w:r>
              <w:rPr>
                <w:lang w:eastAsia="en-US"/>
              </w:rPr>
              <w:t>“!”</w:t>
            </w:r>
          </w:p>
          <w:p w14:paraId="269CB0AD" w14:textId="77777777" w:rsidR="00994084" w:rsidRDefault="00994084" w:rsidP="00994084">
            <w:pPr>
              <w:pStyle w:val="ListParagraph"/>
              <w:numPr>
                <w:ilvl w:val="0"/>
                <w:numId w:val="33"/>
              </w:numPr>
              <w:rPr>
                <w:lang w:eastAsia="en-US"/>
              </w:rPr>
            </w:pPr>
            <w:r>
              <w:rPr>
                <w:lang w:eastAsia="en-US"/>
              </w:rPr>
              <w:t>“(“</w:t>
            </w:r>
          </w:p>
          <w:p w14:paraId="397DE8A2" w14:textId="4C1B0AA5" w:rsidR="00715734" w:rsidRPr="00715734" w:rsidRDefault="00994084" w:rsidP="00994084">
            <w:pPr>
              <w:pStyle w:val="ListParagraph"/>
              <w:numPr>
                <w:ilvl w:val="0"/>
                <w:numId w:val="33"/>
              </w:numPr>
              <w:rPr>
                <w:lang w:eastAsia="en-US"/>
              </w:rPr>
            </w:pPr>
            <w:r>
              <w:rPr>
                <w:lang w:eastAsia="en-US"/>
              </w:rPr>
              <w:t>&lt;VARIABLE&gt;</w:t>
            </w:r>
          </w:p>
        </w:tc>
      </w:tr>
      <w:tr w:rsidR="00715734" w14:paraId="64D4BDB7" w14:textId="77777777" w:rsidTr="00BF5B01">
        <w:tc>
          <w:tcPr>
            <w:tcW w:w="1123" w:type="dxa"/>
          </w:tcPr>
          <w:p w14:paraId="3F4C20CD" w14:textId="08B2B070" w:rsidR="0011334E" w:rsidRDefault="00CB3FD3" w:rsidP="0011334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217" w:type="dxa"/>
          </w:tcPr>
          <w:p w14:paraId="0BA395A5" w14:textId="70814EC0" w:rsidR="00715734" w:rsidRPr="00715734" w:rsidRDefault="00C30467" w:rsidP="00715734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Error sintáctico </w:t>
            </w:r>
          </w:p>
        </w:tc>
        <w:tc>
          <w:tcPr>
            <w:tcW w:w="1363" w:type="dxa"/>
          </w:tcPr>
          <w:p w14:paraId="1DB0929E" w14:textId="39663183" w:rsidR="00715734" w:rsidRPr="00715734" w:rsidRDefault="004E33E3" w:rsidP="00715734">
            <w:pPr>
              <w:rPr>
                <w:lang w:eastAsia="en-US"/>
              </w:rPr>
            </w:pPr>
            <w:r>
              <w:rPr>
                <w:lang w:eastAsia="en-US"/>
              </w:rPr>
              <w:t>Línea</w:t>
            </w:r>
            <w:r w:rsidR="00C30467">
              <w:rPr>
                <w:lang w:eastAsia="en-US"/>
              </w:rPr>
              <w:t xml:space="preserve"> 13, columna 32</w:t>
            </w:r>
          </w:p>
        </w:tc>
        <w:tc>
          <w:tcPr>
            <w:tcW w:w="1671" w:type="dxa"/>
          </w:tcPr>
          <w:p w14:paraId="19F5694E" w14:textId="2EBED332" w:rsidR="00715734" w:rsidRPr="00715734" w:rsidRDefault="00C30467" w:rsidP="00715734">
            <w:pPr>
              <w:rPr>
                <w:lang w:eastAsia="en-US"/>
              </w:rPr>
            </w:pPr>
            <w:r>
              <w:rPr>
                <w:lang w:eastAsia="en-US"/>
              </w:rPr>
              <w:t>Mientras</w:t>
            </w:r>
          </w:p>
        </w:tc>
        <w:tc>
          <w:tcPr>
            <w:tcW w:w="1671" w:type="dxa"/>
          </w:tcPr>
          <w:p w14:paraId="76D587C2" w14:textId="7D84AA88" w:rsidR="00715734" w:rsidRPr="00715734" w:rsidRDefault="00C30467" w:rsidP="00715734">
            <w:pPr>
              <w:rPr>
                <w:lang w:eastAsia="en-US"/>
              </w:rPr>
            </w:pPr>
            <w:r>
              <w:rPr>
                <w:lang w:eastAsia="en-US"/>
              </w:rPr>
              <w:t>Se encontró el símbolo “Mientras”</w:t>
            </w:r>
          </w:p>
        </w:tc>
        <w:tc>
          <w:tcPr>
            <w:tcW w:w="3484" w:type="dxa"/>
          </w:tcPr>
          <w:p w14:paraId="47163702" w14:textId="77777777" w:rsidR="00715734" w:rsidRDefault="00C30467" w:rsidP="00715734">
            <w:pPr>
              <w:rPr>
                <w:lang w:eastAsia="en-US"/>
              </w:rPr>
            </w:pPr>
            <w:r>
              <w:rPr>
                <w:lang w:eastAsia="en-US"/>
              </w:rPr>
              <w:t>Se esperaba uno de los siguientes:</w:t>
            </w:r>
          </w:p>
          <w:p w14:paraId="50343A97" w14:textId="09B4E36C" w:rsidR="00C30467" w:rsidRDefault="00C30467" w:rsidP="00C30467">
            <w:pPr>
              <w:pStyle w:val="ListParagraph"/>
              <w:numPr>
                <w:ilvl w:val="0"/>
                <w:numId w:val="32"/>
              </w:numPr>
              <w:rPr>
                <w:lang w:eastAsia="en-US"/>
              </w:rPr>
            </w:pPr>
            <w:r>
              <w:rPr>
                <w:lang w:eastAsia="en-US"/>
              </w:rPr>
              <w:t>“;”</w:t>
            </w:r>
          </w:p>
          <w:p w14:paraId="19603F08" w14:textId="00A74474" w:rsidR="00C30467" w:rsidRDefault="00C30467" w:rsidP="00C30467">
            <w:pPr>
              <w:pStyle w:val="ListParagraph"/>
              <w:numPr>
                <w:ilvl w:val="0"/>
                <w:numId w:val="32"/>
              </w:numPr>
              <w:rPr>
                <w:lang w:eastAsia="en-US"/>
              </w:rPr>
            </w:pPr>
            <w:r>
              <w:rPr>
                <w:lang w:eastAsia="en-US"/>
              </w:rPr>
              <w:t>“+”</w:t>
            </w:r>
          </w:p>
          <w:p w14:paraId="3EE77726" w14:textId="77777777" w:rsidR="00C30467" w:rsidRDefault="00C30467" w:rsidP="00C30467">
            <w:pPr>
              <w:pStyle w:val="ListParagraph"/>
              <w:numPr>
                <w:ilvl w:val="0"/>
                <w:numId w:val="32"/>
              </w:numPr>
              <w:rPr>
                <w:lang w:eastAsia="en-US"/>
              </w:rPr>
            </w:pPr>
            <w:r>
              <w:rPr>
                <w:lang w:eastAsia="en-US"/>
              </w:rPr>
              <w:t>“-”</w:t>
            </w:r>
          </w:p>
          <w:p w14:paraId="6C47CB44" w14:textId="177E55D0" w:rsidR="00C30467" w:rsidRDefault="00C30467" w:rsidP="00C30467">
            <w:pPr>
              <w:pStyle w:val="ListParagraph"/>
              <w:numPr>
                <w:ilvl w:val="0"/>
                <w:numId w:val="32"/>
              </w:numPr>
              <w:rPr>
                <w:lang w:eastAsia="en-US"/>
              </w:rPr>
            </w:pPr>
            <w:r>
              <w:rPr>
                <w:lang w:eastAsia="en-US"/>
              </w:rPr>
              <w:t>“*”</w:t>
            </w:r>
          </w:p>
          <w:p w14:paraId="1F4241E3" w14:textId="77777777" w:rsidR="00C30467" w:rsidRDefault="00C30467" w:rsidP="00C30467">
            <w:pPr>
              <w:pStyle w:val="ListParagraph"/>
              <w:numPr>
                <w:ilvl w:val="0"/>
                <w:numId w:val="32"/>
              </w:numPr>
              <w:rPr>
                <w:lang w:eastAsia="en-US"/>
              </w:rPr>
            </w:pPr>
            <w:r>
              <w:rPr>
                <w:lang w:eastAsia="en-US"/>
              </w:rPr>
              <w:t>“/”</w:t>
            </w:r>
          </w:p>
          <w:p w14:paraId="2C8C6DBB" w14:textId="77777777" w:rsidR="00C30467" w:rsidRDefault="00C30467" w:rsidP="00C30467">
            <w:pPr>
              <w:pStyle w:val="ListParagraph"/>
              <w:numPr>
                <w:ilvl w:val="0"/>
                <w:numId w:val="32"/>
              </w:numPr>
              <w:rPr>
                <w:lang w:eastAsia="en-US"/>
              </w:rPr>
            </w:pPr>
            <w:r>
              <w:rPr>
                <w:lang w:eastAsia="en-US"/>
              </w:rPr>
              <w:t>“%”</w:t>
            </w:r>
          </w:p>
          <w:p w14:paraId="15DB4646" w14:textId="77777777" w:rsidR="00C30467" w:rsidRDefault="00C30467" w:rsidP="00C30467">
            <w:pPr>
              <w:pStyle w:val="ListParagraph"/>
              <w:numPr>
                <w:ilvl w:val="0"/>
                <w:numId w:val="32"/>
              </w:numPr>
              <w:rPr>
                <w:lang w:eastAsia="en-US"/>
              </w:rPr>
            </w:pPr>
            <w:r>
              <w:rPr>
                <w:lang w:eastAsia="en-US"/>
              </w:rPr>
              <w:t>“| |”</w:t>
            </w:r>
          </w:p>
          <w:p w14:paraId="737E8457" w14:textId="5EEF6BEA" w:rsidR="00C30467" w:rsidRDefault="00C30467" w:rsidP="00C30467">
            <w:pPr>
              <w:pStyle w:val="ListParagraph"/>
              <w:numPr>
                <w:ilvl w:val="0"/>
                <w:numId w:val="32"/>
              </w:numPr>
              <w:rPr>
                <w:lang w:eastAsia="en-US"/>
              </w:rPr>
            </w:pPr>
            <w:r>
              <w:rPr>
                <w:lang w:eastAsia="en-US"/>
              </w:rPr>
              <w:t>“==”</w:t>
            </w:r>
          </w:p>
          <w:p w14:paraId="67984867" w14:textId="77777777" w:rsidR="00C30467" w:rsidRDefault="00C30467" w:rsidP="00C30467">
            <w:pPr>
              <w:pStyle w:val="ListParagraph"/>
              <w:numPr>
                <w:ilvl w:val="0"/>
                <w:numId w:val="32"/>
              </w:numPr>
              <w:rPr>
                <w:lang w:eastAsia="en-US"/>
              </w:rPr>
            </w:pPr>
            <w:r>
              <w:rPr>
                <w:lang w:eastAsia="en-US"/>
              </w:rPr>
              <w:t>“!=”</w:t>
            </w:r>
          </w:p>
          <w:p w14:paraId="6C476361" w14:textId="77777777" w:rsidR="00C30467" w:rsidRDefault="00C30467" w:rsidP="00C30467">
            <w:pPr>
              <w:pStyle w:val="ListParagraph"/>
              <w:numPr>
                <w:ilvl w:val="0"/>
                <w:numId w:val="32"/>
              </w:numPr>
              <w:rPr>
                <w:lang w:eastAsia="en-US"/>
              </w:rPr>
            </w:pPr>
            <w:r>
              <w:rPr>
                <w:lang w:eastAsia="en-US"/>
              </w:rPr>
              <w:t>“&gt;”</w:t>
            </w:r>
          </w:p>
          <w:p w14:paraId="44271F25" w14:textId="77777777" w:rsidR="00C30467" w:rsidRDefault="00C30467" w:rsidP="00C30467">
            <w:pPr>
              <w:pStyle w:val="ListParagraph"/>
              <w:numPr>
                <w:ilvl w:val="0"/>
                <w:numId w:val="32"/>
              </w:numPr>
              <w:rPr>
                <w:lang w:eastAsia="en-US"/>
              </w:rPr>
            </w:pPr>
            <w:r>
              <w:rPr>
                <w:lang w:eastAsia="en-US"/>
              </w:rPr>
              <w:t>“&lt;”</w:t>
            </w:r>
          </w:p>
          <w:p w14:paraId="45CFC418" w14:textId="77777777" w:rsidR="00C30467" w:rsidRDefault="00C30467" w:rsidP="00C30467">
            <w:pPr>
              <w:pStyle w:val="ListParagraph"/>
              <w:numPr>
                <w:ilvl w:val="0"/>
                <w:numId w:val="32"/>
              </w:numPr>
              <w:rPr>
                <w:lang w:eastAsia="en-US"/>
              </w:rPr>
            </w:pPr>
            <w:r>
              <w:rPr>
                <w:lang w:eastAsia="en-US"/>
              </w:rPr>
              <w:t>“&gt;=”</w:t>
            </w:r>
          </w:p>
          <w:p w14:paraId="78C6270B" w14:textId="337740D4" w:rsidR="00715734" w:rsidRPr="00715734" w:rsidRDefault="00C30467" w:rsidP="00C30467">
            <w:pPr>
              <w:pStyle w:val="ListParagraph"/>
              <w:numPr>
                <w:ilvl w:val="0"/>
                <w:numId w:val="32"/>
              </w:numPr>
              <w:rPr>
                <w:lang w:eastAsia="en-US"/>
              </w:rPr>
            </w:pPr>
            <w:r>
              <w:rPr>
                <w:lang w:eastAsia="en-US"/>
              </w:rPr>
              <w:t>“&lt;=”</w:t>
            </w:r>
          </w:p>
        </w:tc>
      </w:tr>
      <w:tr w:rsidR="0011334E" w14:paraId="43FAFDA6" w14:textId="77777777" w:rsidTr="00BF5B01">
        <w:tc>
          <w:tcPr>
            <w:tcW w:w="1123" w:type="dxa"/>
          </w:tcPr>
          <w:p w14:paraId="6CB667CD" w14:textId="684D37D2" w:rsidR="0011334E" w:rsidRDefault="00CB3FD3" w:rsidP="0011334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217" w:type="dxa"/>
          </w:tcPr>
          <w:p w14:paraId="2CB906C1" w14:textId="5E46170A" w:rsidR="0011334E" w:rsidRDefault="005D466B" w:rsidP="0011334E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Error sintáctico </w:t>
            </w:r>
          </w:p>
        </w:tc>
        <w:tc>
          <w:tcPr>
            <w:tcW w:w="1363" w:type="dxa"/>
          </w:tcPr>
          <w:p w14:paraId="5144E783" w14:textId="3ED25137" w:rsidR="0011334E" w:rsidRDefault="005D466B" w:rsidP="0011334E">
            <w:pPr>
              <w:rPr>
                <w:lang w:eastAsia="en-US"/>
              </w:rPr>
            </w:pPr>
            <w:r>
              <w:rPr>
                <w:lang w:eastAsia="en-US"/>
              </w:rPr>
              <w:t>Línea 19, columna 9</w:t>
            </w:r>
          </w:p>
        </w:tc>
        <w:tc>
          <w:tcPr>
            <w:tcW w:w="1671" w:type="dxa"/>
          </w:tcPr>
          <w:p w14:paraId="5B727EC7" w14:textId="7CBC3302" w:rsidR="0011334E" w:rsidRDefault="005D466B" w:rsidP="0011334E">
            <w:pPr>
              <w:rPr>
                <w:lang w:eastAsia="en-US"/>
              </w:rPr>
            </w:pPr>
            <w:r>
              <w:rPr>
                <w:lang w:eastAsia="en-US"/>
              </w:rPr>
              <w:t>&lt;VARIABLE&gt;</w:t>
            </w:r>
          </w:p>
        </w:tc>
        <w:tc>
          <w:tcPr>
            <w:tcW w:w="1671" w:type="dxa"/>
          </w:tcPr>
          <w:p w14:paraId="5276919A" w14:textId="538B0FBC" w:rsidR="0011334E" w:rsidRDefault="005D466B" w:rsidP="0011334E">
            <w:pPr>
              <w:rPr>
                <w:lang w:eastAsia="en-US"/>
              </w:rPr>
            </w:pPr>
            <w:r>
              <w:rPr>
                <w:lang w:eastAsia="en-US"/>
              </w:rPr>
              <w:t>Se encontró el símbolo &lt;VARIABLE&gt;</w:t>
            </w:r>
          </w:p>
        </w:tc>
        <w:tc>
          <w:tcPr>
            <w:tcW w:w="3484" w:type="dxa"/>
          </w:tcPr>
          <w:p w14:paraId="6E9EC373" w14:textId="77777777" w:rsidR="0011334E" w:rsidRDefault="005D466B" w:rsidP="0011334E">
            <w:pPr>
              <w:rPr>
                <w:lang w:eastAsia="en-US"/>
              </w:rPr>
            </w:pPr>
            <w:r>
              <w:rPr>
                <w:lang w:eastAsia="en-US"/>
              </w:rPr>
              <w:t>Se esperaba uno de los siguientes:</w:t>
            </w:r>
          </w:p>
          <w:p w14:paraId="4EDA2A63" w14:textId="20573DE8" w:rsidR="005D466B" w:rsidRDefault="005D466B" w:rsidP="005D466B">
            <w:pPr>
              <w:pStyle w:val="ListParagraph"/>
              <w:numPr>
                <w:ilvl w:val="0"/>
                <w:numId w:val="34"/>
              </w:numPr>
              <w:rPr>
                <w:lang w:eastAsia="en-US"/>
              </w:rPr>
            </w:pPr>
            <w:r>
              <w:rPr>
                <w:lang w:eastAsia="en-US"/>
              </w:rPr>
              <w:t>&lt;CADENA_TEXTO&gt;</w:t>
            </w:r>
          </w:p>
          <w:p w14:paraId="3401B5CE" w14:textId="10C6B79D" w:rsidR="005D466B" w:rsidRDefault="005D466B" w:rsidP="005D466B">
            <w:pPr>
              <w:pStyle w:val="ListParagraph"/>
              <w:numPr>
                <w:ilvl w:val="0"/>
                <w:numId w:val="34"/>
              </w:numPr>
              <w:rPr>
                <w:lang w:eastAsia="en-US"/>
              </w:rPr>
            </w:pPr>
            <w:r>
              <w:rPr>
                <w:lang w:eastAsia="en-US"/>
              </w:rPr>
              <w:t>&lt;CARÁCTER_TEXTO&gt;</w:t>
            </w:r>
          </w:p>
          <w:p w14:paraId="30E592AC" w14:textId="36DC3308" w:rsidR="005D466B" w:rsidRDefault="005D466B" w:rsidP="005D466B">
            <w:pPr>
              <w:pStyle w:val="ListParagraph"/>
              <w:numPr>
                <w:ilvl w:val="0"/>
                <w:numId w:val="34"/>
              </w:numPr>
              <w:rPr>
                <w:lang w:eastAsia="en-US"/>
              </w:rPr>
            </w:pPr>
            <w:r>
              <w:rPr>
                <w:lang w:eastAsia="en-US"/>
              </w:rPr>
              <w:t>&lt;NUMERO_ENTERO&gt;</w:t>
            </w:r>
          </w:p>
          <w:p w14:paraId="17049C96" w14:textId="503B8532" w:rsidR="005D466B" w:rsidRDefault="005D466B" w:rsidP="005D466B">
            <w:pPr>
              <w:pStyle w:val="ListParagraph"/>
              <w:numPr>
                <w:ilvl w:val="0"/>
                <w:numId w:val="34"/>
              </w:numPr>
              <w:rPr>
                <w:lang w:eastAsia="en-US"/>
              </w:rPr>
            </w:pPr>
            <w:r>
              <w:rPr>
                <w:lang w:eastAsia="en-US"/>
              </w:rPr>
              <w:t>&lt;NUMERO_DECIMAL&gt;</w:t>
            </w:r>
          </w:p>
          <w:p w14:paraId="23EC53AE" w14:textId="5F171B22" w:rsidR="005D466B" w:rsidRDefault="005D466B" w:rsidP="005D466B">
            <w:pPr>
              <w:pStyle w:val="ListParagraph"/>
              <w:numPr>
                <w:ilvl w:val="0"/>
                <w:numId w:val="34"/>
              </w:numPr>
              <w:rPr>
                <w:lang w:eastAsia="en-US"/>
              </w:rPr>
            </w:pPr>
            <w:r>
              <w:rPr>
                <w:lang w:eastAsia="en-US"/>
              </w:rPr>
              <w:t>“Falso”</w:t>
            </w:r>
          </w:p>
          <w:p w14:paraId="29BC9DB5" w14:textId="1F0681B4" w:rsidR="0011334E" w:rsidRDefault="005D466B" w:rsidP="005D466B">
            <w:pPr>
              <w:pStyle w:val="ListParagraph"/>
              <w:numPr>
                <w:ilvl w:val="0"/>
                <w:numId w:val="34"/>
              </w:numPr>
              <w:rPr>
                <w:lang w:eastAsia="en-US"/>
              </w:rPr>
            </w:pPr>
            <w:r>
              <w:rPr>
                <w:lang w:eastAsia="en-US"/>
              </w:rPr>
              <w:t>“Verdadero”</w:t>
            </w:r>
          </w:p>
        </w:tc>
      </w:tr>
      <w:tr w:rsidR="00CE04B2" w14:paraId="520D6FCF" w14:textId="77777777" w:rsidTr="00BF5B01">
        <w:tc>
          <w:tcPr>
            <w:tcW w:w="1123" w:type="dxa"/>
          </w:tcPr>
          <w:p w14:paraId="76954DD5" w14:textId="3E505E04" w:rsidR="0011334E" w:rsidRDefault="005B25D8" w:rsidP="0011334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217" w:type="dxa"/>
          </w:tcPr>
          <w:p w14:paraId="21AF8F82" w14:textId="2A4F89D3" w:rsidR="00CE04B2" w:rsidRDefault="005B25D8" w:rsidP="00715734">
            <w:pPr>
              <w:rPr>
                <w:lang w:eastAsia="en-US"/>
              </w:rPr>
            </w:pPr>
            <w:r>
              <w:rPr>
                <w:lang w:eastAsia="en-US"/>
              </w:rPr>
              <w:t>Error sintáctico</w:t>
            </w:r>
          </w:p>
        </w:tc>
        <w:tc>
          <w:tcPr>
            <w:tcW w:w="1363" w:type="dxa"/>
          </w:tcPr>
          <w:p w14:paraId="672143A5" w14:textId="5D7DC430" w:rsidR="00CE04B2" w:rsidRDefault="005B25D8" w:rsidP="00715734">
            <w:pPr>
              <w:rPr>
                <w:lang w:eastAsia="en-US"/>
              </w:rPr>
            </w:pPr>
            <w:r>
              <w:rPr>
                <w:lang w:eastAsia="en-US"/>
              </w:rPr>
              <w:t>Línea 1, columna 1</w:t>
            </w:r>
          </w:p>
        </w:tc>
        <w:tc>
          <w:tcPr>
            <w:tcW w:w="1671" w:type="dxa"/>
          </w:tcPr>
          <w:p w14:paraId="022CED7B" w14:textId="6B4B588E" w:rsidR="00CE04B2" w:rsidRDefault="005B25D8" w:rsidP="00AF5DE7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Fin</w:t>
            </w:r>
          </w:p>
        </w:tc>
        <w:tc>
          <w:tcPr>
            <w:tcW w:w="1671" w:type="dxa"/>
          </w:tcPr>
          <w:p w14:paraId="109F47AD" w14:textId="55BB187D" w:rsidR="00CE04B2" w:rsidRDefault="005B25D8" w:rsidP="00715734">
            <w:pPr>
              <w:rPr>
                <w:lang w:eastAsia="en-US"/>
              </w:rPr>
            </w:pPr>
            <w:r>
              <w:rPr>
                <w:lang w:eastAsia="en-US"/>
              </w:rPr>
              <w:t>Se encontró el símbolo “Fin”</w:t>
            </w:r>
          </w:p>
        </w:tc>
        <w:tc>
          <w:tcPr>
            <w:tcW w:w="3484" w:type="dxa"/>
          </w:tcPr>
          <w:p w14:paraId="7A35F0C9" w14:textId="77777777" w:rsidR="00332603" w:rsidRDefault="005B25D8" w:rsidP="0011334E">
            <w:pPr>
              <w:rPr>
                <w:lang w:eastAsia="en-US"/>
              </w:rPr>
            </w:pPr>
            <w:r>
              <w:rPr>
                <w:lang w:eastAsia="en-US"/>
              </w:rPr>
              <w:t>Se esperaba uno de los siguientes:</w:t>
            </w:r>
          </w:p>
          <w:p w14:paraId="692DC668" w14:textId="77777777" w:rsidR="005B25D8" w:rsidRDefault="005B25D8" w:rsidP="005B25D8">
            <w:pPr>
              <w:pStyle w:val="ListParagraph"/>
              <w:numPr>
                <w:ilvl w:val="0"/>
                <w:numId w:val="35"/>
              </w:numPr>
              <w:rPr>
                <w:lang w:eastAsia="en-US"/>
              </w:rPr>
            </w:pPr>
            <w:r>
              <w:rPr>
                <w:lang w:eastAsia="en-US"/>
              </w:rPr>
              <w:t>&lt;COMENTARIO&gt;</w:t>
            </w:r>
          </w:p>
          <w:p w14:paraId="489A6007" w14:textId="77777777" w:rsidR="005B25D8" w:rsidRDefault="005B25D8" w:rsidP="005B25D8">
            <w:pPr>
              <w:pStyle w:val="ListParagraph"/>
              <w:numPr>
                <w:ilvl w:val="0"/>
                <w:numId w:val="35"/>
              </w:numPr>
              <w:rPr>
                <w:lang w:eastAsia="en-US"/>
              </w:rPr>
            </w:pPr>
            <w:r>
              <w:rPr>
                <w:lang w:eastAsia="en-US"/>
              </w:rPr>
              <w:t>“Interpretar”</w:t>
            </w:r>
          </w:p>
          <w:p w14:paraId="7F1F8003" w14:textId="77777777" w:rsidR="005B25D8" w:rsidRDefault="005B25D8" w:rsidP="005B25D8">
            <w:pPr>
              <w:pStyle w:val="ListParagraph"/>
              <w:numPr>
                <w:ilvl w:val="0"/>
                <w:numId w:val="35"/>
              </w:numPr>
              <w:rPr>
                <w:lang w:eastAsia="en-US"/>
              </w:rPr>
            </w:pPr>
            <w:r>
              <w:rPr>
                <w:lang w:eastAsia="en-US"/>
              </w:rPr>
              <w:t>“Escribir”</w:t>
            </w:r>
          </w:p>
          <w:p w14:paraId="53296197" w14:textId="03C38705" w:rsidR="005B25D8" w:rsidRDefault="005B25D8" w:rsidP="005B25D8">
            <w:pPr>
              <w:pStyle w:val="ListParagraph"/>
              <w:numPr>
                <w:ilvl w:val="0"/>
                <w:numId w:val="35"/>
              </w:numPr>
              <w:rPr>
                <w:lang w:eastAsia="en-US"/>
              </w:rPr>
            </w:pPr>
            <w:r>
              <w:rPr>
                <w:lang w:eastAsia="en-US"/>
              </w:rPr>
              <w:t>"Establecer"</w:t>
            </w:r>
          </w:p>
          <w:p w14:paraId="4301DEC3" w14:textId="77777777" w:rsidR="005B25D8" w:rsidRDefault="005B25D8" w:rsidP="005B25D8">
            <w:pPr>
              <w:pStyle w:val="ListParagraph"/>
              <w:numPr>
                <w:ilvl w:val="0"/>
                <w:numId w:val="35"/>
              </w:numPr>
              <w:rPr>
                <w:lang w:eastAsia="en-US"/>
              </w:rPr>
            </w:pPr>
            <w:r>
              <w:rPr>
                <w:lang w:eastAsia="en-US"/>
              </w:rPr>
              <w:t>"Para"</w:t>
            </w:r>
          </w:p>
          <w:p w14:paraId="465E60AB" w14:textId="77777777" w:rsidR="005B25D8" w:rsidRDefault="005B25D8" w:rsidP="005B25D8">
            <w:pPr>
              <w:pStyle w:val="ListParagraph"/>
              <w:numPr>
                <w:ilvl w:val="0"/>
                <w:numId w:val="35"/>
              </w:numPr>
              <w:rPr>
                <w:lang w:eastAsia="en-US"/>
              </w:rPr>
            </w:pPr>
            <w:r>
              <w:rPr>
                <w:lang w:eastAsia="en-US"/>
              </w:rPr>
              <w:t>"Mientras"</w:t>
            </w:r>
          </w:p>
          <w:p w14:paraId="2088E06C" w14:textId="77777777" w:rsidR="005B25D8" w:rsidRDefault="005B25D8" w:rsidP="005B25D8">
            <w:pPr>
              <w:pStyle w:val="ListParagraph"/>
              <w:numPr>
                <w:ilvl w:val="0"/>
                <w:numId w:val="35"/>
              </w:numPr>
              <w:rPr>
                <w:lang w:eastAsia="en-US"/>
              </w:rPr>
            </w:pPr>
            <w:r>
              <w:rPr>
                <w:lang w:eastAsia="en-US"/>
              </w:rPr>
              <w:t>"Repetir"</w:t>
            </w:r>
          </w:p>
          <w:p w14:paraId="675E9190" w14:textId="77777777" w:rsidR="005B25D8" w:rsidRDefault="005B25D8" w:rsidP="005B25D8">
            <w:pPr>
              <w:pStyle w:val="ListParagraph"/>
              <w:numPr>
                <w:ilvl w:val="0"/>
                <w:numId w:val="35"/>
              </w:numPr>
              <w:rPr>
                <w:lang w:eastAsia="en-US"/>
              </w:rPr>
            </w:pPr>
            <w:r>
              <w:rPr>
                <w:lang w:eastAsia="en-US"/>
              </w:rPr>
              <w:t>"Si"</w:t>
            </w:r>
          </w:p>
          <w:p w14:paraId="44128996" w14:textId="77777777" w:rsidR="005B25D8" w:rsidRDefault="005B25D8" w:rsidP="005B25D8">
            <w:pPr>
              <w:pStyle w:val="ListParagraph"/>
              <w:numPr>
                <w:ilvl w:val="0"/>
                <w:numId w:val="35"/>
              </w:numPr>
              <w:rPr>
                <w:lang w:eastAsia="en-US"/>
              </w:rPr>
            </w:pPr>
            <w:r>
              <w:rPr>
                <w:lang w:eastAsia="en-US"/>
              </w:rPr>
              <w:t>"Conforme"</w:t>
            </w:r>
          </w:p>
          <w:p w14:paraId="498D6FF9" w14:textId="21E4233B" w:rsidR="00CE04B2" w:rsidRDefault="005B25D8" w:rsidP="005B25D8">
            <w:pPr>
              <w:pStyle w:val="ListParagraph"/>
              <w:numPr>
                <w:ilvl w:val="0"/>
                <w:numId w:val="35"/>
              </w:numPr>
              <w:rPr>
                <w:lang w:eastAsia="en-US"/>
              </w:rPr>
            </w:pPr>
            <w:r>
              <w:rPr>
                <w:lang w:eastAsia="en-US"/>
              </w:rPr>
              <w:t>&lt;VARIABLE&gt;</w:t>
            </w:r>
          </w:p>
        </w:tc>
      </w:tr>
    </w:tbl>
    <w:p w14:paraId="300108DC" w14:textId="65217879" w:rsidR="00AD34C5" w:rsidRPr="00F03998" w:rsidRDefault="00AD34C5" w:rsidP="00715734">
      <w:pPr>
        <w:rPr>
          <w:lang w:eastAsia="en-US"/>
        </w:rPr>
      </w:pPr>
    </w:p>
    <w:sectPr w:rsidR="00AD34C5" w:rsidRPr="00F03998" w:rsidSect="00506ADB">
      <w:headerReference w:type="default" r:id="rId16"/>
      <w:footerReference w:type="default" r:id="rId17"/>
      <w:pgSz w:w="12240" w:h="15840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56395" w14:textId="77777777" w:rsidR="00C86327" w:rsidRDefault="00C86327" w:rsidP="00977F7B">
      <w:pPr>
        <w:spacing w:after="0" w:line="240" w:lineRule="auto"/>
      </w:pPr>
      <w:r>
        <w:separator/>
      </w:r>
    </w:p>
  </w:endnote>
  <w:endnote w:type="continuationSeparator" w:id="0">
    <w:p w14:paraId="3B135006" w14:textId="77777777" w:rsidR="00C86327" w:rsidRDefault="00C86327" w:rsidP="00977F7B">
      <w:pPr>
        <w:spacing w:after="0" w:line="240" w:lineRule="auto"/>
      </w:pPr>
      <w:r>
        <w:continuationSeparator/>
      </w:r>
    </w:p>
  </w:endnote>
  <w:endnote w:type="continuationNotice" w:id="1">
    <w:p w14:paraId="4EF1140A" w14:textId="77777777" w:rsidR="00993E86" w:rsidRDefault="00993E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Amasis MT Pro Medium">
    <w:altName w:val="Cambria"/>
    <w:charset w:val="00"/>
    <w:family w:val="roman"/>
    <w:pitch w:val="variable"/>
    <w:sig w:usb0="A00000AF" w:usb1="4000205B" w:usb2="00000000" w:usb3="00000000" w:csb0="00000093" w:csb1="00000000"/>
  </w:font>
  <w:font w:name="Amasis MT Pro">
    <w:altName w:val="Cambria"/>
    <w:charset w:val="00"/>
    <w:family w:val="roman"/>
    <w:pitch w:val="variable"/>
    <w:sig w:usb0="A00000A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0BB8B" w14:textId="77777777" w:rsidR="00C33929" w:rsidRDefault="00C33929">
    <w:pPr>
      <w:pStyle w:val="Footer"/>
      <w:jc w:val="right"/>
    </w:pPr>
  </w:p>
  <w:p w14:paraId="2287806A" w14:textId="6DA26FF0" w:rsidR="00F75697" w:rsidRDefault="00F756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49F7A" w14:textId="77777777" w:rsidR="00506ADB" w:rsidRDefault="00506ADB">
    <w:pPr>
      <w:pStyle w:val="Footer"/>
      <w:jc w:val="right"/>
    </w:pPr>
  </w:p>
  <w:p w14:paraId="08B6E3BD" w14:textId="77777777" w:rsidR="00506ADB" w:rsidRDefault="00506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6B5AA" w14:textId="77777777" w:rsidR="00C86327" w:rsidRDefault="00C86327" w:rsidP="00977F7B">
      <w:pPr>
        <w:spacing w:after="0" w:line="240" w:lineRule="auto"/>
      </w:pPr>
      <w:r>
        <w:separator/>
      </w:r>
    </w:p>
  </w:footnote>
  <w:footnote w:type="continuationSeparator" w:id="0">
    <w:p w14:paraId="3E2330C7" w14:textId="77777777" w:rsidR="00C86327" w:rsidRDefault="00C86327" w:rsidP="00977F7B">
      <w:pPr>
        <w:spacing w:after="0" w:line="240" w:lineRule="auto"/>
      </w:pPr>
      <w:r>
        <w:continuationSeparator/>
      </w:r>
    </w:p>
  </w:footnote>
  <w:footnote w:type="continuationNotice" w:id="1">
    <w:p w14:paraId="6205E336" w14:textId="77777777" w:rsidR="00993E86" w:rsidRDefault="00993E8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5E99A" w14:textId="77777777" w:rsidR="00506ADB" w:rsidRDefault="00506ADB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z86/XR+kvX363" int2:id="3ORi3afA">
      <int2:state int2:value="Rejected" int2:type="AugLoop_Text_Critique"/>
    </int2:textHash>
    <int2:textHash int2:hashCode="l8AKcBtrhE9RwH" int2:id="eis1Tsv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92pt;height:192pt" o:bullet="t">
        <v:imagedata r:id="rId1" o:title="code-not-equal-variant"/>
      </v:shape>
    </w:pict>
  </w:numPicBullet>
  <w:numPicBullet w:numPicBulletId="1">
    <w:pict>
      <v:shape w14:anchorId="5647B7EE" id="_x0000_i1026" type="#_x0000_t75" style="width:192pt;height:192pt" o:bullet="t">
        <v:imagedata r:id="rId2" o:title="language-java"/>
      </v:shape>
    </w:pict>
  </w:numPicBullet>
  <w:abstractNum w:abstractNumId="0" w15:restartNumberingAfterBreak="0">
    <w:nsid w:val="00125B36"/>
    <w:multiLevelType w:val="hybridMultilevel"/>
    <w:tmpl w:val="BE3EE968"/>
    <w:lvl w:ilvl="0" w:tplc="63C266D8">
      <w:start w:val="1"/>
      <w:numFmt w:val="decimal"/>
      <w:lvlText w:val="Paso %1."/>
      <w:lvlJc w:val="right"/>
      <w:pPr>
        <w:ind w:left="180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F96B73"/>
    <w:multiLevelType w:val="hybridMultilevel"/>
    <w:tmpl w:val="CD1E9B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24C66"/>
    <w:multiLevelType w:val="hybridMultilevel"/>
    <w:tmpl w:val="504CF3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80E23"/>
    <w:multiLevelType w:val="hybridMultilevel"/>
    <w:tmpl w:val="FD822EC4"/>
    <w:lvl w:ilvl="0" w:tplc="D8BE9D1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A67CE"/>
    <w:multiLevelType w:val="hybridMultilevel"/>
    <w:tmpl w:val="1756B3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308C6"/>
    <w:multiLevelType w:val="hybridMultilevel"/>
    <w:tmpl w:val="9D4AC8F6"/>
    <w:lvl w:ilvl="0" w:tplc="CEF4E6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37069"/>
    <w:multiLevelType w:val="hybridMultilevel"/>
    <w:tmpl w:val="C5F85920"/>
    <w:lvl w:ilvl="0" w:tplc="AC62ACA4">
      <w:start w:val="1"/>
      <w:numFmt w:val="decimal"/>
      <w:lvlText w:val="Paso %1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92A39"/>
    <w:multiLevelType w:val="hybridMultilevel"/>
    <w:tmpl w:val="8F0ADDF2"/>
    <w:lvl w:ilvl="0" w:tplc="F19A54A0">
      <w:start w:val="1"/>
      <w:numFmt w:val="decimal"/>
      <w:lvlText w:val="Paso %1."/>
      <w:lvlJc w:val="right"/>
      <w:pPr>
        <w:ind w:left="1427" w:hanging="360"/>
      </w:pPr>
      <w:rPr>
        <w:rFonts w:hint="default"/>
        <w:b/>
        <w:bCs/>
      </w:rPr>
    </w:lvl>
    <w:lvl w:ilvl="1" w:tplc="080A0019">
      <w:start w:val="1"/>
      <w:numFmt w:val="lowerLetter"/>
      <w:lvlText w:val="%2."/>
      <w:lvlJc w:val="left"/>
      <w:pPr>
        <w:ind w:left="2147" w:hanging="360"/>
      </w:pPr>
    </w:lvl>
    <w:lvl w:ilvl="2" w:tplc="080A001B" w:tentative="1">
      <w:start w:val="1"/>
      <w:numFmt w:val="lowerRoman"/>
      <w:lvlText w:val="%3."/>
      <w:lvlJc w:val="right"/>
      <w:pPr>
        <w:ind w:left="2867" w:hanging="180"/>
      </w:pPr>
    </w:lvl>
    <w:lvl w:ilvl="3" w:tplc="080A000F" w:tentative="1">
      <w:start w:val="1"/>
      <w:numFmt w:val="decimal"/>
      <w:lvlText w:val="%4."/>
      <w:lvlJc w:val="left"/>
      <w:pPr>
        <w:ind w:left="3587" w:hanging="360"/>
      </w:pPr>
    </w:lvl>
    <w:lvl w:ilvl="4" w:tplc="080A0019" w:tentative="1">
      <w:start w:val="1"/>
      <w:numFmt w:val="lowerLetter"/>
      <w:lvlText w:val="%5."/>
      <w:lvlJc w:val="left"/>
      <w:pPr>
        <w:ind w:left="4307" w:hanging="360"/>
      </w:pPr>
    </w:lvl>
    <w:lvl w:ilvl="5" w:tplc="080A001B" w:tentative="1">
      <w:start w:val="1"/>
      <w:numFmt w:val="lowerRoman"/>
      <w:lvlText w:val="%6."/>
      <w:lvlJc w:val="right"/>
      <w:pPr>
        <w:ind w:left="5027" w:hanging="180"/>
      </w:pPr>
    </w:lvl>
    <w:lvl w:ilvl="6" w:tplc="080A000F" w:tentative="1">
      <w:start w:val="1"/>
      <w:numFmt w:val="decimal"/>
      <w:lvlText w:val="%7."/>
      <w:lvlJc w:val="left"/>
      <w:pPr>
        <w:ind w:left="5747" w:hanging="360"/>
      </w:pPr>
    </w:lvl>
    <w:lvl w:ilvl="7" w:tplc="080A0019" w:tentative="1">
      <w:start w:val="1"/>
      <w:numFmt w:val="lowerLetter"/>
      <w:lvlText w:val="%8."/>
      <w:lvlJc w:val="left"/>
      <w:pPr>
        <w:ind w:left="6467" w:hanging="360"/>
      </w:pPr>
    </w:lvl>
    <w:lvl w:ilvl="8" w:tplc="080A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8" w15:restartNumberingAfterBreak="0">
    <w:nsid w:val="158A0D36"/>
    <w:multiLevelType w:val="hybridMultilevel"/>
    <w:tmpl w:val="286ADDE8"/>
    <w:lvl w:ilvl="0" w:tplc="CEF4E6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A46FBF"/>
    <w:multiLevelType w:val="hybridMultilevel"/>
    <w:tmpl w:val="5E462D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877865"/>
    <w:multiLevelType w:val="hybridMultilevel"/>
    <w:tmpl w:val="399451C8"/>
    <w:lvl w:ilvl="0" w:tplc="D8BE9D1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486439"/>
    <w:multiLevelType w:val="hybridMultilevel"/>
    <w:tmpl w:val="5D76F7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F41810"/>
    <w:multiLevelType w:val="hybridMultilevel"/>
    <w:tmpl w:val="31F295D0"/>
    <w:lvl w:ilvl="0" w:tplc="37807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D8BE9D16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51A3F"/>
    <w:multiLevelType w:val="hybridMultilevel"/>
    <w:tmpl w:val="307A238A"/>
    <w:lvl w:ilvl="0" w:tplc="4A24A536">
      <w:start w:val="1"/>
      <w:numFmt w:val="decimal"/>
      <w:lvlText w:val="Paso 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42FB6"/>
    <w:multiLevelType w:val="hybridMultilevel"/>
    <w:tmpl w:val="89AA9F32"/>
    <w:lvl w:ilvl="0" w:tplc="4A24A536">
      <w:start w:val="1"/>
      <w:numFmt w:val="decimal"/>
      <w:lvlText w:val="Paso 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807234"/>
    <w:multiLevelType w:val="hybridMultilevel"/>
    <w:tmpl w:val="2AD4688E"/>
    <w:lvl w:ilvl="0" w:tplc="63C266D8">
      <w:start w:val="1"/>
      <w:numFmt w:val="decimal"/>
      <w:lvlText w:val="Paso %1."/>
      <w:lvlJc w:val="right"/>
      <w:pPr>
        <w:ind w:left="1776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339B0B79"/>
    <w:multiLevelType w:val="hybridMultilevel"/>
    <w:tmpl w:val="94CCC4A8"/>
    <w:lvl w:ilvl="0" w:tplc="D8BE9D1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0B2CA5"/>
    <w:multiLevelType w:val="multilevel"/>
    <w:tmpl w:val="D0AE52C8"/>
    <w:lvl w:ilvl="0">
      <w:start w:val="1"/>
      <w:numFmt w:val="decimal"/>
      <w:lvlText w:val="%1"/>
      <w:lvlJc w:val="left"/>
      <w:pPr>
        <w:ind w:left="406" w:hanging="40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6" w:hanging="40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81A0C3D"/>
    <w:multiLevelType w:val="hybridMultilevel"/>
    <w:tmpl w:val="79D8B4B2"/>
    <w:lvl w:ilvl="0" w:tplc="9ACCF84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0055BB"/>
    <w:multiLevelType w:val="hybridMultilevel"/>
    <w:tmpl w:val="9F3EBD06"/>
    <w:lvl w:ilvl="0" w:tplc="CD3AD4CE">
      <w:start w:val="1"/>
      <w:numFmt w:val="decimal"/>
      <w:lvlText w:val="Paso %1."/>
      <w:lvlJc w:val="right"/>
      <w:pPr>
        <w:ind w:left="1776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3A5635DB"/>
    <w:multiLevelType w:val="hybridMultilevel"/>
    <w:tmpl w:val="795C218C"/>
    <w:lvl w:ilvl="0" w:tplc="63C266D8">
      <w:start w:val="1"/>
      <w:numFmt w:val="decimal"/>
      <w:lvlText w:val="Paso %1."/>
      <w:lvlJc w:val="right"/>
      <w:pPr>
        <w:ind w:left="144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3E4D11"/>
    <w:multiLevelType w:val="hybridMultilevel"/>
    <w:tmpl w:val="6C1A85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C776A"/>
    <w:multiLevelType w:val="hybridMultilevel"/>
    <w:tmpl w:val="002253B2"/>
    <w:lvl w:ilvl="0" w:tplc="D8BE9D1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4232FE"/>
    <w:multiLevelType w:val="hybridMultilevel"/>
    <w:tmpl w:val="FB4EA9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E240AC"/>
    <w:multiLevelType w:val="hybridMultilevel"/>
    <w:tmpl w:val="8B20F1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F34DE7"/>
    <w:multiLevelType w:val="hybridMultilevel"/>
    <w:tmpl w:val="AFB8C5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EC4E20"/>
    <w:multiLevelType w:val="hybridMultilevel"/>
    <w:tmpl w:val="14D45030"/>
    <w:lvl w:ilvl="0" w:tplc="F19A54A0">
      <w:start w:val="1"/>
      <w:numFmt w:val="decimal"/>
      <w:lvlText w:val="Paso %1."/>
      <w:lvlJc w:val="right"/>
      <w:pPr>
        <w:ind w:left="1440" w:hanging="360"/>
      </w:pPr>
      <w:rPr>
        <w:rFonts w:hint="default"/>
      </w:rPr>
    </w:lvl>
    <w:lvl w:ilvl="1" w:tplc="B7D4E000">
      <w:start w:val="1"/>
      <w:numFmt w:val="decimal"/>
      <w:lvlText w:val="Paso %2."/>
      <w:lvlJc w:val="center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C33FF5"/>
    <w:multiLevelType w:val="hybridMultilevel"/>
    <w:tmpl w:val="D4AAF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077491"/>
    <w:multiLevelType w:val="hybridMultilevel"/>
    <w:tmpl w:val="3B0E14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AE7066"/>
    <w:multiLevelType w:val="hybridMultilevel"/>
    <w:tmpl w:val="7B96CAD6"/>
    <w:lvl w:ilvl="0" w:tplc="F19A54A0">
      <w:start w:val="1"/>
      <w:numFmt w:val="decimal"/>
      <w:lvlText w:val="Paso %1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82412C"/>
    <w:multiLevelType w:val="hybridMultilevel"/>
    <w:tmpl w:val="F98649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9B4E19"/>
    <w:multiLevelType w:val="hybridMultilevel"/>
    <w:tmpl w:val="74B846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AB1A14"/>
    <w:multiLevelType w:val="hybridMultilevel"/>
    <w:tmpl w:val="34644A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AB1BB7"/>
    <w:multiLevelType w:val="hybridMultilevel"/>
    <w:tmpl w:val="3BE2BB9A"/>
    <w:lvl w:ilvl="0" w:tplc="37807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F800B6"/>
    <w:multiLevelType w:val="hybridMultilevel"/>
    <w:tmpl w:val="FC002B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006237">
    <w:abstractNumId w:val="32"/>
  </w:num>
  <w:num w:numId="2" w16cid:durableId="1925141592">
    <w:abstractNumId w:val="25"/>
  </w:num>
  <w:num w:numId="3" w16cid:durableId="2102725150">
    <w:abstractNumId w:val="1"/>
  </w:num>
  <w:num w:numId="4" w16cid:durableId="1086223830">
    <w:abstractNumId w:val="14"/>
  </w:num>
  <w:num w:numId="5" w16cid:durableId="1993213409">
    <w:abstractNumId w:val="26"/>
  </w:num>
  <w:num w:numId="6" w16cid:durableId="1659074935">
    <w:abstractNumId w:val="20"/>
  </w:num>
  <w:num w:numId="7" w16cid:durableId="505292382">
    <w:abstractNumId w:val="13"/>
  </w:num>
  <w:num w:numId="8" w16cid:durableId="1241451010">
    <w:abstractNumId w:val="29"/>
  </w:num>
  <w:num w:numId="9" w16cid:durableId="409078429">
    <w:abstractNumId w:val="6"/>
  </w:num>
  <w:num w:numId="10" w16cid:durableId="363216805">
    <w:abstractNumId w:val="7"/>
  </w:num>
  <w:num w:numId="11" w16cid:durableId="456022084">
    <w:abstractNumId w:val="19"/>
  </w:num>
  <w:num w:numId="12" w16cid:durableId="2080321065">
    <w:abstractNumId w:val="15"/>
  </w:num>
  <w:num w:numId="13" w16cid:durableId="1994599023">
    <w:abstractNumId w:val="0"/>
  </w:num>
  <w:num w:numId="14" w16cid:durableId="1010831894">
    <w:abstractNumId w:val="17"/>
  </w:num>
  <w:num w:numId="15" w16cid:durableId="1863012692">
    <w:abstractNumId w:val="30"/>
  </w:num>
  <w:num w:numId="16" w16cid:durableId="2007320073">
    <w:abstractNumId w:val="27"/>
  </w:num>
  <w:num w:numId="17" w16cid:durableId="1097798544">
    <w:abstractNumId w:val="23"/>
  </w:num>
  <w:num w:numId="18" w16cid:durableId="57821659">
    <w:abstractNumId w:val="28"/>
  </w:num>
  <w:num w:numId="19" w16cid:durableId="1006978992">
    <w:abstractNumId w:val="24"/>
  </w:num>
  <w:num w:numId="20" w16cid:durableId="484399574">
    <w:abstractNumId w:val="4"/>
  </w:num>
  <w:num w:numId="21" w16cid:durableId="1085226226">
    <w:abstractNumId w:val="21"/>
  </w:num>
  <w:num w:numId="22" w16cid:durableId="1234044944">
    <w:abstractNumId w:val="2"/>
  </w:num>
  <w:num w:numId="23" w16cid:durableId="713506880">
    <w:abstractNumId w:val="11"/>
  </w:num>
  <w:num w:numId="24" w16cid:durableId="291256684">
    <w:abstractNumId w:val="34"/>
  </w:num>
  <w:num w:numId="25" w16cid:durableId="516578344">
    <w:abstractNumId w:val="9"/>
  </w:num>
  <w:num w:numId="26" w16cid:durableId="565533881">
    <w:abstractNumId w:val="33"/>
  </w:num>
  <w:num w:numId="27" w16cid:durableId="730081118">
    <w:abstractNumId w:val="31"/>
  </w:num>
  <w:num w:numId="28" w16cid:durableId="248656747">
    <w:abstractNumId w:val="5"/>
  </w:num>
  <w:num w:numId="29" w16cid:durableId="1466048074">
    <w:abstractNumId w:val="8"/>
  </w:num>
  <w:num w:numId="30" w16cid:durableId="263656893">
    <w:abstractNumId w:val="12"/>
  </w:num>
  <w:num w:numId="31" w16cid:durableId="1879900540">
    <w:abstractNumId w:val="18"/>
  </w:num>
  <w:num w:numId="32" w16cid:durableId="283077323">
    <w:abstractNumId w:val="16"/>
  </w:num>
  <w:num w:numId="33" w16cid:durableId="1273323079">
    <w:abstractNumId w:val="22"/>
  </w:num>
  <w:num w:numId="34" w16cid:durableId="1272518447">
    <w:abstractNumId w:val="3"/>
  </w:num>
  <w:num w:numId="35" w16cid:durableId="16072247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08"/>
  <w:hyphenationZone w:val="425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CA"/>
    <w:rsid w:val="000019F0"/>
    <w:rsid w:val="00002336"/>
    <w:rsid w:val="00002D01"/>
    <w:rsid w:val="00003140"/>
    <w:rsid w:val="0000673B"/>
    <w:rsid w:val="00007267"/>
    <w:rsid w:val="000109B5"/>
    <w:rsid w:val="00013B36"/>
    <w:rsid w:val="00014275"/>
    <w:rsid w:val="000149D8"/>
    <w:rsid w:val="00020152"/>
    <w:rsid w:val="000202AA"/>
    <w:rsid w:val="00020BA2"/>
    <w:rsid w:val="00021680"/>
    <w:rsid w:val="000241AE"/>
    <w:rsid w:val="00026451"/>
    <w:rsid w:val="00026854"/>
    <w:rsid w:val="00034EFB"/>
    <w:rsid w:val="00035F9D"/>
    <w:rsid w:val="000375B7"/>
    <w:rsid w:val="000431A6"/>
    <w:rsid w:val="0004471E"/>
    <w:rsid w:val="00047400"/>
    <w:rsid w:val="00050AB5"/>
    <w:rsid w:val="000510CC"/>
    <w:rsid w:val="000570ED"/>
    <w:rsid w:val="00060F98"/>
    <w:rsid w:val="0006108E"/>
    <w:rsid w:val="00061681"/>
    <w:rsid w:val="0006404F"/>
    <w:rsid w:val="000667F1"/>
    <w:rsid w:val="000741B0"/>
    <w:rsid w:val="00074A17"/>
    <w:rsid w:val="000811DA"/>
    <w:rsid w:val="0008462C"/>
    <w:rsid w:val="000858C0"/>
    <w:rsid w:val="000926C9"/>
    <w:rsid w:val="00094FB0"/>
    <w:rsid w:val="000950BC"/>
    <w:rsid w:val="0009534C"/>
    <w:rsid w:val="00096AB1"/>
    <w:rsid w:val="00097664"/>
    <w:rsid w:val="000A110F"/>
    <w:rsid w:val="000A204A"/>
    <w:rsid w:val="000A388C"/>
    <w:rsid w:val="000A43CA"/>
    <w:rsid w:val="000B3831"/>
    <w:rsid w:val="000B5770"/>
    <w:rsid w:val="000B7152"/>
    <w:rsid w:val="000B775F"/>
    <w:rsid w:val="000C1308"/>
    <w:rsid w:val="000C3554"/>
    <w:rsid w:val="000C433B"/>
    <w:rsid w:val="000C46A7"/>
    <w:rsid w:val="000D3C3A"/>
    <w:rsid w:val="000D7790"/>
    <w:rsid w:val="000E0B1A"/>
    <w:rsid w:val="000E0D39"/>
    <w:rsid w:val="000E2AF4"/>
    <w:rsid w:val="000F46EB"/>
    <w:rsid w:val="000F5D50"/>
    <w:rsid w:val="000F6C45"/>
    <w:rsid w:val="00103A60"/>
    <w:rsid w:val="00106739"/>
    <w:rsid w:val="0010783E"/>
    <w:rsid w:val="0011334E"/>
    <w:rsid w:val="00114E98"/>
    <w:rsid w:val="00115EB5"/>
    <w:rsid w:val="00117230"/>
    <w:rsid w:val="00117B2C"/>
    <w:rsid w:val="0012108E"/>
    <w:rsid w:val="00121493"/>
    <w:rsid w:val="00121D08"/>
    <w:rsid w:val="00121E83"/>
    <w:rsid w:val="00122640"/>
    <w:rsid w:val="00122F0D"/>
    <w:rsid w:val="001313C5"/>
    <w:rsid w:val="00135F20"/>
    <w:rsid w:val="0014143E"/>
    <w:rsid w:val="001434AF"/>
    <w:rsid w:val="0014408C"/>
    <w:rsid w:val="0014628F"/>
    <w:rsid w:val="001503CA"/>
    <w:rsid w:val="0015566B"/>
    <w:rsid w:val="0016346C"/>
    <w:rsid w:val="00164A7D"/>
    <w:rsid w:val="0016511F"/>
    <w:rsid w:val="00170830"/>
    <w:rsid w:val="00171674"/>
    <w:rsid w:val="001743B0"/>
    <w:rsid w:val="001776A8"/>
    <w:rsid w:val="001779DA"/>
    <w:rsid w:val="00177A62"/>
    <w:rsid w:val="00182B44"/>
    <w:rsid w:val="00183D78"/>
    <w:rsid w:val="001876A2"/>
    <w:rsid w:val="0019094D"/>
    <w:rsid w:val="00191C23"/>
    <w:rsid w:val="00196F53"/>
    <w:rsid w:val="00197BF8"/>
    <w:rsid w:val="001A072D"/>
    <w:rsid w:val="001A162B"/>
    <w:rsid w:val="001A3E64"/>
    <w:rsid w:val="001A462D"/>
    <w:rsid w:val="001B2815"/>
    <w:rsid w:val="001B3B8D"/>
    <w:rsid w:val="001B4589"/>
    <w:rsid w:val="001B4CD1"/>
    <w:rsid w:val="001B6952"/>
    <w:rsid w:val="001B6D06"/>
    <w:rsid w:val="001B765C"/>
    <w:rsid w:val="001C07BC"/>
    <w:rsid w:val="001C0D4E"/>
    <w:rsid w:val="001C215F"/>
    <w:rsid w:val="001C2D1C"/>
    <w:rsid w:val="001C3C08"/>
    <w:rsid w:val="001C3D57"/>
    <w:rsid w:val="001D2C2A"/>
    <w:rsid w:val="001D6276"/>
    <w:rsid w:val="001D6C37"/>
    <w:rsid w:val="001E005C"/>
    <w:rsid w:val="001E1257"/>
    <w:rsid w:val="001E131A"/>
    <w:rsid w:val="001E5308"/>
    <w:rsid w:val="001E628E"/>
    <w:rsid w:val="001F1BD1"/>
    <w:rsid w:val="001F345D"/>
    <w:rsid w:val="001F51D7"/>
    <w:rsid w:val="001F6990"/>
    <w:rsid w:val="001F7790"/>
    <w:rsid w:val="00202E25"/>
    <w:rsid w:val="00203780"/>
    <w:rsid w:val="0020479F"/>
    <w:rsid w:val="002048BF"/>
    <w:rsid w:val="00206FB9"/>
    <w:rsid w:val="00207351"/>
    <w:rsid w:val="002146E5"/>
    <w:rsid w:val="002152D1"/>
    <w:rsid w:val="00222BC2"/>
    <w:rsid w:val="00227F58"/>
    <w:rsid w:val="00241203"/>
    <w:rsid w:val="00241590"/>
    <w:rsid w:val="00242703"/>
    <w:rsid w:val="00242814"/>
    <w:rsid w:val="00243924"/>
    <w:rsid w:val="00244168"/>
    <w:rsid w:val="0025070F"/>
    <w:rsid w:val="00250FF0"/>
    <w:rsid w:val="00251DE2"/>
    <w:rsid w:val="002525B8"/>
    <w:rsid w:val="00256C0F"/>
    <w:rsid w:val="002622BC"/>
    <w:rsid w:val="00262B3A"/>
    <w:rsid w:val="002666A2"/>
    <w:rsid w:val="002704F3"/>
    <w:rsid w:val="0027107D"/>
    <w:rsid w:val="0027247C"/>
    <w:rsid w:val="00273024"/>
    <w:rsid w:val="00276478"/>
    <w:rsid w:val="0028051A"/>
    <w:rsid w:val="00284306"/>
    <w:rsid w:val="002913C1"/>
    <w:rsid w:val="00296282"/>
    <w:rsid w:val="00296990"/>
    <w:rsid w:val="00296A53"/>
    <w:rsid w:val="00297A17"/>
    <w:rsid w:val="002A1A58"/>
    <w:rsid w:val="002A5EDC"/>
    <w:rsid w:val="002A68E3"/>
    <w:rsid w:val="002B0F92"/>
    <w:rsid w:val="002B2593"/>
    <w:rsid w:val="002C28ED"/>
    <w:rsid w:val="002C2DC9"/>
    <w:rsid w:val="002C6731"/>
    <w:rsid w:val="002C7340"/>
    <w:rsid w:val="002C7E48"/>
    <w:rsid w:val="002D0BED"/>
    <w:rsid w:val="002D3041"/>
    <w:rsid w:val="002D4884"/>
    <w:rsid w:val="002D6F5E"/>
    <w:rsid w:val="002E038A"/>
    <w:rsid w:val="002E141C"/>
    <w:rsid w:val="002E24E9"/>
    <w:rsid w:val="002E27C0"/>
    <w:rsid w:val="002E54AC"/>
    <w:rsid w:val="002E5819"/>
    <w:rsid w:val="002E6B7A"/>
    <w:rsid w:val="002F3C45"/>
    <w:rsid w:val="00303F0E"/>
    <w:rsid w:val="00307414"/>
    <w:rsid w:val="00310F77"/>
    <w:rsid w:val="00312D67"/>
    <w:rsid w:val="00314BBF"/>
    <w:rsid w:val="003151AD"/>
    <w:rsid w:val="00315A80"/>
    <w:rsid w:val="00316896"/>
    <w:rsid w:val="00323AC9"/>
    <w:rsid w:val="00323BF5"/>
    <w:rsid w:val="00325192"/>
    <w:rsid w:val="00325CC8"/>
    <w:rsid w:val="0032627C"/>
    <w:rsid w:val="00330F94"/>
    <w:rsid w:val="00331798"/>
    <w:rsid w:val="0033229E"/>
    <w:rsid w:val="00332603"/>
    <w:rsid w:val="00346B48"/>
    <w:rsid w:val="00350027"/>
    <w:rsid w:val="00352EA5"/>
    <w:rsid w:val="003532EC"/>
    <w:rsid w:val="00354523"/>
    <w:rsid w:val="00356C4B"/>
    <w:rsid w:val="00361CE6"/>
    <w:rsid w:val="003657DB"/>
    <w:rsid w:val="003661F2"/>
    <w:rsid w:val="00366C2A"/>
    <w:rsid w:val="00366D2A"/>
    <w:rsid w:val="00367042"/>
    <w:rsid w:val="003679C6"/>
    <w:rsid w:val="003732D2"/>
    <w:rsid w:val="00375EAD"/>
    <w:rsid w:val="00376191"/>
    <w:rsid w:val="00381F04"/>
    <w:rsid w:val="00384FB5"/>
    <w:rsid w:val="0038660E"/>
    <w:rsid w:val="00386860"/>
    <w:rsid w:val="003868DC"/>
    <w:rsid w:val="00386905"/>
    <w:rsid w:val="00391E9B"/>
    <w:rsid w:val="00393048"/>
    <w:rsid w:val="003933C7"/>
    <w:rsid w:val="003939A3"/>
    <w:rsid w:val="003A0107"/>
    <w:rsid w:val="003A7596"/>
    <w:rsid w:val="003B5274"/>
    <w:rsid w:val="003B6ECC"/>
    <w:rsid w:val="003B7609"/>
    <w:rsid w:val="003C14ED"/>
    <w:rsid w:val="003C1A74"/>
    <w:rsid w:val="003D1805"/>
    <w:rsid w:val="003D423A"/>
    <w:rsid w:val="003D446C"/>
    <w:rsid w:val="003D6D67"/>
    <w:rsid w:val="003E6DA9"/>
    <w:rsid w:val="003E7D83"/>
    <w:rsid w:val="003F5473"/>
    <w:rsid w:val="003F701A"/>
    <w:rsid w:val="0040157F"/>
    <w:rsid w:val="0040232A"/>
    <w:rsid w:val="00402331"/>
    <w:rsid w:val="004062CD"/>
    <w:rsid w:val="00407FAA"/>
    <w:rsid w:val="0041043C"/>
    <w:rsid w:val="00411978"/>
    <w:rsid w:val="00414D71"/>
    <w:rsid w:val="004204CF"/>
    <w:rsid w:val="004231A6"/>
    <w:rsid w:val="00430D5A"/>
    <w:rsid w:val="004317E6"/>
    <w:rsid w:val="00434E11"/>
    <w:rsid w:val="00437E40"/>
    <w:rsid w:val="004407A9"/>
    <w:rsid w:val="00440BA6"/>
    <w:rsid w:val="00443027"/>
    <w:rsid w:val="00444C4B"/>
    <w:rsid w:val="0044550A"/>
    <w:rsid w:val="0044557B"/>
    <w:rsid w:val="00446A00"/>
    <w:rsid w:val="00450ED7"/>
    <w:rsid w:val="00453BC4"/>
    <w:rsid w:val="00457BE0"/>
    <w:rsid w:val="004613BC"/>
    <w:rsid w:val="00464B4A"/>
    <w:rsid w:val="0047187B"/>
    <w:rsid w:val="00476009"/>
    <w:rsid w:val="0047608D"/>
    <w:rsid w:val="00481177"/>
    <w:rsid w:val="00481ABC"/>
    <w:rsid w:val="00485256"/>
    <w:rsid w:val="004855BD"/>
    <w:rsid w:val="00487BF8"/>
    <w:rsid w:val="00487DE7"/>
    <w:rsid w:val="00490335"/>
    <w:rsid w:val="004903FD"/>
    <w:rsid w:val="0049590C"/>
    <w:rsid w:val="0049621C"/>
    <w:rsid w:val="00496493"/>
    <w:rsid w:val="004A010B"/>
    <w:rsid w:val="004A0A1B"/>
    <w:rsid w:val="004A1885"/>
    <w:rsid w:val="004A5853"/>
    <w:rsid w:val="004A7DFC"/>
    <w:rsid w:val="004B0020"/>
    <w:rsid w:val="004B0B9D"/>
    <w:rsid w:val="004B279D"/>
    <w:rsid w:val="004B39F9"/>
    <w:rsid w:val="004B4961"/>
    <w:rsid w:val="004D08CF"/>
    <w:rsid w:val="004D4C91"/>
    <w:rsid w:val="004D55BC"/>
    <w:rsid w:val="004E150A"/>
    <w:rsid w:val="004E33E3"/>
    <w:rsid w:val="004E3BBD"/>
    <w:rsid w:val="004E3DEC"/>
    <w:rsid w:val="004E5580"/>
    <w:rsid w:val="004E64DC"/>
    <w:rsid w:val="004E71D3"/>
    <w:rsid w:val="004E7BDC"/>
    <w:rsid w:val="004E7EF7"/>
    <w:rsid w:val="004F0BA7"/>
    <w:rsid w:val="004F2339"/>
    <w:rsid w:val="005054A9"/>
    <w:rsid w:val="00506ADB"/>
    <w:rsid w:val="00510938"/>
    <w:rsid w:val="00511468"/>
    <w:rsid w:val="00511BCE"/>
    <w:rsid w:val="00513645"/>
    <w:rsid w:val="00516E4E"/>
    <w:rsid w:val="00521E2A"/>
    <w:rsid w:val="00522D64"/>
    <w:rsid w:val="005238E7"/>
    <w:rsid w:val="0052513B"/>
    <w:rsid w:val="00527B7B"/>
    <w:rsid w:val="00533F38"/>
    <w:rsid w:val="00535D2C"/>
    <w:rsid w:val="00542DAB"/>
    <w:rsid w:val="0054542C"/>
    <w:rsid w:val="005525F6"/>
    <w:rsid w:val="00553DA7"/>
    <w:rsid w:val="00555131"/>
    <w:rsid w:val="005553E4"/>
    <w:rsid w:val="00556036"/>
    <w:rsid w:val="0055674B"/>
    <w:rsid w:val="00565125"/>
    <w:rsid w:val="00567A97"/>
    <w:rsid w:val="00576B19"/>
    <w:rsid w:val="00580C4F"/>
    <w:rsid w:val="00584257"/>
    <w:rsid w:val="00584D0F"/>
    <w:rsid w:val="0058528A"/>
    <w:rsid w:val="005865AA"/>
    <w:rsid w:val="00592403"/>
    <w:rsid w:val="0059393F"/>
    <w:rsid w:val="0059400A"/>
    <w:rsid w:val="005960A4"/>
    <w:rsid w:val="005A0880"/>
    <w:rsid w:val="005A2241"/>
    <w:rsid w:val="005A59C2"/>
    <w:rsid w:val="005B25D8"/>
    <w:rsid w:val="005B45B8"/>
    <w:rsid w:val="005B47F5"/>
    <w:rsid w:val="005B5A14"/>
    <w:rsid w:val="005B5D44"/>
    <w:rsid w:val="005B7050"/>
    <w:rsid w:val="005B7AEB"/>
    <w:rsid w:val="005B7C6B"/>
    <w:rsid w:val="005B7DEF"/>
    <w:rsid w:val="005C0284"/>
    <w:rsid w:val="005C03A0"/>
    <w:rsid w:val="005C458D"/>
    <w:rsid w:val="005C6B40"/>
    <w:rsid w:val="005C7FBA"/>
    <w:rsid w:val="005D031C"/>
    <w:rsid w:val="005D2233"/>
    <w:rsid w:val="005D466B"/>
    <w:rsid w:val="005D6557"/>
    <w:rsid w:val="005D65AE"/>
    <w:rsid w:val="005D7237"/>
    <w:rsid w:val="005E0368"/>
    <w:rsid w:val="005E123C"/>
    <w:rsid w:val="005E17BB"/>
    <w:rsid w:val="005E2EDB"/>
    <w:rsid w:val="005E436C"/>
    <w:rsid w:val="005E4636"/>
    <w:rsid w:val="005E49C6"/>
    <w:rsid w:val="005E56AE"/>
    <w:rsid w:val="005E5A71"/>
    <w:rsid w:val="005E5EE4"/>
    <w:rsid w:val="005F0435"/>
    <w:rsid w:val="005F0CE3"/>
    <w:rsid w:val="005F2BD9"/>
    <w:rsid w:val="005F468A"/>
    <w:rsid w:val="005F6958"/>
    <w:rsid w:val="005F714A"/>
    <w:rsid w:val="00601911"/>
    <w:rsid w:val="00602610"/>
    <w:rsid w:val="0060298E"/>
    <w:rsid w:val="00604A8A"/>
    <w:rsid w:val="00613007"/>
    <w:rsid w:val="0061628D"/>
    <w:rsid w:val="00616A68"/>
    <w:rsid w:val="00620CED"/>
    <w:rsid w:val="00624AE8"/>
    <w:rsid w:val="00624DD1"/>
    <w:rsid w:val="00624DEC"/>
    <w:rsid w:val="00633375"/>
    <w:rsid w:val="00633392"/>
    <w:rsid w:val="00633646"/>
    <w:rsid w:val="00636846"/>
    <w:rsid w:val="006374FA"/>
    <w:rsid w:val="006409BC"/>
    <w:rsid w:val="0064501F"/>
    <w:rsid w:val="00647DB4"/>
    <w:rsid w:val="006516C0"/>
    <w:rsid w:val="00652F7D"/>
    <w:rsid w:val="00656D60"/>
    <w:rsid w:val="006619E5"/>
    <w:rsid w:val="00661C2F"/>
    <w:rsid w:val="00666308"/>
    <w:rsid w:val="006707CD"/>
    <w:rsid w:val="00671802"/>
    <w:rsid w:val="00672507"/>
    <w:rsid w:val="0067367F"/>
    <w:rsid w:val="00680ECF"/>
    <w:rsid w:val="00684E2A"/>
    <w:rsid w:val="0068763F"/>
    <w:rsid w:val="00695497"/>
    <w:rsid w:val="00696E6B"/>
    <w:rsid w:val="006A3BA8"/>
    <w:rsid w:val="006A4B05"/>
    <w:rsid w:val="006A53A9"/>
    <w:rsid w:val="006A5878"/>
    <w:rsid w:val="006A615C"/>
    <w:rsid w:val="006A6825"/>
    <w:rsid w:val="006B07F8"/>
    <w:rsid w:val="006B11F8"/>
    <w:rsid w:val="006B1B37"/>
    <w:rsid w:val="006B3234"/>
    <w:rsid w:val="006B5384"/>
    <w:rsid w:val="006B555D"/>
    <w:rsid w:val="006C1EA3"/>
    <w:rsid w:val="006C43DE"/>
    <w:rsid w:val="006C4F3F"/>
    <w:rsid w:val="006C6C81"/>
    <w:rsid w:val="006D0A52"/>
    <w:rsid w:val="006D288C"/>
    <w:rsid w:val="006D7149"/>
    <w:rsid w:val="006E02E3"/>
    <w:rsid w:val="006E1CE0"/>
    <w:rsid w:val="006E2BF1"/>
    <w:rsid w:val="006E3BFC"/>
    <w:rsid w:val="006E68A1"/>
    <w:rsid w:val="006E7368"/>
    <w:rsid w:val="006F34D3"/>
    <w:rsid w:val="006F410E"/>
    <w:rsid w:val="00701F91"/>
    <w:rsid w:val="007028C3"/>
    <w:rsid w:val="0070406B"/>
    <w:rsid w:val="00704283"/>
    <w:rsid w:val="00704FCD"/>
    <w:rsid w:val="00705B1E"/>
    <w:rsid w:val="007075A7"/>
    <w:rsid w:val="00707EC1"/>
    <w:rsid w:val="00715734"/>
    <w:rsid w:val="007162A2"/>
    <w:rsid w:val="007216C1"/>
    <w:rsid w:val="00722E1A"/>
    <w:rsid w:val="0072799D"/>
    <w:rsid w:val="00730A68"/>
    <w:rsid w:val="00735AB6"/>
    <w:rsid w:val="00742D19"/>
    <w:rsid w:val="00747959"/>
    <w:rsid w:val="00750095"/>
    <w:rsid w:val="00750CF2"/>
    <w:rsid w:val="00754CDB"/>
    <w:rsid w:val="00755963"/>
    <w:rsid w:val="0076247B"/>
    <w:rsid w:val="00763A8B"/>
    <w:rsid w:val="0076762C"/>
    <w:rsid w:val="00774652"/>
    <w:rsid w:val="00775B82"/>
    <w:rsid w:val="00776312"/>
    <w:rsid w:val="00777EEB"/>
    <w:rsid w:val="00780455"/>
    <w:rsid w:val="00783F17"/>
    <w:rsid w:val="00784307"/>
    <w:rsid w:val="007844C1"/>
    <w:rsid w:val="00784EB0"/>
    <w:rsid w:val="00785CF6"/>
    <w:rsid w:val="0078732D"/>
    <w:rsid w:val="007904D7"/>
    <w:rsid w:val="00790E07"/>
    <w:rsid w:val="0079203D"/>
    <w:rsid w:val="007930F7"/>
    <w:rsid w:val="00794594"/>
    <w:rsid w:val="00795371"/>
    <w:rsid w:val="0079733E"/>
    <w:rsid w:val="007A1DC1"/>
    <w:rsid w:val="007A61BA"/>
    <w:rsid w:val="007B0651"/>
    <w:rsid w:val="007B22D6"/>
    <w:rsid w:val="007B4B18"/>
    <w:rsid w:val="007B4C0C"/>
    <w:rsid w:val="007B7598"/>
    <w:rsid w:val="007C0657"/>
    <w:rsid w:val="007C4A11"/>
    <w:rsid w:val="007C6583"/>
    <w:rsid w:val="007C7B97"/>
    <w:rsid w:val="007C7EE5"/>
    <w:rsid w:val="007D08BE"/>
    <w:rsid w:val="007D3493"/>
    <w:rsid w:val="007D5598"/>
    <w:rsid w:val="007E0D5F"/>
    <w:rsid w:val="007E533F"/>
    <w:rsid w:val="007F5A3C"/>
    <w:rsid w:val="0080097D"/>
    <w:rsid w:val="008038B8"/>
    <w:rsid w:val="00805CA7"/>
    <w:rsid w:val="00806207"/>
    <w:rsid w:val="00810F5B"/>
    <w:rsid w:val="008212D9"/>
    <w:rsid w:val="0082262F"/>
    <w:rsid w:val="00824874"/>
    <w:rsid w:val="0083002D"/>
    <w:rsid w:val="00832941"/>
    <w:rsid w:val="008342E8"/>
    <w:rsid w:val="00834CF7"/>
    <w:rsid w:val="00835DA6"/>
    <w:rsid w:val="00837027"/>
    <w:rsid w:val="00837459"/>
    <w:rsid w:val="00840219"/>
    <w:rsid w:val="00841FBC"/>
    <w:rsid w:val="00842057"/>
    <w:rsid w:val="008534C0"/>
    <w:rsid w:val="00853BD6"/>
    <w:rsid w:val="008576B4"/>
    <w:rsid w:val="0086026C"/>
    <w:rsid w:val="00860845"/>
    <w:rsid w:val="00860DD9"/>
    <w:rsid w:val="008616BF"/>
    <w:rsid w:val="00864509"/>
    <w:rsid w:val="008669FD"/>
    <w:rsid w:val="00867FC9"/>
    <w:rsid w:val="00870B80"/>
    <w:rsid w:val="008725A2"/>
    <w:rsid w:val="008818AE"/>
    <w:rsid w:val="00881B2B"/>
    <w:rsid w:val="00884A39"/>
    <w:rsid w:val="00892746"/>
    <w:rsid w:val="00893084"/>
    <w:rsid w:val="00896654"/>
    <w:rsid w:val="008A2667"/>
    <w:rsid w:val="008A2744"/>
    <w:rsid w:val="008A5681"/>
    <w:rsid w:val="008A6F06"/>
    <w:rsid w:val="008A7FA3"/>
    <w:rsid w:val="008B07E6"/>
    <w:rsid w:val="008B0EC8"/>
    <w:rsid w:val="008B379B"/>
    <w:rsid w:val="008B5119"/>
    <w:rsid w:val="008B535F"/>
    <w:rsid w:val="008B62D8"/>
    <w:rsid w:val="008B6CBB"/>
    <w:rsid w:val="008B7120"/>
    <w:rsid w:val="008C288F"/>
    <w:rsid w:val="008C3D7F"/>
    <w:rsid w:val="008C5700"/>
    <w:rsid w:val="008C5E58"/>
    <w:rsid w:val="008C7393"/>
    <w:rsid w:val="008C7CEC"/>
    <w:rsid w:val="008D0E80"/>
    <w:rsid w:val="008D24BF"/>
    <w:rsid w:val="008D250F"/>
    <w:rsid w:val="008D3C33"/>
    <w:rsid w:val="008D7198"/>
    <w:rsid w:val="008D79CA"/>
    <w:rsid w:val="008E0775"/>
    <w:rsid w:val="008E29FF"/>
    <w:rsid w:val="008E3F92"/>
    <w:rsid w:val="008E5672"/>
    <w:rsid w:val="008E640F"/>
    <w:rsid w:val="008E67E3"/>
    <w:rsid w:val="008F0441"/>
    <w:rsid w:val="008F44B9"/>
    <w:rsid w:val="008F64EC"/>
    <w:rsid w:val="009026CD"/>
    <w:rsid w:val="00910A22"/>
    <w:rsid w:val="0091310C"/>
    <w:rsid w:val="00916291"/>
    <w:rsid w:val="009225ED"/>
    <w:rsid w:val="009237BE"/>
    <w:rsid w:val="00925777"/>
    <w:rsid w:val="00925B49"/>
    <w:rsid w:val="009323B3"/>
    <w:rsid w:val="00942D30"/>
    <w:rsid w:val="009430FF"/>
    <w:rsid w:val="0094395C"/>
    <w:rsid w:val="00944F61"/>
    <w:rsid w:val="00945106"/>
    <w:rsid w:val="00945534"/>
    <w:rsid w:val="00951965"/>
    <w:rsid w:val="009520F0"/>
    <w:rsid w:val="00953FBD"/>
    <w:rsid w:val="009560C0"/>
    <w:rsid w:val="0096019A"/>
    <w:rsid w:val="00961953"/>
    <w:rsid w:val="00961987"/>
    <w:rsid w:val="00964C7E"/>
    <w:rsid w:val="00967680"/>
    <w:rsid w:val="0097266A"/>
    <w:rsid w:val="00977F7B"/>
    <w:rsid w:val="00980889"/>
    <w:rsid w:val="00982602"/>
    <w:rsid w:val="0098459E"/>
    <w:rsid w:val="00984CF7"/>
    <w:rsid w:val="0098790A"/>
    <w:rsid w:val="00991213"/>
    <w:rsid w:val="00993E86"/>
    <w:rsid w:val="00994084"/>
    <w:rsid w:val="009942BB"/>
    <w:rsid w:val="00994824"/>
    <w:rsid w:val="00996749"/>
    <w:rsid w:val="00997EC9"/>
    <w:rsid w:val="009A04FF"/>
    <w:rsid w:val="009A1A0E"/>
    <w:rsid w:val="009A3B72"/>
    <w:rsid w:val="009A4DF8"/>
    <w:rsid w:val="009A50C9"/>
    <w:rsid w:val="009B1264"/>
    <w:rsid w:val="009B6139"/>
    <w:rsid w:val="009C6D71"/>
    <w:rsid w:val="009C7271"/>
    <w:rsid w:val="009D025C"/>
    <w:rsid w:val="009D2B4A"/>
    <w:rsid w:val="009D3D5C"/>
    <w:rsid w:val="009D4038"/>
    <w:rsid w:val="009D7AA6"/>
    <w:rsid w:val="009E1155"/>
    <w:rsid w:val="009E2FAC"/>
    <w:rsid w:val="009E3677"/>
    <w:rsid w:val="009E36D1"/>
    <w:rsid w:val="009E42D7"/>
    <w:rsid w:val="009E67B7"/>
    <w:rsid w:val="009F19BD"/>
    <w:rsid w:val="009F1E0D"/>
    <w:rsid w:val="009F63DF"/>
    <w:rsid w:val="00A01F3A"/>
    <w:rsid w:val="00A04136"/>
    <w:rsid w:val="00A04532"/>
    <w:rsid w:val="00A04AE4"/>
    <w:rsid w:val="00A07FAB"/>
    <w:rsid w:val="00A122AE"/>
    <w:rsid w:val="00A12C43"/>
    <w:rsid w:val="00A16DBC"/>
    <w:rsid w:val="00A264F9"/>
    <w:rsid w:val="00A268F9"/>
    <w:rsid w:val="00A26B34"/>
    <w:rsid w:val="00A30FDB"/>
    <w:rsid w:val="00A33794"/>
    <w:rsid w:val="00A34D40"/>
    <w:rsid w:val="00A35DBD"/>
    <w:rsid w:val="00A37BD2"/>
    <w:rsid w:val="00A4228F"/>
    <w:rsid w:val="00A4426E"/>
    <w:rsid w:val="00A450A8"/>
    <w:rsid w:val="00A45571"/>
    <w:rsid w:val="00A45BA1"/>
    <w:rsid w:val="00A47B02"/>
    <w:rsid w:val="00A54897"/>
    <w:rsid w:val="00A54D8E"/>
    <w:rsid w:val="00A5646C"/>
    <w:rsid w:val="00A57692"/>
    <w:rsid w:val="00A63981"/>
    <w:rsid w:val="00A66216"/>
    <w:rsid w:val="00A71053"/>
    <w:rsid w:val="00A7332A"/>
    <w:rsid w:val="00A77BED"/>
    <w:rsid w:val="00A85D65"/>
    <w:rsid w:val="00A873B6"/>
    <w:rsid w:val="00A90642"/>
    <w:rsid w:val="00A92DE8"/>
    <w:rsid w:val="00A97CE5"/>
    <w:rsid w:val="00AA47C8"/>
    <w:rsid w:val="00AA541D"/>
    <w:rsid w:val="00AA7F78"/>
    <w:rsid w:val="00AB0B14"/>
    <w:rsid w:val="00AB0D4E"/>
    <w:rsid w:val="00AB1785"/>
    <w:rsid w:val="00AB295D"/>
    <w:rsid w:val="00AB377D"/>
    <w:rsid w:val="00AB73E8"/>
    <w:rsid w:val="00AC00B8"/>
    <w:rsid w:val="00AC28A4"/>
    <w:rsid w:val="00AC47D5"/>
    <w:rsid w:val="00AC481D"/>
    <w:rsid w:val="00AC70DB"/>
    <w:rsid w:val="00AD34C5"/>
    <w:rsid w:val="00AD6E7F"/>
    <w:rsid w:val="00AE1531"/>
    <w:rsid w:val="00AE4236"/>
    <w:rsid w:val="00AE56E1"/>
    <w:rsid w:val="00AF0A5C"/>
    <w:rsid w:val="00AF125B"/>
    <w:rsid w:val="00AF5DE7"/>
    <w:rsid w:val="00B05769"/>
    <w:rsid w:val="00B10BE5"/>
    <w:rsid w:val="00B131C0"/>
    <w:rsid w:val="00B13B70"/>
    <w:rsid w:val="00B1573C"/>
    <w:rsid w:val="00B17A27"/>
    <w:rsid w:val="00B212D9"/>
    <w:rsid w:val="00B21F1A"/>
    <w:rsid w:val="00B223EE"/>
    <w:rsid w:val="00B22E8F"/>
    <w:rsid w:val="00B2342C"/>
    <w:rsid w:val="00B2477A"/>
    <w:rsid w:val="00B247FC"/>
    <w:rsid w:val="00B26EE6"/>
    <w:rsid w:val="00B2718E"/>
    <w:rsid w:val="00B311BB"/>
    <w:rsid w:val="00B31712"/>
    <w:rsid w:val="00B349DE"/>
    <w:rsid w:val="00B363ED"/>
    <w:rsid w:val="00B3677A"/>
    <w:rsid w:val="00B36FA4"/>
    <w:rsid w:val="00B40E74"/>
    <w:rsid w:val="00B4686B"/>
    <w:rsid w:val="00B5351E"/>
    <w:rsid w:val="00B614C7"/>
    <w:rsid w:val="00B63461"/>
    <w:rsid w:val="00B64AED"/>
    <w:rsid w:val="00B65946"/>
    <w:rsid w:val="00B65EBC"/>
    <w:rsid w:val="00B66CD1"/>
    <w:rsid w:val="00B673D1"/>
    <w:rsid w:val="00B678D6"/>
    <w:rsid w:val="00B76514"/>
    <w:rsid w:val="00B769ED"/>
    <w:rsid w:val="00B8245F"/>
    <w:rsid w:val="00B82F4B"/>
    <w:rsid w:val="00B83CF6"/>
    <w:rsid w:val="00B85E00"/>
    <w:rsid w:val="00B90E64"/>
    <w:rsid w:val="00B9500B"/>
    <w:rsid w:val="00B95E3A"/>
    <w:rsid w:val="00B96A60"/>
    <w:rsid w:val="00BA1BB2"/>
    <w:rsid w:val="00BA2740"/>
    <w:rsid w:val="00BA4391"/>
    <w:rsid w:val="00BA4E25"/>
    <w:rsid w:val="00BA4FA6"/>
    <w:rsid w:val="00BB46D1"/>
    <w:rsid w:val="00BB6AB5"/>
    <w:rsid w:val="00BB736A"/>
    <w:rsid w:val="00BC42C4"/>
    <w:rsid w:val="00BC4984"/>
    <w:rsid w:val="00BC778A"/>
    <w:rsid w:val="00BD1E05"/>
    <w:rsid w:val="00BE16D3"/>
    <w:rsid w:val="00BF537F"/>
    <w:rsid w:val="00BF5B01"/>
    <w:rsid w:val="00BF6351"/>
    <w:rsid w:val="00BF754A"/>
    <w:rsid w:val="00BF7725"/>
    <w:rsid w:val="00C04D2C"/>
    <w:rsid w:val="00C07486"/>
    <w:rsid w:val="00C12B32"/>
    <w:rsid w:val="00C130A1"/>
    <w:rsid w:val="00C131EC"/>
    <w:rsid w:val="00C15C4B"/>
    <w:rsid w:val="00C15CCD"/>
    <w:rsid w:val="00C17638"/>
    <w:rsid w:val="00C17A0D"/>
    <w:rsid w:val="00C20419"/>
    <w:rsid w:val="00C223BA"/>
    <w:rsid w:val="00C24FB4"/>
    <w:rsid w:val="00C27C03"/>
    <w:rsid w:val="00C27E62"/>
    <w:rsid w:val="00C30467"/>
    <w:rsid w:val="00C3160F"/>
    <w:rsid w:val="00C31AEA"/>
    <w:rsid w:val="00C330D9"/>
    <w:rsid w:val="00C33929"/>
    <w:rsid w:val="00C4028E"/>
    <w:rsid w:val="00C405EA"/>
    <w:rsid w:val="00C41C21"/>
    <w:rsid w:val="00C41D28"/>
    <w:rsid w:val="00C426C7"/>
    <w:rsid w:val="00C44AC7"/>
    <w:rsid w:val="00C44B9D"/>
    <w:rsid w:val="00C46608"/>
    <w:rsid w:val="00C479B4"/>
    <w:rsid w:val="00C5475A"/>
    <w:rsid w:val="00C619BA"/>
    <w:rsid w:val="00C62DBB"/>
    <w:rsid w:val="00C6396C"/>
    <w:rsid w:val="00C648D6"/>
    <w:rsid w:val="00C72110"/>
    <w:rsid w:val="00C72A43"/>
    <w:rsid w:val="00C766E1"/>
    <w:rsid w:val="00C8126E"/>
    <w:rsid w:val="00C82119"/>
    <w:rsid w:val="00C83668"/>
    <w:rsid w:val="00C84CD4"/>
    <w:rsid w:val="00C8612B"/>
    <w:rsid w:val="00C86327"/>
    <w:rsid w:val="00C870A9"/>
    <w:rsid w:val="00C93098"/>
    <w:rsid w:val="00C93F03"/>
    <w:rsid w:val="00C95D6E"/>
    <w:rsid w:val="00C96189"/>
    <w:rsid w:val="00CA1DAC"/>
    <w:rsid w:val="00CA2192"/>
    <w:rsid w:val="00CA5498"/>
    <w:rsid w:val="00CA58C3"/>
    <w:rsid w:val="00CA5EFE"/>
    <w:rsid w:val="00CB0445"/>
    <w:rsid w:val="00CB24DC"/>
    <w:rsid w:val="00CB3431"/>
    <w:rsid w:val="00CB3FD3"/>
    <w:rsid w:val="00CC2777"/>
    <w:rsid w:val="00CD07A4"/>
    <w:rsid w:val="00CD1587"/>
    <w:rsid w:val="00CD2DAC"/>
    <w:rsid w:val="00CD549C"/>
    <w:rsid w:val="00CD7A86"/>
    <w:rsid w:val="00CE04B2"/>
    <w:rsid w:val="00CE54E6"/>
    <w:rsid w:val="00CF03A9"/>
    <w:rsid w:val="00CF169D"/>
    <w:rsid w:val="00CF3276"/>
    <w:rsid w:val="00CF3360"/>
    <w:rsid w:val="00CF4398"/>
    <w:rsid w:val="00CF448E"/>
    <w:rsid w:val="00CF6964"/>
    <w:rsid w:val="00D01BAE"/>
    <w:rsid w:val="00D0531A"/>
    <w:rsid w:val="00D06BA9"/>
    <w:rsid w:val="00D1232E"/>
    <w:rsid w:val="00D1336E"/>
    <w:rsid w:val="00D15F2F"/>
    <w:rsid w:val="00D160D9"/>
    <w:rsid w:val="00D17D07"/>
    <w:rsid w:val="00D22228"/>
    <w:rsid w:val="00D23CD9"/>
    <w:rsid w:val="00D252DD"/>
    <w:rsid w:val="00D25433"/>
    <w:rsid w:val="00D26537"/>
    <w:rsid w:val="00D3066B"/>
    <w:rsid w:val="00D3106F"/>
    <w:rsid w:val="00D47A57"/>
    <w:rsid w:val="00D51E8E"/>
    <w:rsid w:val="00D66017"/>
    <w:rsid w:val="00D66995"/>
    <w:rsid w:val="00D70EFA"/>
    <w:rsid w:val="00D71226"/>
    <w:rsid w:val="00D72C32"/>
    <w:rsid w:val="00D7303F"/>
    <w:rsid w:val="00D774DC"/>
    <w:rsid w:val="00D8010D"/>
    <w:rsid w:val="00D80CF1"/>
    <w:rsid w:val="00D83B06"/>
    <w:rsid w:val="00D85AF5"/>
    <w:rsid w:val="00D902A6"/>
    <w:rsid w:val="00D95E38"/>
    <w:rsid w:val="00DA0397"/>
    <w:rsid w:val="00DA15B6"/>
    <w:rsid w:val="00DA266B"/>
    <w:rsid w:val="00DA3273"/>
    <w:rsid w:val="00DA7C35"/>
    <w:rsid w:val="00DB1129"/>
    <w:rsid w:val="00DB1983"/>
    <w:rsid w:val="00DC0146"/>
    <w:rsid w:val="00DC3232"/>
    <w:rsid w:val="00DC57EE"/>
    <w:rsid w:val="00DC7BF1"/>
    <w:rsid w:val="00DD0DB4"/>
    <w:rsid w:val="00DD174B"/>
    <w:rsid w:val="00DD235B"/>
    <w:rsid w:val="00DD46FF"/>
    <w:rsid w:val="00DD5462"/>
    <w:rsid w:val="00DD7776"/>
    <w:rsid w:val="00DE0366"/>
    <w:rsid w:val="00DE09E7"/>
    <w:rsid w:val="00DE235E"/>
    <w:rsid w:val="00DE5186"/>
    <w:rsid w:val="00DE5BE8"/>
    <w:rsid w:val="00DE7594"/>
    <w:rsid w:val="00DF0503"/>
    <w:rsid w:val="00DF067A"/>
    <w:rsid w:val="00DF1BED"/>
    <w:rsid w:val="00DF2985"/>
    <w:rsid w:val="00DF2B2D"/>
    <w:rsid w:val="00E00DAC"/>
    <w:rsid w:val="00E069F6"/>
    <w:rsid w:val="00E15980"/>
    <w:rsid w:val="00E25DB8"/>
    <w:rsid w:val="00E26FF9"/>
    <w:rsid w:val="00E27A42"/>
    <w:rsid w:val="00E31F7B"/>
    <w:rsid w:val="00E33C2D"/>
    <w:rsid w:val="00E35991"/>
    <w:rsid w:val="00E36C3E"/>
    <w:rsid w:val="00E42E0C"/>
    <w:rsid w:val="00E44895"/>
    <w:rsid w:val="00E44E97"/>
    <w:rsid w:val="00E51013"/>
    <w:rsid w:val="00E51945"/>
    <w:rsid w:val="00E53802"/>
    <w:rsid w:val="00E53AC8"/>
    <w:rsid w:val="00E55A46"/>
    <w:rsid w:val="00E55D2B"/>
    <w:rsid w:val="00E566EE"/>
    <w:rsid w:val="00E65FE2"/>
    <w:rsid w:val="00E81788"/>
    <w:rsid w:val="00E830B1"/>
    <w:rsid w:val="00E83680"/>
    <w:rsid w:val="00E83D74"/>
    <w:rsid w:val="00E84506"/>
    <w:rsid w:val="00E854FF"/>
    <w:rsid w:val="00E91412"/>
    <w:rsid w:val="00E91683"/>
    <w:rsid w:val="00E93AB3"/>
    <w:rsid w:val="00E9603F"/>
    <w:rsid w:val="00E96749"/>
    <w:rsid w:val="00E97F91"/>
    <w:rsid w:val="00EA27AB"/>
    <w:rsid w:val="00EA2847"/>
    <w:rsid w:val="00EA3CA8"/>
    <w:rsid w:val="00EA5F7E"/>
    <w:rsid w:val="00EA77D9"/>
    <w:rsid w:val="00EA7C1B"/>
    <w:rsid w:val="00EB01B2"/>
    <w:rsid w:val="00EB2FD7"/>
    <w:rsid w:val="00EB326A"/>
    <w:rsid w:val="00EB48A8"/>
    <w:rsid w:val="00EB4BA1"/>
    <w:rsid w:val="00EB4EED"/>
    <w:rsid w:val="00EB7F06"/>
    <w:rsid w:val="00EC066B"/>
    <w:rsid w:val="00EC167C"/>
    <w:rsid w:val="00EC2BA4"/>
    <w:rsid w:val="00EC4418"/>
    <w:rsid w:val="00EC46C0"/>
    <w:rsid w:val="00EC6025"/>
    <w:rsid w:val="00EC7211"/>
    <w:rsid w:val="00ED51C4"/>
    <w:rsid w:val="00ED5277"/>
    <w:rsid w:val="00EE1B79"/>
    <w:rsid w:val="00EE5850"/>
    <w:rsid w:val="00EE6CBA"/>
    <w:rsid w:val="00EF04EE"/>
    <w:rsid w:val="00EF0D9A"/>
    <w:rsid w:val="00EF3C29"/>
    <w:rsid w:val="00EF45CA"/>
    <w:rsid w:val="00EF7050"/>
    <w:rsid w:val="00F03998"/>
    <w:rsid w:val="00F10893"/>
    <w:rsid w:val="00F119BD"/>
    <w:rsid w:val="00F13AAB"/>
    <w:rsid w:val="00F153B2"/>
    <w:rsid w:val="00F17F30"/>
    <w:rsid w:val="00F22C90"/>
    <w:rsid w:val="00F24B9B"/>
    <w:rsid w:val="00F25D82"/>
    <w:rsid w:val="00F262DA"/>
    <w:rsid w:val="00F31019"/>
    <w:rsid w:val="00F32741"/>
    <w:rsid w:val="00F33099"/>
    <w:rsid w:val="00F35804"/>
    <w:rsid w:val="00F35FB6"/>
    <w:rsid w:val="00F3628A"/>
    <w:rsid w:val="00F42422"/>
    <w:rsid w:val="00F426EF"/>
    <w:rsid w:val="00F46717"/>
    <w:rsid w:val="00F4698A"/>
    <w:rsid w:val="00F46CB7"/>
    <w:rsid w:val="00F5045A"/>
    <w:rsid w:val="00F50FE7"/>
    <w:rsid w:val="00F5464E"/>
    <w:rsid w:val="00F55697"/>
    <w:rsid w:val="00F56A7E"/>
    <w:rsid w:val="00F6019D"/>
    <w:rsid w:val="00F60D09"/>
    <w:rsid w:val="00F65B2E"/>
    <w:rsid w:val="00F6763C"/>
    <w:rsid w:val="00F755D2"/>
    <w:rsid w:val="00F75697"/>
    <w:rsid w:val="00F76DCA"/>
    <w:rsid w:val="00F8013D"/>
    <w:rsid w:val="00F8273E"/>
    <w:rsid w:val="00F905D2"/>
    <w:rsid w:val="00FA210E"/>
    <w:rsid w:val="00FA29D8"/>
    <w:rsid w:val="00FA3EFD"/>
    <w:rsid w:val="00FB0568"/>
    <w:rsid w:val="00FB1F44"/>
    <w:rsid w:val="00FB1FC4"/>
    <w:rsid w:val="00FB2A99"/>
    <w:rsid w:val="00FB41EC"/>
    <w:rsid w:val="00FB4A56"/>
    <w:rsid w:val="00FC0D34"/>
    <w:rsid w:val="00FC3BC4"/>
    <w:rsid w:val="00FD50B3"/>
    <w:rsid w:val="00FD528B"/>
    <w:rsid w:val="00FD601F"/>
    <w:rsid w:val="00FE2856"/>
    <w:rsid w:val="00FE52CD"/>
    <w:rsid w:val="00FE68F6"/>
    <w:rsid w:val="00FE7598"/>
    <w:rsid w:val="00FE7B23"/>
    <w:rsid w:val="00FF06B0"/>
    <w:rsid w:val="00FF2B31"/>
    <w:rsid w:val="00FF3CF4"/>
    <w:rsid w:val="00FF717C"/>
    <w:rsid w:val="076648DB"/>
    <w:rsid w:val="1F8348E0"/>
    <w:rsid w:val="229E4223"/>
    <w:rsid w:val="33B81100"/>
    <w:rsid w:val="3592A1AF"/>
    <w:rsid w:val="36D82A10"/>
    <w:rsid w:val="3AF6D11D"/>
    <w:rsid w:val="3C3F78D5"/>
    <w:rsid w:val="3DC2AB73"/>
    <w:rsid w:val="43A9A380"/>
    <w:rsid w:val="514970A7"/>
    <w:rsid w:val="51711154"/>
    <w:rsid w:val="6A275332"/>
    <w:rsid w:val="6CBF3A24"/>
    <w:rsid w:val="6CDB15E9"/>
    <w:rsid w:val="7650D665"/>
    <w:rsid w:val="79EF1556"/>
    <w:rsid w:val="7D047760"/>
    <w:rsid w:val="7E3EF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28A17832"/>
  <w15:chartTrackingRefBased/>
  <w15:docId w15:val="{509F058A-769F-4D9C-AB2E-85E8CEED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F7B"/>
    <w:pPr>
      <w:jc w:val="both"/>
    </w:pPr>
    <w:rPr>
      <w:rFonts w:ascii="Arial" w:eastAsiaTheme="minorEastAsia" w:hAnsi="Arial"/>
      <w:sz w:val="24"/>
      <w:lang w:eastAsia="ja-JP"/>
    </w:rPr>
  </w:style>
  <w:style w:type="paragraph" w:styleId="Heading1">
    <w:name w:val="heading 1"/>
    <w:aliases w:val="Subtitulo"/>
    <w:basedOn w:val="Heading2"/>
    <w:next w:val="Normal"/>
    <w:link w:val="Heading1Char"/>
    <w:autoRedefine/>
    <w:uiPriority w:val="9"/>
    <w:qFormat/>
    <w:rsid w:val="008F44B9"/>
    <w:pPr>
      <w:spacing w:before="240" w:line="360" w:lineRule="auto"/>
      <w:jc w:val="left"/>
      <w:outlineLvl w:val="0"/>
    </w:pPr>
    <w:rPr>
      <w:rFonts w:ascii="Arial" w:hAnsi="Arial"/>
      <w:b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B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6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titulo Char"/>
    <w:basedOn w:val="DefaultParagraphFont"/>
    <w:link w:val="Heading1"/>
    <w:uiPriority w:val="9"/>
    <w:rsid w:val="009D025C"/>
    <w:rPr>
      <w:rFonts w:ascii="Arial" w:eastAsiaTheme="majorEastAsia" w:hAnsi="Arial" w:cstheme="majorBidi"/>
      <w:b/>
      <w:color w:val="000000" w:themeColor="text1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B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E83D74"/>
    <w:pPr>
      <w:jc w:val="center"/>
    </w:pPr>
    <w:rPr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E83D74"/>
    <w:rPr>
      <w:rFonts w:ascii="Arial" w:eastAsiaTheme="majorEastAsia" w:hAnsi="Arial" w:cstheme="majorBidi"/>
      <w:b/>
      <w:color w:val="000000" w:themeColor="text1"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77F7B"/>
    <w:pPr>
      <w:tabs>
        <w:tab w:val="center" w:pos="4419"/>
        <w:tab w:val="right" w:pos="8838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77F7B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77F7B"/>
    <w:pPr>
      <w:tabs>
        <w:tab w:val="center" w:pos="4419"/>
        <w:tab w:val="right" w:pos="8838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77F7B"/>
    <w:rPr>
      <w:rFonts w:eastAsiaTheme="minorEastAsia"/>
      <w:lang w:eastAsia="ja-JP"/>
    </w:rPr>
  </w:style>
  <w:style w:type="table" w:styleId="TableGrid">
    <w:name w:val="Table Grid"/>
    <w:basedOn w:val="TableNormal"/>
    <w:uiPriority w:val="39"/>
    <w:rsid w:val="00602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1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54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41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75697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F75697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69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75697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7569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7569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7569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7569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7569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7569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75697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64509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17B2C"/>
    <w:pPr>
      <w:spacing w:after="200" w:line="240" w:lineRule="auto"/>
      <w:jc w:val="left"/>
    </w:pPr>
    <w:rPr>
      <w:rFonts w:asciiTheme="minorHAnsi" w:eastAsiaTheme="minorHAnsi" w:hAnsiTheme="minorHAnsi"/>
      <w:i/>
      <w:iCs/>
      <w:color w:val="44546A" w:themeColor="text2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76762C"/>
    <w:pPr>
      <w:spacing w:after="0" w:line="240" w:lineRule="auto"/>
    </w:pPr>
    <w:rPr>
      <w:rFonts w:ascii="Arial" w:eastAsiaTheme="minorEastAsia" w:hAnsi="Arial"/>
      <w:sz w:val="24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9E42D7"/>
    <w:rPr>
      <w:color w:val="808080"/>
    </w:rPr>
  </w:style>
  <w:style w:type="character" w:styleId="Strong">
    <w:name w:val="Strong"/>
    <w:basedOn w:val="DefaultParagraphFont"/>
    <w:uiPriority w:val="22"/>
    <w:qFormat/>
    <w:rsid w:val="00A041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Deboy\Desktop\Clases\Sexto%20semestre\Lenguajes%20y%20automatas%20I\Hoja%20de%20present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6F73CA7E687A44B3CD15D85713A079" ma:contentTypeVersion="2" ma:contentTypeDescription="Crear nuevo documento." ma:contentTypeScope="" ma:versionID="53184c1f93b636871a0652ed02582082">
  <xsd:schema xmlns:xsd="http://www.w3.org/2001/XMLSchema" xmlns:xs="http://www.w3.org/2001/XMLSchema" xmlns:p="http://schemas.microsoft.com/office/2006/metadata/properties" xmlns:ns2="1bfddef5-3023-4cd5-a635-d98a7a1d063d" targetNamespace="http://schemas.microsoft.com/office/2006/metadata/properties" ma:root="true" ma:fieldsID="2521ca2801df11c9b71589e955d1e760" ns2:_="">
    <xsd:import namespace="1bfddef5-3023-4cd5-a635-d98a7a1d06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def5-3023-4cd5-a635-d98a7a1d06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3DFD37-7438-49E0-8F4B-9D48C68920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9D489F-0794-4B74-A05E-A1F0C1289B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80A5C7-EDD3-4191-A87E-3A9A701E5435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  <ds:schemaRef ds:uri="http://purl.org/dc/elements/1.1/"/>
    <ds:schemaRef ds:uri="1bfddef5-3023-4cd5-a635-d98a7a1d063d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BF990BFB-1466-4E96-BF10-AC97534B7B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fddef5-3023-4cd5-a635-d98a7a1d06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Hoja de presentación.dotx</Template>
  <TotalTime>152</TotalTime>
  <Pages>1</Pages>
  <Words>2900</Words>
  <Characters>16533</Characters>
  <Application>Microsoft Office Word</Application>
  <DocSecurity>4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19395</CharactersWithSpaces>
  <SharedDoc>false</SharedDoc>
  <HLinks>
    <vt:vector size="168" baseType="variant">
      <vt:variant>
        <vt:i4>1638455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_Toc135258678</vt:lpwstr>
      </vt:variant>
      <vt:variant>
        <vt:i4>1638455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_Toc135258677</vt:lpwstr>
      </vt:variant>
      <vt:variant>
        <vt:i4>1638455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_Toc135258676</vt:lpwstr>
      </vt:variant>
      <vt:variant>
        <vt:i4>1638455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_Toc135258675</vt:lpwstr>
      </vt:variant>
      <vt:variant>
        <vt:i4>1638455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_Toc135258674</vt:lpwstr>
      </vt:variant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_Toc135258673</vt:lpwstr>
      </vt:variant>
      <vt:variant>
        <vt:i4>1638455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_Toc135258672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_Toc135258671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_Toc135258670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_Toc135258669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_Toc135258668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_Toc135258667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_Toc135258666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_Toc135258665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_Toc135258664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_Toc135258663</vt:lpwstr>
      </vt:variant>
      <vt:variant>
        <vt:i4>1572919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_Toc135258662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_Toc135258661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_Toc135258660</vt:lpwstr>
      </vt:variant>
      <vt:variant>
        <vt:i4>1769527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_Toc135258659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_Toc135258658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_Toc135258657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_Toc135258656</vt:lpwstr>
      </vt:variant>
      <vt:variant>
        <vt:i4>1769527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_Toc135258655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_Toc135258654</vt:lpwstr>
      </vt:variant>
      <vt:variant>
        <vt:i4>1769527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_Toc135258653</vt:lpwstr>
      </vt:variant>
      <vt:variant>
        <vt:i4>1769527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_Toc135258652</vt:lpwstr>
      </vt:variant>
      <vt:variant>
        <vt:i4>1769527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_Toc135258651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iDeboy _</dc:creator>
  <cp:keywords/>
  <dc:description/>
  <cp:lastModifiedBy>iDeboy _</cp:lastModifiedBy>
  <cp:revision>301</cp:revision>
  <dcterms:created xsi:type="dcterms:W3CDTF">2023-05-05T20:07:00Z</dcterms:created>
  <dcterms:modified xsi:type="dcterms:W3CDTF">2023-05-18T07:04:00Z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0x010100CD6F73CA7E687A44B3CD15D85713A079</vt:lpwstr>
  </property>
</Properties>
</file>